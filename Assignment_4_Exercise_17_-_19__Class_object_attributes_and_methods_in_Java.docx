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259F" w14:textId="288725B7" w:rsidR="001069F9" w:rsidRDefault="002661DA">
      <w:pPr>
        <w:pStyle w:val="Date"/>
      </w:pPr>
      <w:r>
        <w:t>28</w:t>
      </w:r>
      <w:r w:rsidR="00E221A1">
        <w:t>/0</w:t>
      </w:r>
      <w:r>
        <w:t>5</w:t>
      </w:r>
      <w:r w:rsidR="00DB057D">
        <w:t>/</w:t>
      </w:r>
      <w:r w:rsidR="00E221A1">
        <w:t>202</w:t>
      </w:r>
      <w:r>
        <w:t>3</w:t>
      </w:r>
      <w:r w:rsidR="00DB057D">
        <w:t xml:space="preserve">                                                                           </w:t>
      </w:r>
      <w:r w:rsidR="00DB057D" w:rsidRPr="00DB057D">
        <w:rPr>
          <w:rFonts w:ascii="OCR A Extended" w:hAnsi="OCR A Extended"/>
          <w:i/>
        </w:rPr>
        <w:t>Int</w:t>
      </w:r>
      <w:r w:rsidR="00DB057D">
        <w:rPr>
          <w:rFonts w:ascii="OCR A Extended" w:hAnsi="OCR A Extended"/>
          <w:i/>
        </w:rPr>
        <w:t>r</w:t>
      </w:r>
      <w:r w:rsidR="00DB057D" w:rsidRPr="00DB057D">
        <w:rPr>
          <w:rFonts w:ascii="OCR A Extended" w:hAnsi="OCR A Extended"/>
          <w:i/>
        </w:rPr>
        <w:t>o to OO Programming</w:t>
      </w:r>
    </w:p>
    <w:p w14:paraId="7E1F274A" w14:textId="5C5A0540" w:rsidR="00C976B1" w:rsidRDefault="00DB057D">
      <w:pPr>
        <w:pStyle w:val="Title"/>
      </w:pPr>
      <w:r>
        <w:t>Lab practice</w:t>
      </w:r>
      <w:r w:rsidR="00E221A1">
        <w:t xml:space="preserve"> </w:t>
      </w:r>
      <w:r w:rsidRPr="00DB057D">
        <w:rPr>
          <w:rFonts w:ascii="OCR A Extended" w:hAnsi="OCR A Extended"/>
          <w:caps w:val="0"/>
          <w:sz w:val="30"/>
          <w:szCs w:val="30"/>
        </w:rPr>
        <w:t>Using Java</w:t>
      </w:r>
      <w:r w:rsidR="00E221A1" w:rsidRPr="00DB057D">
        <w:rPr>
          <w:rFonts w:ascii="OCR A Extended" w:hAnsi="OCR A Extended"/>
          <w:caps w:val="0"/>
          <w:sz w:val="30"/>
          <w:szCs w:val="30"/>
        </w:rPr>
        <w:t xml:space="preserve"> programming languages</w:t>
      </w:r>
    </w:p>
    <w:p w14:paraId="0C333C9E" w14:textId="77777777" w:rsidR="00B23B2D" w:rsidRDefault="00000000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sdt>
        <w:sdtPr>
          <w:alias w:val="STUDENT NAME:"/>
          <w:tag w:val="STUDENT NAME:"/>
          <w:id w:val="-1806774213"/>
          <w:placeholder>
            <w:docPart w:val="A60834805A2A4A6AA4C836D032294ACD"/>
          </w:placeholder>
          <w:temporary/>
          <w:showingPlcHdr/>
          <w15:appearance w15:val="hidden"/>
        </w:sdtPr>
        <w:sdtContent>
          <w:r w:rsidR="00B23B2D">
            <w:t>STUDENT NAME</w:t>
          </w:r>
        </w:sdtContent>
      </w:sdt>
      <w:r w:rsidR="00B23B2D">
        <w:t> |</w:t>
      </w:r>
      <w:r w:rsidR="00C37065">
        <w:t> </w:t>
      </w:r>
      <w:sdt>
        <w:sdtPr>
          <w:alias w:val="COURSE NAME:"/>
          <w:tag w:val="COURSE NAME:"/>
          <w:id w:val="-444079571"/>
          <w:placeholder>
            <w:docPart w:val="3D0B5BD817184F878BD295AC93674897"/>
          </w:placeholder>
          <w:temporary/>
          <w:showingPlcHdr/>
          <w15:appearance w15:val="hidden"/>
        </w:sdtPr>
        <w:sdtContent>
          <w:r w:rsidR="00B23B2D">
            <w:t>COURSE NAME</w:t>
          </w:r>
        </w:sdtContent>
      </w:sdt>
      <w:r w:rsidR="00B23B2D">
        <w:t> | </w:t>
      </w:r>
      <w:sdt>
        <w:sdtPr>
          <w:alias w:val="INSTRUCTOR NAME/CLASS TIME/PERIOD:"/>
          <w:tag w:val="INSTRUCTOR NAME/CLASS TIME/PERIOD:"/>
          <w:id w:val="-795373372"/>
          <w:placeholder>
            <w:docPart w:val="86847DEA1B9C42CA9C9EBACDD01B3586"/>
          </w:placeholder>
          <w:temporary/>
          <w:showingPlcHdr/>
          <w15:appearance w15:val="hidden"/>
        </w:sdtPr>
        <w:sdtContent>
          <w:r w:rsidR="00B23B2D">
            <w:t>INSTRUCTOR NAME/CLASS TIME/PERIOD</w:t>
          </w:r>
        </w:sdtContent>
      </w:sdt>
    </w:p>
    <w:p w14:paraId="5A886639" w14:textId="6644CE40" w:rsidR="00076DF5" w:rsidRPr="00076DF5" w:rsidRDefault="00933CA7" w:rsidP="00076DF5">
      <w:pPr>
        <w:spacing w:after="120" w:line="360" w:lineRule="auto"/>
        <w:jc w:val="center"/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33CA7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</w:t>
      </w:r>
      <w:r w:rsidR="00DB057D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No. </w:t>
      </w:r>
      <w:r w:rsidR="00017C28"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</w:p>
    <w:p w14:paraId="4C2D4BE0" w14:textId="36EB7F16" w:rsidR="0037116E" w:rsidRDefault="0037116E" w:rsidP="00017C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017C28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Exercise</w:t>
      </w:r>
      <w:r>
        <w:rPr>
          <w:rFonts w:ascii="Arial" w:eastAsia="Times New Roman" w:hAnsi="Arial" w:cs="Arial"/>
          <w:color w:val="000000"/>
          <w:sz w:val="27"/>
          <w:szCs w:val="27"/>
          <w:lang w:eastAsia="en-US"/>
        </w:rPr>
        <w:t>s:</w:t>
      </w:r>
    </w:p>
    <w:p w14:paraId="03774264" w14:textId="77777777" w:rsidR="0037116E" w:rsidRDefault="0037116E" w:rsidP="00017C2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3F7DEF16" w14:textId="431DCD5A" w:rsidR="00017C28" w:rsidRDefault="00017C28" w:rsidP="0037116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2661DA">
        <w:rPr>
          <w:rFonts w:ascii="Arial" w:eastAsia="Times New Roman" w:hAnsi="Arial" w:cs="Arial"/>
          <w:color w:val="FF0000"/>
          <w:sz w:val="32"/>
          <w:szCs w:val="32"/>
          <w:lang w:eastAsia="en-US"/>
        </w:rPr>
        <w:t>17</w:t>
      </w:r>
      <w:r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. </w:t>
      </w:r>
      <w:r w:rsidRPr="00017C28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Create a class Student with the states (attributes): Name, address, phone number, Student ID. Also define the behavior of student as learn, perform assignment, read, attendance, do presentation (</w:t>
      </w:r>
      <w:proofErr w:type="spellStart"/>
      <w:r w:rsidRPr="00017C28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Exemple</w:t>
      </w:r>
      <w:proofErr w:type="spellEnd"/>
      <w:r w:rsidRPr="00017C28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: My name is {Name}). After that create 3 instances of the class Student and present the instance (My name is </w:t>
      </w:r>
      <w:proofErr w:type="gramStart"/>
      <w:r w:rsidRPr="00017C28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.....</w:t>
      </w:r>
      <w:proofErr w:type="gramEnd"/>
      <w:r w:rsidRPr="00017C28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)  </w:t>
      </w:r>
    </w:p>
    <w:p w14:paraId="618F546F" w14:textId="77777777" w:rsidR="002661DA" w:rsidRDefault="002661DA" w:rsidP="0037116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62A9F04C" w14:textId="77777777" w:rsidR="006B490F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2661DA">
        <w:rPr>
          <w:rFonts w:ascii="Arial" w:eastAsia="Times New Roman" w:hAnsi="Arial" w:cs="Arial"/>
          <w:color w:val="FF0000"/>
          <w:sz w:val="32"/>
          <w:szCs w:val="32"/>
          <w:lang w:eastAsia="en-US"/>
        </w:rPr>
        <w:t>18.</w:t>
      </w:r>
      <w:r w:rsidRPr="002661DA">
        <w:rPr>
          <w:rFonts w:ascii="Arial" w:eastAsia="Times New Roman" w:hAnsi="Arial" w:cs="Arial"/>
          <w:color w:val="FF0000"/>
          <w:sz w:val="27"/>
          <w:szCs w:val="27"/>
          <w:lang w:eastAsia="en-US"/>
        </w:rPr>
        <w:t xml:space="preserve"> 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Create a super class called Car. </w:t>
      </w:r>
    </w:p>
    <w:p w14:paraId="06C86348" w14:textId="413233F2" w:rsidR="0037116E" w:rsidRDefault="0037116E" w:rsidP="00921C4A">
      <w:pPr>
        <w:pStyle w:val="ListParagraph"/>
        <w:numPr>
          <w:ilvl w:val="0"/>
          <w:numId w:val="23"/>
        </w:numPr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The Car class has the following fields and methods. ◦int</w:t>
      </w:r>
      <w:r w:rsidR="00A51E74"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speed; ◦double</w:t>
      </w:r>
      <w:r w:rsidR="00A51E74"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proofErr w:type="spellStart"/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regularPrice</w:t>
      </w:r>
      <w:proofErr w:type="spellEnd"/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; ◦String</w:t>
      </w:r>
      <w:r w:rsidR="00A51E74"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color; ◦</w:t>
      </w:r>
      <w:r w:rsidR="006B490F"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double</w:t>
      </w:r>
      <w:r w:rsidR="00A51E74"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proofErr w:type="spellStart"/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getSalePrice</w:t>
      </w:r>
      <w:proofErr w:type="spellEnd"/>
      <w:r w:rsidRPr="006B490F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;</w:t>
      </w:r>
      <w:r w:rsid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 </w:t>
      </w:r>
      <w:proofErr w:type="spellStart"/>
      <w:r w:rsidR="00921C4A"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getSalePrice</w:t>
      </w:r>
      <w:proofErr w:type="spellEnd"/>
      <w:r w:rsidR="00921C4A"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()</w:t>
      </w:r>
    </w:p>
    <w:p w14:paraId="3D37F261" w14:textId="1A5F627D" w:rsidR="00921C4A" w:rsidRPr="00921C4A" w:rsidRDefault="00921C4A" w:rsidP="00921C4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Create a sub class of Car class and name it as Truck. The Truck class has the following fields </w:t>
      </w: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proofErr w:type="spell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intweight</w:t>
      </w:r>
      <w:proofErr w:type="spell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; and method. </w:t>
      </w: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proofErr w:type="spellStart"/>
      <w:proofErr w:type="gram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doublegetSalePrice</w:t>
      </w:r>
      <w:proofErr w:type="spell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(</w:t>
      </w:r>
      <w:proofErr w:type="gram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); </w:t>
      </w:r>
      <w:r w:rsidRPr="00921C4A">
        <w:rPr>
          <w:rFonts w:ascii="Calibri-Bold" w:hAnsi="Calibri-Bold" w:cs="Calibri-Bold"/>
          <w:b/>
          <w:bCs/>
          <w:color w:val="00B050"/>
        </w:rPr>
        <w:t>//</w:t>
      </w:r>
      <w:proofErr w:type="spellStart"/>
      <w:r w:rsidRPr="00921C4A">
        <w:rPr>
          <w:rFonts w:ascii="Calibri-Bold" w:hAnsi="Calibri-Bold" w:cs="Calibri-Bold"/>
          <w:b/>
          <w:bCs/>
          <w:color w:val="00B050"/>
        </w:rPr>
        <w:t>Ifweight</w:t>
      </w:r>
      <w:proofErr w:type="spellEnd"/>
      <w:r w:rsidRPr="00921C4A">
        <w:rPr>
          <w:rFonts w:ascii="Calibri-Bold" w:hAnsi="Calibri-Bold" w:cs="Calibri-Bold"/>
          <w:b/>
          <w:bCs/>
          <w:color w:val="00B050"/>
        </w:rPr>
        <w:t>&gt;2000,10%discount.Otherwise,20%discount.</w:t>
      </w:r>
    </w:p>
    <w:p w14:paraId="58521087" w14:textId="7454AF00" w:rsidR="00921C4A" w:rsidRPr="00921C4A" w:rsidRDefault="00921C4A" w:rsidP="00921C4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Create a subclass of Car class and name it as Sedan. The Sedan class has the following fields and methods. </w:t>
      </w: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proofErr w:type="spell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intlength</w:t>
      </w:r>
      <w:proofErr w:type="spell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; </w:t>
      </w: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proofErr w:type="spell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doublegetSalePrice</w:t>
      </w:r>
      <w:proofErr w:type="spell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();</w:t>
      </w:r>
      <w:r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r w:rsidRPr="00921C4A">
        <w:rPr>
          <w:rFonts w:ascii="Calibri-Bold" w:hAnsi="Calibri-Bold" w:cs="Calibri-Bold"/>
          <w:b/>
          <w:bCs/>
          <w:color w:val="00B050"/>
        </w:rPr>
        <w:t>//</w:t>
      </w:r>
      <w:proofErr w:type="spellStart"/>
      <w:r w:rsidRPr="00921C4A">
        <w:rPr>
          <w:rFonts w:ascii="Calibri-Bold" w:hAnsi="Calibri-Bold" w:cs="Calibri-Bold"/>
          <w:b/>
          <w:bCs/>
          <w:color w:val="00B050"/>
        </w:rPr>
        <w:t>Iflength</w:t>
      </w:r>
      <w:proofErr w:type="spellEnd"/>
      <w:r w:rsidRPr="00921C4A">
        <w:rPr>
          <w:rFonts w:ascii="Calibri-Bold" w:hAnsi="Calibri-Bold" w:cs="Calibri-Bold"/>
          <w:b/>
          <w:bCs/>
          <w:color w:val="00B050"/>
        </w:rPr>
        <w:t>&gt;20feet,5%discount,Otherwise,10%discount</w:t>
      </w:r>
    </w:p>
    <w:p w14:paraId="61CBB787" w14:textId="77777777" w:rsidR="00921C4A" w:rsidRDefault="00921C4A" w:rsidP="00921C4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810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Create </w:t>
      </w:r>
      <w:proofErr w:type="spell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MyOwnAutoShop</w:t>
      </w:r>
      <w:proofErr w:type="spell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class which contains the </w:t>
      </w:r>
      <w:proofErr w:type="gram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main(</w:t>
      </w:r>
      <w:proofErr w:type="gram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) method. Perform the following within the </w:t>
      </w:r>
      <w:proofErr w:type="gramStart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main(</w:t>
      </w:r>
      <w:proofErr w:type="gramEnd"/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) method.</w:t>
      </w:r>
    </w:p>
    <w:p w14:paraId="5ABCE1D0" w14:textId="77777777" w:rsidR="00921C4A" w:rsidRDefault="00921C4A" w:rsidP="00921C4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Create an instance of Sedan class and initialize all the fields with appropriate values. Use super(...) method in</w:t>
      </w:r>
      <w:r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the constructor for initializing the fields of the superclass.</w:t>
      </w:r>
    </w:p>
    <w:p w14:paraId="322D3A7F" w14:textId="77777777" w:rsidR="00921C4A" w:rsidRDefault="00921C4A" w:rsidP="00921C4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Create two instances of the Ford class and initialize all the fields with appropriate values. Use super(...)</w:t>
      </w:r>
      <w:r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</w:t>
      </w: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method in the constructor for initializing the fields of the super class.</w:t>
      </w:r>
    </w:p>
    <w:p w14:paraId="47FB0D17" w14:textId="1500E1B6" w:rsidR="00921C4A" w:rsidRDefault="00921C4A" w:rsidP="00921C4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 w:hint="eastAsia"/>
          <w:color w:val="000000"/>
          <w:sz w:val="27"/>
          <w:szCs w:val="27"/>
          <w:lang w:eastAsia="en-US"/>
        </w:rPr>
        <w:t>◦</w:t>
      </w: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Create an instance of Car class and initialize all the fields with appropriate values.</w:t>
      </w:r>
    </w:p>
    <w:p w14:paraId="5DDFD22A" w14:textId="77777777" w:rsidR="00921C4A" w:rsidRPr="00921C4A" w:rsidRDefault="00921C4A" w:rsidP="00921C4A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6FCA8E68" w14:textId="05320A4B" w:rsidR="00921C4A" w:rsidRPr="00921C4A" w:rsidRDefault="00921C4A" w:rsidP="00921C4A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921C4A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Display the sale prices of all instance.</w:t>
      </w:r>
    </w:p>
    <w:p w14:paraId="0003CCC1" w14:textId="77777777" w:rsidR="006B490F" w:rsidRDefault="006B490F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5C36255C" w14:textId="64414E08" w:rsidR="0037116E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385B7DB8" w14:textId="77777777" w:rsidR="0037116E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0C6BC55A" w14:textId="77777777" w:rsidR="0037116E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1F21C5F5" w14:textId="2D666916" w:rsidR="00F00A57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  <w:r w:rsidRPr="002661DA">
        <w:rPr>
          <w:rFonts w:ascii="Arial" w:eastAsia="Times New Roman" w:hAnsi="Arial" w:cs="Arial"/>
          <w:color w:val="FF0000"/>
          <w:sz w:val="32"/>
          <w:szCs w:val="32"/>
          <w:lang w:eastAsia="en-US"/>
        </w:rPr>
        <w:t>19.</w:t>
      </w:r>
      <w:r w:rsidRPr="002661DA">
        <w:rPr>
          <w:rFonts w:ascii="Arial" w:eastAsia="Times New Roman" w:hAnsi="Arial" w:cs="Arial"/>
          <w:color w:val="FF0000"/>
          <w:sz w:val="27"/>
          <w:szCs w:val="27"/>
          <w:lang w:eastAsia="en-US"/>
        </w:rPr>
        <w:t xml:space="preserve"> 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Create a class called Book to represent a book. A Book should include four pieces of information as instance variables</w:t>
      </w:r>
      <w:r w:rsidRPr="0037116E">
        <w:rPr>
          <w:rFonts w:ascii="Cambria Math" w:eastAsia="Times New Roman" w:hAnsi="Cambria Math" w:cs="Cambria Math"/>
          <w:color w:val="000000"/>
          <w:sz w:val="27"/>
          <w:szCs w:val="27"/>
          <w:lang w:eastAsia="en-US"/>
        </w:rPr>
        <w:t>‐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a book name, an ISBN number, an author name and a publisher. Your class should have a constructor that initializes the four instance variables. Provide a mutator method and accessor method (query method) for each instance variable. </w:t>
      </w:r>
      <w:proofErr w:type="spellStart"/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Inaddition</w:t>
      </w:r>
      <w:proofErr w:type="spellEnd"/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, provide a method named </w:t>
      </w:r>
      <w:proofErr w:type="spellStart"/>
      <w:proofErr w:type="gramStart"/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getBookInfo</w:t>
      </w:r>
      <w:proofErr w:type="spellEnd"/>
      <w:r w:rsidR="00A51E74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(</w:t>
      </w:r>
      <w:proofErr w:type="gramEnd"/>
      <w:r w:rsidR="00A51E74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)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that returns the description of the book as a String (the description should include all the information about the book). You should use this keyword in member methods and constructor. Write a test application named </w:t>
      </w:r>
      <w:proofErr w:type="spellStart"/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BookTest</w:t>
      </w:r>
      <w:proofErr w:type="spellEnd"/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to create </w:t>
      </w:r>
      <w:r w:rsidR="00A51E74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5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object</w:t>
      </w:r>
      <w:r w:rsidR="00A51E74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s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for </w:t>
      </w:r>
      <w:r w:rsidR="00A51E74">
        <w:rPr>
          <w:rFonts w:ascii="Arial" w:eastAsia="Times New Roman" w:hAnsi="Arial" w:cs="Arial"/>
          <w:color w:val="000000"/>
          <w:sz w:val="27"/>
          <w:szCs w:val="27"/>
          <w:lang w:eastAsia="en-US"/>
        </w:rPr>
        <w:t>5</w:t>
      </w:r>
      <w:r w:rsidRPr="0037116E">
        <w:rPr>
          <w:rFonts w:ascii="Arial" w:eastAsia="Times New Roman" w:hAnsi="Arial" w:cs="Arial"/>
          <w:color w:val="000000"/>
          <w:sz w:val="27"/>
          <w:szCs w:val="27"/>
          <w:lang w:eastAsia="en-US"/>
        </w:rPr>
        <w:t xml:space="preserve"> elements for class Book to demonstrate the class Book's capabilities.</w:t>
      </w:r>
    </w:p>
    <w:p w14:paraId="4F9BB056" w14:textId="1FFEB36D" w:rsidR="0037116E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09362522" w14:textId="2A3814E3" w:rsidR="0037116E" w:rsidRDefault="0037116E" w:rsidP="0037116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p w14:paraId="44860887" w14:textId="60E8C242" w:rsidR="0037116E" w:rsidRDefault="0037116E">
      <w:pPr>
        <w:rPr>
          <w:rFonts w:ascii="Arial" w:eastAsia="Times New Roman" w:hAnsi="Arial" w:cs="Arial"/>
          <w:color w:val="000000"/>
          <w:sz w:val="27"/>
          <w:szCs w:val="27"/>
          <w:lang w:eastAsia="en-US"/>
        </w:rPr>
      </w:pPr>
    </w:p>
    <w:sectPr w:rsidR="0037116E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BCB9" w14:textId="77777777" w:rsidR="00890C19" w:rsidRDefault="00890C19">
      <w:pPr>
        <w:spacing w:after="0" w:line="240" w:lineRule="auto"/>
      </w:pPr>
      <w:r>
        <w:separator/>
      </w:r>
    </w:p>
  </w:endnote>
  <w:endnote w:type="continuationSeparator" w:id="0">
    <w:p w14:paraId="4662ECBA" w14:textId="77777777" w:rsidR="00890C19" w:rsidRDefault="0089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74016" w14:textId="38C24425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1C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2C62" w14:textId="77777777" w:rsidR="00890C19" w:rsidRDefault="00890C19">
      <w:pPr>
        <w:spacing w:after="0" w:line="240" w:lineRule="auto"/>
      </w:pPr>
      <w:r>
        <w:separator/>
      </w:r>
    </w:p>
  </w:footnote>
  <w:footnote w:type="continuationSeparator" w:id="0">
    <w:p w14:paraId="665F11AA" w14:textId="77777777" w:rsidR="00890C19" w:rsidRDefault="00890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74EF6"/>
    <w:multiLevelType w:val="hybridMultilevel"/>
    <w:tmpl w:val="7906638E"/>
    <w:lvl w:ilvl="0" w:tplc="4E92BA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54B4F"/>
    <w:multiLevelType w:val="hybridMultilevel"/>
    <w:tmpl w:val="02CCCF64"/>
    <w:lvl w:ilvl="0" w:tplc="1CB84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FE568DA"/>
    <w:multiLevelType w:val="hybridMultilevel"/>
    <w:tmpl w:val="977AA7E0"/>
    <w:lvl w:ilvl="0" w:tplc="E0943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EA1E5B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76AFA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C558B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A6D7E"/>
    <w:multiLevelType w:val="hybridMultilevel"/>
    <w:tmpl w:val="89FAE5A0"/>
    <w:lvl w:ilvl="0" w:tplc="5ACE17C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3666B"/>
    <w:multiLevelType w:val="hybridMultilevel"/>
    <w:tmpl w:val="DDB03BFA"/>
    <w:lvl w:ilvl="0" w:tplc="099E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20A1C"/>
    <w:multiLevelType w:val="hybridMultilevel"/>
    <w:tmpl w:val="02CCCF64"/>
    <w:lvl w:ilvl="0" w:tplc="1CB84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F23404"/>
    <w:multiLevelType w:val="hybridMultilevel"/>
    <w:tmpl w:val="B306908E"/>
    <w:lvl w:ilvl="0" w:tplc="FD22C87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94531A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B638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6BC07CF1"/>
    <w:multiLevelType w:val="hybridMultilevel"/>
    <w:tmpl w:val="02CCCF64"/>
    <w:lvl w:ilvl="0" w:tplc="1CB84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6B1B19"/>
    <w:multiLevelType w:val="hybridMultilevel"/>
    <w:tmpl w:val="02CCCF64"/>
    <w:lvl w:ilvl="0" w:tplc="1CB848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4615C6"/>
    <w:multiLevelType w:val="hybridMultilevel"/>
    <w:tmpl w:val="3998E7A6"/>
    <w:lvl w:ilvl="0" w:tplc="0FD261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37703E"/>
    <w:multiLevelType w:val="hybridMultilevel"/>
    <w:tmpl w:val="B57250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03237">
    <w:abstractNumId w:val="9"/>
  </w:num>
  <w:num w:numId="2" w16cid:durableId="799299546">
    <w:abstractNumId w:val="7"/>
  </w:num>
  <w:num w:numId="3" w16cid:durableId="887688572">
    <w:abstractNumId w:val="6"/>
  </w:num>
  <w:num w:numId="4" w16cid:durableId="1559050123">
    <w:abstractNumId w:val="5"/>
  </w:num>
  <w:num w:numId="5" w16cid:durableId="2045249593">
    <w:abstractNumId w:val="4"/>
  </w:num>
  <w:num w:numId="6" w16cid:durableId="348680817">
    <w:abstractNumId w:val="8"/>
  </w:num>
  <w:num w:numId="7" w16cid:durableId="454758208">
    <w:abstractNumId w:val="3"/>
  </w:num>
  <w:num w:numId="8" w16cid:durableId="1993677852">
    <w:abstractNumId w:val="2"/>
  </w:num>
  <w:num w:numId="9" w16cid:durableId="1200122883">
    <w:abstractNumId w:val="1"/>
  </w:num>
  <w:num w:numId="10" w16cid:durableId="924996026">
    <w:abstractNumId w:val="0"/>
  </w:num>
  <w:num w:numId="11" w16cid:durableId="1094936917">
    <w:abstractNumId w:val="10"/>
  </w:num>
  <w:num w:numId="12" w16cid:durableId="504513117">
    <w:abstractNumId w:val="15"/>
  </w:num>
  <w:num w:numId="13" w16cid:durableId="807551493">
    <w:abstractNumId w:val="25"/>
  </w:num>
  <w:num w:numId="14" w16cid:durableId="992757980">
    <w:abstractNumId w:val="19"/>
  </w:num>
  <w:num w:numId="15" w16cid:durableId="1864704565">
    <w:abstractNumId w:val="13"/>
  </w:num>
  <w:num w:numId="16" w16cid:durableId="595163">
    <w:abstractNumId w:val="20"/>
  </w:num>
  <w:num w:numId="17" w16cid:durableId="577252190">
    <w:abstractNumId w:val="14"/>
  </w:num>
  <w:num w:numId="18" w16cid:durableId="699278645">
    <w:abstractNumId w:val="24"/>
  </w:num>
  <w:num w:numId="19" w16cid:durableId="1843080834">
    <w:abstractNumId w:val="17"/>
  </w:num>
  <w:num w:numId="20" w16cid:durableId="1413620636">
    <w:abstractNumId w:val="12"/>
  </w:num>
  <w:num w:numId="21" w16cid:durableId="1830441172">
    <w:abstractNumId w:val="16"/>
  </w:num>
  <w:num w:numId="22" w16cid:durableId="1960064085">
    <w:abstractNumId w:val="21"/>
  </w:num>
  <w:num w:numId="23" w16cid:durableId="2064712733">
    <w:abstractNumId w:val="23"/>
  </w:num>
  <w:num w:numId="24" w16cid:durableId="968164871">
    <w:abstractNumId w:val="11"/>
  </w:num>
  <w:num w:numId="25" w16cid:durableId="1487474153">
    <w:abstractNumId w:val="18"/>
  </w:num>
  <w:num w:numId="26" w16cid:durableId="4345199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CA7"/>
    <w:rsid w:val="00003C31"/>
    <w:rsid w:val="00017C28"/>
    <w:rsid w:val="00032192"/>
    <w:rsid w:val="00076DF5"/>
    <w:rsid w:val="000853D0"/>
    <w:rsid w:val="001069F9"/>
    <w:rsid w:val="001134C1"/>
    <w:rsid w:val="0014366F"/>
    <w:rsid w:val="002021FF"/>
    <w:rsid w:val="002519EB"/>
    <w:rsid w:val="002661DA"/>
    <w:rsid w:val="002A01DF"/>
    <w:rsid w:val="00311CFE"/>
    <w:rsid w:val="0037116E"/>
    <w:rsid w:val="00374ACF"/>
    <w:rsid w:val="00432943"/>
    <w:rsid w:val="00436CEF"/>
    <w:rsid w:val="004C2BEE"/>
    <w:rsid w:val="005360A1"/>
    <w:rsid w:val="0057498D"/>
    <w:rsid w:val="00582082"/>
    <w:rsid w:val="006534F5"/>
    <w:rsid w:val="00667A0C"/>
    <w:rsid w:val="006B490F"/>
    <w:rsid w:val="006F3C86"/>
    <w:rsid w:val="00713A98"/>
    <w:rsid w:val="00783C45"/>
    <w:rsid w:val="007A05EC"/>
    <w:rsid w:val="008902EF"/>
    <w:rsid w:val="00890C19"/>
    <w:rsid w:val="008E4FF0"/>
    <w:rsid w:val="008F16C8"/>
    <w:rsid w:val="00921C4A"/>
    <w:rsid w:val="00933CA7"/>
    <w:rsid w:val="009948DE"/>
    <w:rsid w:val="009B7D25"/>
    <w:rsid w:val="009F52DC"/>
    <w:rsid w:val="00A124EC"/>
    <w:rsid w:val="00A264A7"/>
    <w:rsid w:val="00A33C55"/>
    <w:rsid w:val="00A41A65"/>
    <w:rsid w:val="00A51E74"/>
    <w:rsid w:val="00A82B67"/>
    <w:rsid w:val="00AD34B2"/>
    <w:rsid w:val="00B23B2D"/>
    <w:rsid w:val="00B847F3"/>
    <w:rsid w:val="00B97B1C"/>
    <w:rsid w:val="00C37065"/>
    <w:rsid w:val="00C657A8"/>
    <w:rsid w:val="00C976B1"/>
    <w:rsid w:val="00DB057D"/>
    <w:rsid w:val="00DD6749"/>
    <w:rsid w:val="00E221A1"/>
    <w:rsid w:val="00E801DB"/>
    <w:rsid w:val="00EF249D"/>
    <w:rsid w:val="00F00A57"/>
    <w:rsid w:val="00F9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B7818"/>
  <w15:chartTrackingRefBased/>
  <w15:docId w15:val="{9E149B41-AA7B-4560-B90F-133F77B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933CA7"/>
    <w:pPr>
      <w:ind w:left="720"/>
      <w:contextualSpacing/>
    </w:pPr>
  </w:style>
  <w:style w:type="character" w:customStyle="1" w:styleId="token">
    <w:name w:val="token"/>
    <w:basedOn w:val="DefaultParagraphFont"/>
    <w:rsid w:val="00933CA7"/>
  </w:style>
  <w:style w:type="character" w:customStyle="1" w:styleId="com">
    <w:name w:val="com"/>
    <w:basedOn w:val="DefaultParagraphFont"/>
    <w:rsid w:val="006F3C86"/>
  </w:style>
  <w:style w:type="character" w:customStyle="1" w:styleId="pln">
    <w:name w:val="pln"/>
    <w:basedOn w:val="DefaultParagraphFont"/>
    <w:rsid w:val="006F3C86"/>
  </w:style>
  <w:style w:type="character" w:customStyle="1" w:styleId="str">
    <w:name w:val="str"/>
    <w:basedOn w:val="DefaultParagraphFont"/>
    <w:rsid w:val="006F3C86"/>
  </w:style>
  <w:style w:type="character" w:customStyle="1" w:styleId="kwd">
    <w:name w:val="kwd"/>
    <w:basedOn w:val="DefaultParagraphFont"/>
    <w:rsid w:val="006F3C86"/>
  </w:style>
  <w:style w:type="character" w:customStyle="1" w:styleId="pun">
    <w:name w:val="pun"/>
    <w:basedOn w:val="DefaultParagraphFont"/>
    <w:rsid w:val="006F3C86"/>
  </w:style>
  <w:style w:type="character" w:customStyle="1" w:styleId="lit">
    <w:name w:val="lit"/>
    <w:basedOn w:val="DefaultParagraphFont"/>
    <w:rsid w:val="006F3C86"/>
  </w:style>
  <w:style w:type="paragraph" w:styleId="NormalWeb">
    <w:name w:val="Normal (Web)"/>
    <w:basedOn w:val="Normal"/>
    <w:uiPriority w:val="99"/>
    <w:semiHidden/>
    <w:unhideWhenUsed/>
    <w:rsid w:val="00DB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y.rinco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0834805A2A4A6AA4C836D03229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98204-80E7-4610-8800-F7E6AA7FE59A}"/>
      </w:docPartPr>
      <w:docPartBody>
        <w:p w:rsidR="0096155B" w:rsidRDefault="002E2E45">
          <w:pPr>
            <w:pStyle w:val="A60834805A2A4A6AA4C836D032294ACD"/>
          </w:pPr>
          <w:r>
            <w:t>STUDENT NAME</w:t>
          </w:r>
        </w:p>
      </w:docPartBody>
    </w:docPart>
    <w:docPart>
      <w:docPartPr>
        <w:name w:val="3D0B5BD817184F878BD295AC93674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15967-E29C-4FB7-BF1C-5D956510B4BA}"/>
      </w:docPartPr>
      <w:docPartBody>
        <w:p w:rsidR="0096155B" w:rsidRDefault="002E2E45">
          <w:pPr>
            <w:pStyle w:val="3D0B5BD817184F878BD295AC93674897"/>
          </w:pPr>
          <w:r>
            <w:t>COURSE NAME</w:t>
          </w:r>
        </w:p>
      </w:docPartBody>
    </w:docPart>
    <w:docPart>
      <w:docPartPr>
        <w:name w:val="86847DEA1B9C42CA9C9EBACDD01B3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C8F7F-B8CC-4509-A41D-CEE7D15AE859}"/>
      </w:docPartPr>
      <w:docPartBody>
        <w:p w:rsidR="0096155B" w:rsidRDefault="002E2E45">
          <w:pPr>
            <w:pStyle w:val="86847DEA1B9C42CA9C9EBACDD01B3586"/>
          </w:pPr>
          <w:r>
            <w:t>INSTRUCTOR NAME/CLASS TIME/PERIOD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5B"/>
    <w:rsid w:val="00092378"/>
    <w:rsid w:val="001F64F9"/>
    <w:rsid w:val="002E2E45"/>
    <w:rsid w:val="002F2E83"/>
    <w:rsid w:val="00351515"/>
    <w:rsid w:val="005732FC"/>
    <w:rsid w:val="00651A2E"/>
    <w:rsid w:val="0067167A"/>
    <w:rsid w:val="0096155B"/>
    <w:rsid w:val="009A2D3C"/>
    <w:rsid w:val="00CF0A5F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0834805A2A4A6AA4C836D032294ACD">
    <w:name w:val="A60834805A2A4A6AA4C836D032294ACD"/>
  </w:style>
  <w:style w:type="paragraph" w:customStyle="1" w:styleId="3D0B5BD817184F878BD295AC93674897">
    <w:name w:val="3D0B5BD817184F878BD295AC93674897"/>
  </w:style>
  <w:style w:type="paragraph" w:customStyle="1" w:styleId="86847DEA1B9C42CA9C9EBACDD01B3586">
    <w:name w:val="86847DEA1B9C42CA9C9EBACDD01B3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62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rony.rincon</dc:creator>
  <cp:keywords/>
  <cp:lastModifiedBy>R.Rincon@MatrixCollege.LOCAL</cp:lastModifiedBy>
  <cp:revision>5</cp:revision>
  <cp:lastPrinted>2020-06-06T21:06:00Z</cp:lastPrinted>
  <dcterms:created xsi:type="dcterms:W3CDTF">2021-07-10T15:01:00Z</dcterms:created>
  <dcterms:modified xsi:type="dcterms:W3CDTF">2023-05-28T20:14:00Z</dcterms:modified>
  <cp:version/>
</cp:coreProperties>
</file>