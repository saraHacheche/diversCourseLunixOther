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259F" w14:textId="0D98CA5A" w:rsidR="001069F9" w:rsidRDefault="00973CB7">
      <w:pPr>
        <w:pStyle w:val="Date"/>
      </w:pPr>
      <w:r>
        <w:t>30</w:t>
      </w:r>
      <w:r w:rsidR="00E221A1">
        <w:t>/0</w:t>
      </w:r>
      <w:r>
        <w:t>4</w:t>
      </w:r>
      <w:r w:rsidR="00DB057D">
        <w:t>/</w:t>
      </w:r>
      <w:r w:rsidR="00E221A1">
        <w:t>202</w:t>
      </w:r>
      <w:r>
        <w:t>3</w:t>
      </w:r>
      <w:r w:rsidR="00DB057D">
        <w:t xml:space="preserve">                                                                           </w:t>
      </w:r>
      <w:r w:rsidR="00DB057D" w:rsidRPr="00DB057D">
        <w:rPr>
          <w:rFonts w:ascii="OCR A Extended" w:hAnsi="OCR A Extended"/>
          <w:i/>
        </w:rPr>
        <w:t>Int</w:t>
      </w:r>
      <w:r w:rsidR="00DB057D">
        <w:rPr>
          <w:rFonts w:ascii="OCR A Extended" w:hAnsi="OCR A Extended"/>
          <w:i/>
        </w:rPr>
        <w:t>r</w:t>
      </w:r>
      <w:r w:rsidR="00DB057D" w:rsidRPr="00DB057D">
        <w:rPr>
          <w:rFonts w:ascii="OCR A Extended" w:hAnsi="OCR A Extended"/>
          <w:i/>
        </w:rPr>
        <w:t>o to OO Programming</w:t>
      </w:r>
    </w:p>
    <w:p w14:paraId="7E1F274A" w14:textId="7461CE35" w:rsidR="00C976B1" w:rsidRDefault="00DB057D">
      <w:pPr>
        <w:pStyle w:val="Title"/>
      </w:pPr>
      <w:r>
        <w:t>Lab practice</w:t>
      </w:r>
      <w:r w:rsidR="00E221A1">
        <w:t xml:space="preserve"> </w:t>
      </w:r>
      <w:r w:rsidRPr="00DB057D">
        <w:rPr>
          <w:rFonts w:ascii="OCR A Extended" w:hAnsi="OCR A Extended"/>
          <w:caps w:val="0"/>
          <w:sz w:val="30"/>
          <w:szCs w:val="30"/>
        </w:rPr>
        <w:t>Using Java</w:t>
      </w:r>
      <w:r w:rsidR="00E221A1" w:rsidRPr="00DB057D">
        <w:rPr>
          <w:rFonts w:ascii="OCR A Extended" w:hAnsi="OCR A Extended"/>
          <w:caps w:val="0"/>
          <w:sz w:val="30"/>
          <w:szCs w:val="30"/>
        </w:rPr>
        <w:t xml:space="preserve"> programming languages</w:t>
      </w:r>
    </w:p>
    <w:p w14:paraId="0C333C9E" w14:textId="77777777" w:rsidR="00B23B2D" w:rsidRDefault="00000000" w:rsidP="00B23B2D">
      <w:pPr>
        <w:pStyle w:val="Subtitle"/>
        <w:rPr>
          <w:caps w:val="0"/>
          <w:color w:val="595959" w:themeColor="text1" w:themeTint="A6"/>
          <w:sz w:val="22"/>
          <w:szCs w:val="22"/>
        </w:rPr>
      </w:pPr>
      <w:sdt>
        <w:sdtPr>
          <w:alias w:val="STUDENT NAME:"/>
          <w:tag w:val="STUDENT NAME:"/>
          <w:id w:val="-1806774213"/>
          <w:placeholder>
            <w:docPart w:val="A60834805A2A4A6AA4C836D032294ACD"/>
          </w:placeholder>
          <w:temporary/>
          <w:showingPlcHdr/>
          <w15:appearance w15:val="hidden"/>
        </w:sdtPr>
        <w:sdtContent>
          <w:r w:rsidR="00B23B2D">
            <w:t>STUDENT NAME</w:t>
          </w:r>
        </w:sdtContent>
      </w:sdt>
      <w:r w:rsidR="00B23B2D">
        <w:t> |</w:t>
      </w:r>
      <w:r w:rsidR="00C37065">
        <w:t> </w:t>
      </w:r>
      <w:sdt>
        <w:sdtPr>
          <w:alias w:val="COURSE NAME:"/>
          <w:tag w:val="COURSE NAME:"/>
          <w:id w:val="-444079571"/>
          <w:placeholder>
            <w:docPart w:val="3D0B5BD817184F878BD295AC93674897"/>
          </w:placeholder>
          <w:temporary/>
          <w:showingPlcHdr/>
          <w15:appearance w15:val="hidden"/>
        </w:sdtPr>
        <w:sdtContent>
          <w:r w:rsidR="00B23B2D">
            <w:t>COURSE NAME</w:t>
          </w:r>
        </w:sdtContent>
      </w:sdt>
      <w:r w:rsidR="00B23B2D">
        <w:t> | </w:t>
      </w:r>
      <w:sdt>
        <w:sdtPr>
          <w:alias w:val="INSTRUCTOR NAME/CLASS TIME/PERIOD:"/>
          <w:tag w:val="INSTRUCTOR NAME/CLASS TIME/PERIOD:"/>
          <w:id w:val="-795373372"/>
          <w:placeholder>
            <w:docPart w:val="86847DEA1B9C42CA9C9EBACDD01B3586"/>
          </w:placeholder>
          <w:temporary/>
          <w:showingPlcHdr/>
          <w15:appearance w15:val="hidden"/>
        </w:sdtPr>
        <w:sdtContent>
          <w:r w:rsidR="00B23B2D">
            <w:t>INSTRUCTOR NAME/CLASS TIME/PERIOD</w:t>
          </w:r>
        </w:sdtContent>
      </w:sdt>
    </w:p>
    <w:p w14:paraId="5A886639" w14:textId="026A07EC" w:rsidR="00076DF5" w:rsidRPr="00076DF5" w:rsidRDefault="00933CA7" w:rsidP="00076DF5">
      <w:pPr>
        <w:spacing w:after="120" w:line="360" w:lineRule="auto"/>
        <w:jc w:val="center"/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33CA7"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</w:t>
      </w:r>
      <w:r w:rsidR="00DB057D"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No. 1</w:t>
      </w:r>
    </w:p>
    <w:p w14:paraId="2D6FE855" w14:textId="59FB825D" w:rsidR="00DB057D" w:rsidRDefault="00DB057D" w:rsidP="00076DF5">
      <w:pPr>
        <w:pStyle w:val="ListParagraph"/>
        <w:numPr>
          <w:ilvl w:val="0"/>
          <w:numId w:val="11"/>
        </w:numPr>
        <w:spacing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B057D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java </w:t>
      </w:r>
      <w:r w:rsidRPr="00DB057D">
        <w:rPr>
          <w:rFonts w:ascii="Helvetica" w:hAnsi="Helvetica" w:cs="Helvetica"/>
          <w:sz w:val="26"/>
          <w:szCs w:val="26"/>
          <w:shd w:val="clear" w:color="auto" w:fill="FFFFFF"/>
        </w:rPr>
        <w:t>program that asks the user to enter two numbers, obtains them from the user and prints their sum, difference, product, and average.</w:t>
      </w:r>
    </w:p>
    <w:p w14:paraId="20C50161" w14:textId="77777777" w:rsidR="002519EB" w:rsidRDefault="002519EB" w:rsidP="002519EB">
      <w:pPr>
        <w:pStyle w:val="ListParagraph"/>
        <w:spacing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E1AD01B" w14:textId="2030F345" w:rsidR="002519EB" w:rsidRPr="002519EB" w:rsidRDefault="002519EB" w:rsidP="00BC0DE0">
      <w:pPr>
        <w:pStyle w:val="ListParagraph"/>
        <w:numPr>
          <w:ilvl w:val="0"/>
          <w:numId w:val="11"/>
        </w:numPr>
        <w:spacing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519EB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 program </w:t>
      </w:r>
      <w:r w:rsidR="00D9027C">
        <w:rPr>
          <w:rFonts w:ascii="Helvetica" w:hAnsi="Helvetica" w:cs="Helvetica"/>
          <w:sz w:val="26"/>
          <w:szCs w:val="26"/>
          <w:shd w:val="clear" w:color="auto" w:fill="FFFFFF"/>
        </w:rPr>
        <w:t xml:space="preserve">to </w:t>
      </w:r>
      <w:r w:rsidR="00D9027C" w:rsidRPr="00DB057D">
        <w:rPr>
          <w:rFonts w:ascii="Helvetica" w:hAnsi="Helvetica" w:cs="Helvetica"/>
          <w:sz w:val="26"/>
          <w:szCs w:val="26"/>
          <w:shd w:val="clear" w:color="auto" w:fill="FFFFFF"/>
        </w:rPr>
        <w:t xml:space="preserve">asks the user to enter two </w:t>
      </w:r>
      <w:r w:rsidR="00D9027C">
        <w:rPr>
          <w:rFonts w:ascii="Helvetica" w:hAnsi="Helvetica" w:cs="Helvetica"/>
          <w:sz w:val="26"/>
          <w:szCs w:val="26"/>
          <w:shd w:val="clear" w:color="auto" w:fill="FFFFFF"/>
        </w:rPr>
        <w:t xml:space="preserve">integer </w:t>
      </w:r>
      <w:r w:rsidR="00D9027C" w:rsidRPr="00DB057D">
        <w:rPr>
          <w:rFonts w:ascii="Helvetica" w:hAnsi="Helvetica" w:cs="Helvetica"/>
          <w:sz w:val="26"/>
          <w:szCs w:val="26"/>
          <w:shd w:val="clear" w:color="auto" w:fill="FFFFFF"/>
        </w:rPr>
        <w:t>numbers</w:t>
      </w:r>
      <w:r w:rsidR="00D9027C" w:rsidRPr="002519EB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D9027C">
        <w:rPr>
          <w:rFonts w:ascii="Helvetica" w:hAnsi="Helvetica" w:cs="Helvetica"/>
          <w:sz w:val="26"/>
          <w:szCs w:val="26"/>
          <w:shd w:val="clear" w:color="auto" w:fill="FFFFFF"/>
        </w:rPr>
        <w:t xml:space="preserve">and </w:t>
      </w:r>
      <w:r w:rsidRPr="002519EB">
        <w:rPr>
          <w:rFonts w:ascii="Helvetica" w:hAnsi="Helvetica" w:cs="Helvetica"/>
          <w:sz w:val="26"/>
          <w:szCs w:val="26"/>
          <w:shd w:val="clear" w:color="auto" w:fill="FFFFFF"/>
        </w:rPr>
        <w:t xml:space="preserve">compare </w:t>
      </w:r>
      <w:r w:rsidR="00D9027C">
        <w:rPr>
          <w:rFonts w:ascii="Helvetica" w:hAnsi="Helvetica" w:cs="Helvetica"/>
          <w:sz w:val="26"/>
          <w:szCs w:val="26"/>
          <w:shd w:val="clear" w:color="auto" w:fill="FFFFFF"/>
        </w:rPr>
        <w:t xml:space="preserve">them </w:t>
      </w:r>
      <w:r w:rsidRPr="002519EB">
        <w:rPr>
          <w:rFonts w:ascii="Helvetica" w:hAnsi="Helvetica" w:cs="Helvetica"/>
          <w:sz w:val="26"/>
          <w:szCs w:val="26"/>
          <w:shd w:val="clear" w:color="auto" w:fill="FFFFFF"/>
        </w:rPr>
        <w:t>using if statements, relational operators and equality operators</w:t>
      </w:r>
      <w:r w:rsidR="00F91758">
        <w:rPr>
          <w:rFonts w:ascii="Helvetica" w:hAnsi="Helvetica" w:cs="Helvetica"/>
          <w:sz w:val="26"/>
          <w:szCs w:val="26"/>
          <w:shd w:val="clear" w:color="auto" w:fill="FFFFFF"/>
        </w:rPr>
        <w:t xml:space="preserve"> (==, &gt;, &lt;)</w:t>
      </w:r>
    </w:p>
    <w:p w14:paraId="05CF77E9" w14:textId="77777777" w:rsidR="00076DF5" w:rsidRPr="00DB057D" w:rsidRDefault="00076DF5" w:rsidP="00076DF5">
      <w:pPr>
        <w:pStyle w:val="ListParagraph"/>
        <w:spacing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720E62F" w14:textId="4B0E45A6" w:rsidR="00667A0C" w:rsidRDefault="00667A0C" w:rsidP="00667A0C">
      <w:pPr>
        <w:pStyle w:val="ListParagraph"/>
        <w:numPr>
          <w:ilvl w:val="0"/>
          <w:numId w:val="11"/>
        </w:numPr>
        <w:spacing w:line="60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667A0C">
        <w:rPr>
          <w:rFonts w:ascii="Helvetica" w:hAnsi="Helvetica" w:cs="Helvetica"/>
          <w:sz w:val="26"/>
          <w:szCs w:val="26"/>
          <w:shd w:val="clear" w:color="auto" w:fill="FFFFFF"/>
        </w:rPr>
        <w:t>W</w:t>
      </w:r>
      <w:r w:rsidR="00076DF5">
        <w:rPr>
          <w:rFonts w:ascii="Helvetica" w:hAnsi="Helvetica" w:cs="Helvetica"/>
          <w:sz w:val="26"/>
          <w:szCs w:val="26"/>
          <w:shd w:val="clear" w:color="auto" w:fill="FFFFFF"/>
        </w:rPr>
        <w:t>rite a Java</w:t>
      </w:r>
      <w:r w:rsidRPr="00667A0C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</w:t>
      </w:r>
      <w:r w:rsidR="00076DF5">
        <w:rPr>
          <w:rFonts w:ascii="Helvetica" w:hAnsi="Helvetica" w:cs="Helvetica"/>
          <w:sz w:val="26"/>
          <w:szCs w:val="26"/>
          <w:shd w:val="clear" w:color="auto" w:fill="FFFFFF"/>
        </w:rPr>
        <w:t>c</w:t>
      </w:r>
      <w:r w:rsidR="00076DF5" w:rsidRPr="00076DF5">
        <w:rPr>
          <w:rFonts w:ascii="Helvetica" w:hAnsi="Helvetica" w:cs="Helvetica"/>
          <w:sz w:val="26"/>
          <w:szCs w:val="26"/>
          <w:shd w:val="clear" w:color="auto" w:fill="FFFFFF"/>
        </w:rPr>
        <w:t>hange the time in seconds to minutes</w:t>
      </w:r>
    </w:p>
    <w:p w14:paraId="7CDCD2D9" w14:textId="16A793C3" w:rsidR="00933CA7" w:rsidRDefault="00076DF5" w:rsidP="00076DF5">
      <w:pPr>
        <w:pStyle w:val="ListParagraph"/>
        <w:numPr>
          <w:ilvl w:val="0"/>
          <w:numId w:val="11"/>
        </w:numPr>
        <w:spacing w:after="12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 program 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>that prints the following table</w:t>
      </w:r>
      <w:r w:rsidR="009948DE">
        <w:rPr>
          <w:rFonts w:ascii="Helvetica" w:hAnsi="Helvetica" w:cs="Helvetica"/>
          <w:sz w:val="26"/>
          <w:szCs w:val="26"/>
          <w:shd w:val="clear" w:color="auto" w:fill="FFFFFF"/>
        </w:rPr>
        <w:t xml:space="preserve"> (only use a print </w:t>
      </w:r>
      <w:r w:rsidR="00A82B67">
        <w:rPr>
          <w:rFonts w:ascii="Helvetica" w:hAnsi="Helvetica" w:cs="Helvetica"/>
          <w:sz w:val="26"/>
          <w:szCs w:val="26"/>
          <w:shd w:val="clear" w:color="auto" w:fill="FFFFFF"/>
        </w:rPr>
        <w:t>method</w:t>
      </w:r>
      <w:r w:rsidR="009948DE">
        <w:rPr>
          <w:rFonts w:ascii="Helvetica" w:hAnsi="Helvetica" w:cs="Helvetica"/>
          <w:sz w:val="26"/>
          <w:szCs w:val="26"/>
          <w:shd w:val="clear" w:color="auto" w:fill="FFFFFF"/>
        </w:rPr>
        <w:t xml:space="preserve"> an e</w:t>
      </w:r>
      <w:r w:rsidR="009948DE" w:rsidRPr="00076DF5">
        <w:rPr>
          <w:rFonts w:ascii="Helvetica" w:hAnsi="Helvetica" w:cs="Helvetica"/>
          <w:sz w:val="26"/>
          <w:szCs w:val="26"/>
          <w:shd w:val="clear" w:color="auto" w:fill="FFFFFF"/>
        </w:rPr>
        <w:t>scape Characters in Ja</w:t>
      </w:r>
      <w:r w:rsidR="009948DE">
        <w:rPr>
          <w:rFonts w:ascii="Helvetica" w:hAnsi="Helvetica" w:cs="Helvetica"/>
          <w:sz w:val="26"/>
          <w:szCs w:val="26"/>
          <w:shd w:val="clear" w:color="auto" w:fill="FFFFFF"/>
        </w:rPr>
        <w:t>va)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>:</w:t>
      </w:r>
    </w:p>
    <w:p w14:paraId="2D789FF4" w14:textId="0836DF96" w:rsidR="00076DF5" w:rsidRPr="00076DF5" w:rsidRDefault="00076DF5" w:rsidP="00076DF5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>__________________________________________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__________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>_</w:t>
      </w:r>
    </w:p>
    <w:p w14:paraId="079D30C8" w14:textId="77777777" w:rsidR="00076DF5" w:rsidRPr="00076DF5" w:rsidRDefault="00076DF5" w:rsidP="00076DF5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 xml:space="preserve">No. 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10*No.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100*No.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1000*No.</w:t>
      </w:r>
    </w:p>
    <w:p w14:paraId="346513AB" w14:textId="4168622E" w:rsidR="00076DF5" w:rsidRPr="00076DF5" w:rsidRDefault="00076DF5" w:rsidP="00076DF5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>___________________________________________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__________</w:t>
      </w:r>
    </w:p>
    <w:p w14:paraId="24B044A4" w14:textId="77777777" w:rsidR="00076DF5" w:rsidRPr="00076DF5" w:rsidRDefault="00076DF5" w:rsidP="00076DF5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10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100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1000</w:t>
      </w:r>
    </w:p>
    <w:p w14:paraId="1945FFED" w14:textId="77777777" w:rsidR="00076DF5" w:rsidRPr="00076DF5" w:rsidRDefault="00076DF5" w:rsidP="00076DF5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20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200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2000</w:t>
      </w:r>
    </w:p>
    <w:p w14:paraId="2D77F15A" w14:textId="77777777" w:rsidR="00076DF5" w:rsidRPr="00076DF5" w:rsidRDefault="00076DF5" w:rsidP="00076DF5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>3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30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300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3000</w:t>
      </w:r>
    </w:p>
    <w:p w14:paraId="6D72E3C2" w14:textId="77777777" w:rsidR="00076DF5" w:rsidRPr="00076DF5" w:rsidRDefault="00076DF5" w:rsidP="00076DF5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>4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40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400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4000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14:paraId="35F0E57D" w14:textId="5C8B5613" w:rsidR="00076DF5" w:rsidRDefault="00076DF5" w:rsidP="00076DF5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>5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50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500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ab/>
        <w:t>5000</w:t>
      </w:r>
    </w:p>
    <w:p w14:paraId="68720F29" w14:textId="7ABC8630" w:rsidR="00076DF5" w:rsidRDefault="00076DF5" w:rsidP="00076DF5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D74C7AA" w14:textId="77777777" w:rsidR="00076DF5" w:rsidRPr="00933CA7" w:rsidRDefault="00076DF5" w:rsidP="00076DF5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EB92A4D" w14:textId="1B077552" w:rsidR="00933CA7" w:rsidRDefault="00076DF5" w:rsidP="00076DF5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that prints the following shapes with asterisks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(only use a print function an e</w:t>
      </w:r>
      <w:r w:rsidRPr="00076DF5">
        <w:rPr>
          <w:rFonts w:ascii="Helvetica" w:hAnsi="Helvetica" w:cs="Helvetica"/>
          <w:sz w:val="26"/>
          <w:szCs w:val="26"/>
          <w:shd w:val="clear" w:color="auto" w:fill="FFFFFF"/>
        </w:rPr>
        <w:t>scape Characters in Ja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va):</w:t>
      </w:r>
    </w:p>
    <w:p w14:paraId="082C9CC4" w14:textId="72788EA5" w:rsidR="00076DF5" w:rsidRDefault="00076DF5" w:rsidP="00076DF5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76DF5">
        <w:rPr>
          <w:rFonts w:ascii="Helvetica" w:hAnsi="Helvetica" w:cs="Helvetica"/>
          <w:noProof/>
          <w:sz w:val="26"/>
          <w:szCs w:val="26"/>
          <w:shd w:val="clear" w:color="auto" w:fill="FFFFFF"/>
          <w:lang w:eastAsia="en-US"/>
        </w:rPr>
        <w:lastRenderedPageBreak/>
        <w:drawing>
          <wp:inline distT="0" distB="0" distL="0" distR="0" wp14:anchorId="2594B448" wp14:editId="1F546413">
            <wp:extent cx="6126480" cy="1913255"/>
            <wp:effectExtent l="0" t="0" r="762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0156" w14:textId="5A0FC549" w:rsidR="00823A36" w:rsidRDefault="00823A36" w:rsidP="00076DF5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Student Name: _______________________</w:t>
      </w:r>
    </w:p>
    <w:p w14:paraId="728356A5" w14:textId="0C443B96" w:rsidR="00823A36" w:rsidRDefault="00823A36" w:rsidP="00823A36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Student ID: _______________________</w:t>
      </w:r>
    </w:p>
    <w:p w14:paraId="4FCAAEA0" w14:textId="3C8D0A38" w:rsidR="00823A36" w:rsidRDefault="00823A36" w:rsidP="00076DF5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B5ACBA" w14:textId="0A5B9095" w:rsidR="00823A36" w:rsidRPr="00823A36" w:rsidRDefault="00823A36" w:rsidP="00823A36">
      <w:pPr>
        <w:pStyle w:val="ListParagraph"/>
        <w:spacing w:line="360" w:lineRule="auto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823A36">
        <w:rPr>
          <w:rFonts w:ascii="Helvetica" w:hAnsi="Helvetica" w:cs="Helvetica"/>
          <w:b/>
          <w:sz w:val="26"/>
          <w:szCs w:val="26"/>
          <w:shd w:val="clear" w:color="auto" w:fill="FFFFFF"/>
        </w:rPr>
        <w:t>SOLUTION AND OUTPUTS</w:t>
      </w: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b/>
          <w:sz w:val="26"/>
          <w:szCs w:val="26"/>
          <w:shd w:val="clear" w:color="auto" w:fill="FFFFFF"/>
        </w:rPr>
        <w:t>(</w:t>
      </w:r>
      <w:r w:rsidRPr="00823A36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SCREEN</w:t>
      </w:r>
      <w:proofErr w:type="gramEnd"/>
      <w:r w:rsidRPr="00823A36">
        <w:rPr>
          <w:rFonts w:ascii="Helvetica" w:hAnsi="Helvetica" w:cs="Helvetica"/>
          <w:b/>
          <w:sz w:val="26"/>
          <w:szCs w:val="26"/>
          <w:shd w:val="clear" w:color="auto" w:fill="FFFFFF"/>
        </w:rPr>
        <w:t>-SHOTS</w:t>
      </w: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)</w:t>
      </w:r>
      <w:r w:rsidRPr="00823A36">
        <w:rPr>
          <w:rFonts w:ascii="Helvetica" w:hAnsi="Helvetica" w:cs="Helvetica"/>
          <w:b/>
          <w:sz w:val="26"/>
          <w:szCs w:val="26"/>
          <w:shd w:val="clear" w:color="auto" w:fill="FFFFFF"/>
        </w:rPr>
        <w:t>:</w:t>
      </w: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</w:t>
      </w:r>
    </w:p>
    <w:p w14:paraId="09CDED99" w14:textId="77777777" w:rsidR="00823A36" w:rsidRDefault="00823A36" w:rsidP="00076DF5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A7016AC" w14:textId="23182AAE" w:rsidR="00E732BC" w:rsidRDefault="00E732BC" w:rsidP="00076DF5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1.</w:t>
      </w:r>
    </w:p>
    <w:p w14:paraId="712A1413" w14:textId="08DE0405" w:rsidR="00E732BC" w:rsidRDefault="00E732BC" w:rsidP="00076DF5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84CF7DA" w14:textId="77777777" w:rsidR="00E732BC" w:rsidRDefault="00E732BC" w:rsidP="00076DF5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AC85EEE" w14:textId="1ABFC07D" w:rsidR="00E732BC" w:rsidRDefault="00E732BC" w:rsidP="00076DF5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484750" w14:textId="77777777" w:rsidR="00E732BC" w:rsidRDefault="00E732BC" w:rsidP="00076DF5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B06AB0C" w14:textId="77777777" w:rsidR="00E732BC" w:rsidRPr="00003C31" w:rsidRDefault="00E732BC" w:rsidP="00076DF5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E732BC" w:rsidRPr="00003C31">
      <w:footerReference w:type="default" r:id="rId8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498C" w14:textId="77777777" w:rsidR="00FB4B52" w:rsidRDefault="00FB4B52">
      <w:pPr>
        <w:spacing w:after="0" w:line="240" w:lineRule="auto"/>
      </w:pPr>
      <w:r>
        <w:separator/>
      </w:r>
    </w:p>
  </w:endnote>
  <w:endnote w:type="continuationSeparator" w:id="0">
    <w:p w14:paraId="26B936CD" w14:textId="77777777" w:rsidR="00FB4B52" w:rsidRDefault="00FB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4016" w14:textId="147B93DE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049E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286C" w14:textId="77777777" w:rsidR="00FB4B52" w:rsidRDefault="00FB4B52">
      <w:pPr>
        <w:spacing w:after="0" w:line="240" w:lineRule="auto"/>
      </w:pPr>
      <w:r>
        <w:separator/>
      </w:r>
    </w:p>
  </w:footnote>
  <w:footnote w:type="continuationSeparator" w:id="0">
    <w:p w14:paraId="6F3E2D19" w14:textId="77777777" w:rsidR="00FB4B52" w:rsidRDefault="00FB4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74EF6"/>
    <w:multiLevelType w:val="hybridMultilevel"/>
    <w:tmpl w:val="87ECFBEC"/>
    <w:lvl w:ilvl="0" w:tplc="A7B44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568DA"/>
    <w:multiLevelType w:val="hybridMultilevel"/>
    <w:tmpl w:val="977AA7E0"/>
    <w:lvl w:ilvl="0" w:tplc="E0943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A1E5B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76AFA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C558B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3666B"/>
    <w:multiLevelType w:val="hybridMultilevel"/>
    <w:tmpl w:val="DDB03BFA"/>
    <w:lvl w:ilvl="0" w:tplc="099E3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23404"/>
    <w:multiLevelType w:val="hybridMultilevel"/>
    <w:tmpl w:val="B306908E"/>
    <w:lvl w:ilvl="0" w:tplc="FD22C87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94531A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615C6"/>
    <w:multiLevelType w:val="hybridMultilevel"/>
    <w:tmpl w:val="3998E7A6"/>
    <w:lvl w:ilvl="0" w:tplc="0FD261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7703E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7327">
    <w:abstractNumId w:val="9"/>
  </w:num>
  <w:num w:numId="2" w16cid:durableId="1965456876">
    <w:abstractNumId w:val="7"/>
  </w:num>
  <w:num w:numId="3" w16cid:durableId="234435597">
    <w:abstractNumId w:val="6"/>
  </w:num>
  <w:num w:numId="4" w16cid:durableId="2068382211">
    <w:abstractNumId w:val="5"/>
  </w:num>
  <w:num w:numId="5" w16cid:durableId="94059955">
    <w:abstractNumId w:val="4"/>
  </w:num>
  <w:num w:numId="6" w16cid:durableId="214121053">
    <w:abstractNumId w:val="8"/>
  </w:num>
  <w:num w:numId="7" w16cid:durableId="1510287332">
    <w:abstractNumId w:val="3"/>
  </w:num>
  <w:num w:numId="8" w16cid:durableId="307710941">
    <w:abstractNumId w:val="2"/>
  </w:num>
  <w:num w:numId="9" w16cid:durableId="600991436">
    <w:abstractNumId w:val="1"/>
  </w:num>
  <w:num w:numId="10" w16cid:durableId="721028117">
    <w:abstractNumId w:val="0"/>
  </w:num>
  <w:num w:numId="11" w16cid:durableId="718482546">
    <w:abstractNumId w:val="10"/>
  </w:num>
  <w:num w:numId="12" w16cid:durableId="1275555445">
    <w:abstractNumId w:val="14"/>
  </w:num>
  <w:num w:numId="13" w16cid:durableId="1962030059">
    <w:abstractNumId w:val="19"/>
  </w:num>
  <w:num w:numId="14" w16cid:durableId="319189735">
    <w:abstractNumId w:val="16"/>
  </w:num>
  <w:num w:numId="15" w16cid:durableId="1124618266">
    <w:abstractNumId w:val="12"/>
  </w:num>
  <w:num w:numId="16" w16cid:durableId="193424714">
    <w:abstractNumId w:val="17"/>
  </w:num>
  <w:num w:numId="17" w16cid:durableId="1349718568">
    <w:abstractNumId w:val="13"/>
  </w:num>
  <w:num w:numId="18" w16cid:durableId="1439250265">
    <w:abstractNumId w:val="18"/>
  </w:num>
  <w:num w:numId="19" w16cid:durableId="30500840">
    <w:abstractNumId w:val="15"/>
  </w:num>
  <w:num w:numId="20" w16cid:durableId="10016649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CA7"/>
    <w:rsid w:val="00003C31"/>
    <w:rsid w:val="000049E6"/>
    <w:rsid w:val="00032192"/>
    <w:rsid w:val="00076DF5"/>
    <w:rsid w:val="001069F9"/>
    <w:rsid w:val="002519EB"/>
    <w:rsid w:val="002A01DF"/>
    <w:rsid w:val="00311CFE"/>
    <w:rsid w:val="00374ACF"/>
    <w:rsid w:val="003C3F38"/>
    <w:rsid w:val="00432943"/>
    <w:rsid w:val="004C2BEE"/>
    <w:rsid w:val="00582082"/>
    <w:rsid w:val="006534F5"/>
    <w:rsid w:val="00667A0C"/>
    <w:rsid w:val="006F3C86"/>
    <w:rsid w:val="007A05EC"/>
    <w:rsid w:val="00823A36"/>
    <w:rsid w:val="008F16C8"/>
    <w:rsid w:val="00933CA7"/>
    <w:rsid w:val="00973CB7"/>
    <w:rsid w:val="009948DE"/>
    <w:rsid w:val="009B7D25"/>
    <w:rsid w:val="00A124EC"/>
    <w:rsid w:val="00A82B67"/>
    <w:rsid w:val="00B23B2D"/>
    <w:rsid w:val="00B51BC1"/>
    <w:rsid w:val="00B847F3"/>
    <w:rsid w:val="00B97B1C"/>
    <w:rsid w:val="00C37065"/>
    <w:rsid w:val="00C657A8"/>
    <w:rsid w:val="00C976B1"/>
    <w:rsid w:val="00D9027C"/>
    <w:rsid w:val="00DB057D"/>
    <w:rsid w:val="00E221A1"/>
    <w:rsid w:val="00E732BC"/>
    <w:rsid w:val="00F91758"/>
    <w:rsid w:val="00F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B7818"/>
  <w15:chartTrackingRefBased/>
  <w15:docId w15:val="{9E149B41-AA7B-4560-B90F-133F77B4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33CA7"/>
    <w:pPr>
      <w:ind w:left="720"/>
      <w:contextualSpacing/>
    </w:pPr>
  </w:style>
  <w:style w:type="character" w:customStyle="1" w:styleId="token">
    <w:name w:val="token"/>
    <w:basedOn w:val="DefaultParagraphFont"/>
    <w:rsid w:val="00933CA7"/>
  </w:style>
  <w:style w:type="character" w:customStyle="1" w:styleId="com">
    <w:name w:val="com"/>
    <w:basedOn w:val="DefaultParagraphFont"/>
    <w:rsid w:val="006F3C86"/>
  </w:style>
  <w:style w:type="character" w:customStyle="1" w:styleId="pln">
    <w:name w:val="pln"/>
    <w:basedOn w:val="DefaultParagraphFont"/>
    <w:rsid w:val="006F3C86"/>
  </w:style>
  <w:style w:type="character" w:customStyle="1" w:styleId="str">
    <w:name w:val="str"/>
    <w:basedOn w:val="DefaultParagraphFont"/>
    <w:rsid w:val="006F3C86"/>
  </w:style>
  <w:style w:type="character" w:customStyle="1" w:styleId="kwd">
    <w:name w:val="kwd"/>
    <w:basedOn w:val="DefaultParagraphFont"/>
    <w:rsid w:val="006F3C86"/>
  </w:style>
  <w:style w:type="character" w:customStyle="1" w:styleId="pun">
    <w:name w:val="pun"/>
    <w:basedOn w:val="DefaultParagraphFont"/>
    <w:rsid w:val="006F3C86"/>
  </w:style>
  <w:style w:type="character" w:customStyle="1" w:styleId="lit">
    <w:name w:val="lit"/>
    <w:basedOn w:val="DefaultParagraphFont"/>
    <w:rsid w:val="006F3C86"/>
  </w:style>
  <w:style w:type="paragraph" w:styleId="NormalWeb">
    <w:name w:val="Normal (Web)"/>
    <w:basedOn w:val="Normal"/>
    <w:uiPriority w:val="99"/>
    <w:semiHidden/>
    <w:unhideWhenUsed/>
    <w:rsid w:val="00DB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y.rincon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0834805A2A4A6AA4C836D032294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98204-80E7-4610-8800-F7E6AA7FE59A}"/>
      </w:docPartPr>
      <w:docPartBody>
        <w:p w:rsidR="0096155B" w:rsidRDefault="002E2E45">
          <w:pPr>
            <w:pStyle w:val="A60834805A2A4A6AA4C836D032294ACD"/>
          </w:pPr>
          <w:r>
            <w:t>STUDENT NAME</w:t>
          </w:r>
        </w:p>
      </w:docPartBody>
    </w:docPart>
    <w:docPart>
      <w:docPartPr>
        <w:name w:val="3D0B5BD817184F878BD295AC93674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15967-E29C-4FB7-BF1C-5D956510B4BA}"/>
      </w:docPartPr>
      <w:docPartBody>
        <w:p w:rsidR="0096155B" w:rsidRDefault="002E2E45">
          <w:pPr>
            <w:pStyle w:val="3D0B5BD817184F878BD295AC93674897"/>
          </w:pPr>
          <w:r>
            <w:t>COURSE NAME</w:t>
          </w:r>
        </w:p>
      </w:docPartBody>
    </w:docPart>
    <w:docPart>
      <w:docPartPr>
        <w:name w:val="86847DEA1B9C42CA9C9EBACDD01B3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C8F7F-B8CC-4509-A41D-CEE7D15AE859}"/>
      </w:docPartPr>
      <w:docPartBody>
        <w:p w:rsidR="0096155B" w:rsidRDefault="002E2E45">
          <w:pPr>
            <w:pStyle w:val="86847DEA1B9C42CA9C9EBACDD01B3586"/>
          </w:pPr>
          <w:r>
            <w:t>INSTRUCTOR NAME/CLASS TIME/PERIOD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5B"/>
    <w:rsid w:val="002E2E45"/>
    <w:rsid w:val="002F2E83"/>
    <w:rsid w:val="005732FC"/>
    <w:rsid w:val="00733859"/>
    <w:rsid w:val="00775B0A"/>
    <w:rsid w:val="008F5D89"/>
    <w:rsid w:val="0096155B"/>
    <w:rsid w:val="00F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0834805A2A4A6AA4C836D032294ACD">
    <w:name w:val="A60834805A2A4A6AA4C836D032294ACD"/>
  </w:style>
  <w:style w:type="paragraph" w:customStyle="1" w:styleId="3D0B5BD817184F878BD295AC93674897">
    <w:name w:val="3D0B5BD817184F878BD295AC93674897"/>
  </w:style>
  <w:style w:type="paragraph" w:customStyle="1" w:styleId="86847DEA1B9C42CA9C9EBACDD01B3586">
    <w:name w:val="86847DEA1B9C42CA9C9EBACDD01B35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2835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rony.rincon</dc:creator>
  <cp:keywords/>
  <cp:lastModifiedBy>R.Rincon@MatrixCollege.LOCAL</cp:lastModifiedBy>
  <cp:revision>8</cp:revision>
  <cp:lastPrinted>2020-05-17T11:57:00Z</cp:lastPrinted>
  <dcterms:created xsi:type="dcterms:W3CDTF">2020-05-17T11:08:00Z</dcterms:created>
  <dcterms:modified xsi:type="dcterms:W3CDTF">2023-04-30T12:27:00Z</dcterms:modified>
  <cp:version/>
</cp:coreProperties>
</file>