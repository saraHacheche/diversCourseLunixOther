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C90" w:rsidRPr="00942F4F" w:rsidRDefault="00AC1730" w:rsidP="00C053B3">
      <w:pPr>
        <w:pStyle w:val="Style2GrandTitre"/>
      </w:pPr>
      <w:r w:rsidRPr="00942F4F">
        <w:t xml:space="preserve">Théorie – </w:t>
      </w:r>
      <w:r w:rsidR="00B878A0" w:rsidRPr="00942F4F">
        <w:t>les conditions</w:t>
      </w:r>
      <w:r w:rsidR="002F2C90" w:rsidRPr="00942F4F">
        <w:t xml:space="preserve"> et </w:t>
      </w:r>
    </w:p>
    <w:p w:rsidR="004854CE" w:rsidRPr="00942F4F" w:rsidRDefault="002F2C90" w:rsidP="00C053B3">
      <w:pPr>
        <w:pStyle w:val="Style2GrandTitre"/>
      </w:pPr>
      <w:r w:rsidRPr="00942F4F">
        <w:t>les opérations sur les variables</w:t>
      </w:r>
    </w:p>
    <w:p w:rsidR="00622345" w:rsidRPr="00942F4F" w:rsidRDefault="00622345" w:rsidP="00E078B9">
      <w:pPr>
        <w:jc w:val="center"/>
        <w:rPr>
          <w:rFonts w:ascii="Tahoma" w:hAnsi="Tahoma" w:cs="Tahoma"/>
          <w:sz w:val="32"/>
          <w:szCs w:val="28"/>
        </w:rPr>
      </w:pPr>
    </w:p>
    <w:p w:rsidR="00727122" w:rsidRPr="00942F4F" w:rsidRDefault="00727122" w:rsidP="00862986">
      <w:pPr>
        <w:rPr>
          <w:rFonts w:ascii="Tahoma" w:hAnsi="Tahoma" w:cs="Tahoma"/>
          <w:sz w:val="32"/>
          <w:szCs w:val="28"/>
        </w:rPr>
      </w:pPr>
    </w:p>
    <w:p w:rsidR="00727122" w:rsidRPr="00942F4F" w:rsidRDefault="00727122" w:rsidP="00E078B9">
      <w:pPr>
        <w:jc w:val="center"/>
        <w:rPr>
          <w:rFonts w:ascii="Tahoma" w:hAnsi="Tahoma" w:cs="Tahoma"/>
          <w:sz w:val="32"/>
          <w:szCs w:val="28"/>
        </w:rPr>
      </w:pPr>
    </w:p>
    <w:p w:rsidR="00CD504C" w:rsidRPr="00942F4F" w:rsidRDefault="00AC1730" w:rsidP="00E078B9">
      <w:pPr>
        <w:jc w:val="center"/>
        <w:rPr>
          <w:rFonts w:ascii="Tahoma" w:hAnsi="Tahoma" w:cs="Tahoma"/>
          <w:sz w:val="32"/>
          <w:szCs w:val="28"/>
        </w:rPr>
      </w:pPr>
      <w:r w:rsidRPr="00942F4F">
        <w:rPr>
          <w:rFonts w:ascii="Tahoma" w:hAnsi="Tahoma" w:cs="Tahoma"/>
          <w:sz w:val="32"/>
          <w:szCs w:val="28"/>
        </w:rPr>
        <w:t>Par</w:t>
      </w:r>
      <w:r w:rsidR="00CD504C" w:rsidRPr="00942F4F">
        <w:rPr>
          <w:rFonts w:ascii="Tahoma" w:hAnsi="Tahoma" w:cs="Tahoma"/>
          <w:sz w:val="32"/>
          <w:szCs w:val="28"/>
        </w:rPr>
        <w:t xml:space="preserve"> Patrick Lapointe</w:t>
      </w:r>
    </w:p>
    <w:p w:rsidR="00622345" w:rsidRPr="00942F4F" w:rsidRDefault="00622345" w:rsidP="00E078B9">
      <w:pPr>
        <w:jc w:val="center"/>
        <w:rPr>
          <w:rFonts w:ascii="Tahoma" w:hAnsi="Tahoma" w:cs="Tahoma"/>
          <w:sz w:val="32"/>
          <w:szCs w:val="28"/>
        </w:rPr>
      </w:pPr>
    </w:p>
    <w:p w:rsidR="00727122" w:rsidRPr="00942F4F" w:rsidRDefault="00727122" w:rsidP="00862986">
      <w:pPr>
        <w:rPr>
          <w:rFonts w:ascii="Tahoma" w:hAnsi="Tahoma" w:cs="Tahoma"/>
          <w:sz w:val="32"/>
          <w:szCs w:val="28"/>
        </w:rPr>
      </w:pPr>
    </w:p>
    <w:p w:rsidR="00622345" w:rsidRPr="00942F4F" w:rsidRDefault="00622345" w:rsidP="00E078B9">
      <w:pPr>
        <w:jc w:val="center"/>
        <w:rPr>
          <w:rFonts w:ascii="Tahoma" w:hAnsi="Tahoma" w:cs="Tahoma"/>
          <w:sz w:val="32"/>
          <w:szCs w:val="28"/>
        </w:rPr>
      </w:pPr>
    </w:p>
    <w:p w:rsidR="00622345" w:rsidRPr="00942F4F" w:rsidRDefault="002E0BBB" w:rsidP="00E078B9">
      <w:pPr>
        <w:jc w:val="center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32"/>
          <w:szCs w:val="28"/>
        </w:rPr>
        <w:t>1er février 2016</w:t>
      </w:r>
    </w:p>
    <w:p w:rsidR="00727122" w:rsidRPr="00942F4F" w:rsidRDefault="00727122" w:rsidP="00E078B9">
      <w:pPr>
        <w:jc w:val="center"/>
        <w:rPr>
          <w:rFonts w:ascii="Tahoma" w:hAnsi="Tahoma" w:cs="Tahoma"/>
          <w:sz w:val="28"/>
          <w:szCs w:val="28"/>
        </w:rPr>
      </w:pPr>
    </w:p>
    <w:p w:rsidR="00727122" w:rsidRPr="00942F4F" w:rsidRDefault="00727122" w:rsidP="00E078B9">
      <w:pPr>
        <w:jc w:val="center"/>
        <w:rPr>
          <w:rFonts w:ascii="Tahoma" w:hAnsi="Tahoma" w:cs="Tahoma"/>
          <w:sz w:val="28"/>
          <w:szCs w:val="28"/>
        </w:rPr>
      </w:pPr>
    </w:p>
    <w:p w:rsidR="00DD506B" w:rsidRPr="00942F4F" w:rsidRDefault="00CD504C" w:rsidP="00CD504C">
      <w:pPr>
        <w:jc w:val="center"/>
        <w:rPr>
          <w:rFonts w:ascii="Tahoma" w:hAnsi="Tahoma" w:cs="Tahoma"/>
          <w:sz w:val="28"/>
          <w:szCs w:val="28"/>
        </w:rPr>
        <w:sectPr w:rsidR="00DD506B" w:rsidRPr="00942F4F" w:rsidSect="00727122">
          <w:footerReference w:type="default" r:id="rId8"/>
          <w:pgSz w:w="12240" w:h="15840"/>
          <w:pgMar w:top="1440" w:right="1080" w:bottom="1440" w:left="1080" w:header="709" w:footer="709" w:gutter="0"/>
          <w:cols w:space="708"/>
          <w:vAlign w:val="center"/>
          <w:docGrid w:linePitch="360"/>
        </w:sect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w:drawing>
          <wp:inline distT="0" distB="0" distL="0" distR="0" wp14:anchorId="1318967B" wp14:editId="31519C44">
            <wp:extent cx="1950720" cy="1346840"/>
            <wp:effectExtent l="0" t="0" r="0" b="5715"/>
            <wp:docPr id="19" name="Image 19" descr="U:\documents\Mes images\LogoFierbou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documents\Mes images\LogoFierbour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94" cy="1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06B" w:rsidRPr="00942F4F" w:rsidRDefault="00CD504C" w:rsidP="00B878A0">
      <w:pPr>
        <w:jc w:val="center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br w:type="page"/>
      </w:r>
    </w:p>
    <w:p w:rsidR="00DD506B" w:rsidRPr="00942F4F" w:rsidRDefault="00DD506B" w:rsidP="00DD506B">
      <w:pPr>
        <w:jc w:val="both"/>
        <w:rPr>
          <w:rFonts w:ascii="Tahoma" w:hAnsi="Tahoma" w:cs="Tahoma"/>
          <w:sz w:val="28"/>
          <w:szCs w:val="28"/>
        </w:rPr>
        <w:sectPr w:rsidR="00DD506B" w:rsidRPr="00942F4F" w:rsidSect="00727122">
          <w:headerReference w:type="default" r:id="rId10"/>
          <w:type w:val="continuous"/>
          <w:pgSz w:w="12240" w:h="15840"/>
          <w:pgMar w:top="1440" w:right="1080" w:bottom="1440" w:left="1080" w:header="709" w:footer="709" w:gutter="0"/>
          <w:cols w:space="708"/>
          <w:vAlign w:val="center"/>
          <w:docGrid w:linePitch="360"/>
        </w:sectPr>
      </w:pPr>
    </w:p>
    <w:sdt>
      <w:sdtPr>
        <w:rPr>
          <w:rFonts w:ascii="Tahoma" w:eastAsia="Batang" w:hAnsi="Tahoma" w:cs="Tahoma"/>
          <w:b w:val="0"/>
          <w:bCs w:val="0"/>
          <w:color w:val="auto"/>
          <w:sz w:val="22"/>
          <w:szCs w:val="22"/>
          <w:lang w:eastAsia="en-US"/>
        </w:rPr>
        <w:id w:val="-1463113389"/>
        <w:docPartObj>
          <w:docPartGallery w:val="Table of Contents"/>
          <w:docPartUnique/>
        </w:docPartObj>
      </w:sdtPr>
      <w:sdtEndPr/>
      <w:sdtContent>
        <w:p w:rsidR="005E2CBF" w:rsidRPr="00942F4F" w:rsidRDefault="009574E9" w:rsidP="00C619BB">
          <w:pPr>
            <w:pStyle w:val="En-ttedetabledesmatires"/>
            <w:ind w:left="2832" w:firstLine="708"/>
            <w:rPr>
              <w:rFonts w:ascii="Tahoma" w:hAnsi="Tahoma" w:cs="Tahoma"/>
            </w:rPr>
          </w:pPr>
          <w:r w:rsidRPr="00942F4F">
            <w:rPr>
              <w:rFonts w:ascii="Tahoma" w:hAnsi="Tahoma" w:cs="Tahoma"/>
            </w:rPr>
            <w:t>Table des matières</w:t>
          </w:r>
        </w:p>
        <w:p w:rsidR="00C619BB" w:rsidRPr="00942F4F" w:rsidRDefault="00C619BB" w:rsidP="00C619BB">
          <w:pPr>
            <w:rPr>
              <w:rFonts w:ascii="Tahoma" w:hAnsi="Tahoma" w:cs="Tahoma"/>
              <w:sz w:val="28"/>
              <w:szCs w:val="28"/>
              <w:lang w:eastAsia="fr-CA"/>
            </w:rPr>
          </w:pPr>
        </w:p>
        <w:p w:rsidR="00804AB8" w:rsidRPr="00942F4F" w:rsidRDefault="00C053B3">
          <w:pPr>
            <w:pStyle w:val="TM1"/>
            <w:rPr>
              <w:rFonts w:ascii="Tahoma" w:eastAsiaTheme="minorEastAsia" w:hAnsi="Tahoma" w:cs="Tahoma"/>
              <w:noProof/>
              <w:sz w:val="28"/>
              <w:szCs w:val="28"/>
              <w:lang w:eastAsia="fr-CA"/>
            </w:rPr>
          </w:pPr>
          <w:r w:rsidRPr="00942F4F">
            <w:rPr>
              <w:rFonts w:ascii="Tahoma" w:hAnsi="Tahoma" w:cs="Tahoma"/>
              <w:sz w:val="28"/>
              <w:szCs w:val="28"/>
            </w:rPr>
            <w:fldChar w:fldCharType="begin"/>
          </w:r>
          <w:r w:rsidRPr="00942F4F">
            <w:rPr>
              <w:rFonts w:ascii="Tahoma" w:hAnsi="Tahoma" w:cs="Tahoma"/>
              <w:sz w:val="28"/>
              <w:szCs w:val="28"/>
            </w:rPr>
            <w:instrText xml:space="preserve"> TOC \o "2-3" \h \z \t "Titre 1;1;Style1_TitreProfil;1" </w:instrText>
          </w:r>
          <w:r w:rsidRPr="00942F4F">
            <w:rPr>
              <w:rFonts w:ascii="Tahoma" w:hAnsi="Tahoma" w:cs="Tahoma"/>
              <w:sz w:val="28"/>
              <w:szCs w:val="28"/>
            </w:rPr>
            <w:fldChar w:fldCharType="separate"/>
          </w:r>
          <w:hyperlink w:anchor="_Toc364845643" w:history="1"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I.</w:t>
            </w:r>
            <w:r w:rsidR="00804AB8" w:rsidRPr="00942F4F">
              <w:rPr>
                <w:rFonts w:ascii="Tahoma" w:eastAsiaTheme="minorEastAsia" w:hAnsi="Tahoma" w:cs="Tahoma"/>
                <w:noProof/>
                <w:sz w:val="28"/>
                <w:szCs w:val="28"/>
                <w:lang w:eastAsia="fr-CA"/>
              </w:rPr>
              <w:tab/>
            </w:r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L’instruction SI … ALORS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_Toc364845643 \h </w:instrTex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7690">
              <w:rPr>
                <w:rFonts w:ascii="Tahoma" w:hAnsi="Tahoma" w:cs="Tahoma"/>
                <w:noProof/>
                <w:webHidden/>
                <w:sz w:val="28"/>
                <w:szCs w:val="28"/>
              </w:rPr>
              <w:t>3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4AB8" w:rsidRPr="00942F4F" w:rsidRDefault="00893B69">
          <w:pPr>
            <w:pStyle w:val="TM1"/>
            <w:rPr>
              <w:rFonts w:ascii="Tahoma" w:eastAsiaTheme="minorEastAsia" w:hAnsi="Tahoma" w:cs="Tahoma"/>
              <w:noProof/>
              <w:sz w:val="28"/>
              <w:szCs w:val="28"/>
              <w:lang w:eastAsia="fr-CA"/>
            </w:rPr>
          </w:pPr>
          <w:hyperlink w:anchor="_Toc364845644" w:history="1"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II.</w:t>
            </w:r>
            <w:r w:rsidR="00804AB8" w:rsidRPr="00942F4F">
              <w:rPr>
                <w:rFonts w:ascii="Tahoma" w:eastAsiaTheme="minorEastAsia" w:hAnsi="Tahoma" w:cs="Tahoma"/>
                <w:noProof/>
                <w:sz w:val="28"/>
                <w:szCs w:val="28"/>
                <w:lang w:eastAsia="fr-CA"/>
              </w:rPr>
              <w:tab/>
            </w:r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Qu’est-ce qu’une condition ?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_Toc364845644 \h </w:instrTex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7690">
              <w:rPr>
                <w:rFonts w:ascii="Tahoma" w:hAnsi="Tahoma" w:cs="Tahoma"/>
                <w:noProof/>
                <w:webHidden/>
                <w:sz w:val="28"/>
                <w:szCs w:val="28"/>
              </w:rPr>
              <w:t>6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4AB8" w:rsidRPr="00942F4F" w:rsidRDefault="00893B69">
          <w:pPr>
            <w:pStyle w:val="TM1"/>
            <w:rPr>
              <w:rFonts w:ascii="Tahoma" w:eastAsiaTheme="minorEastAsia" w:hAnsi="Tahoma" w:cs="Tahoma"/>
              <w:noProof/>
              <w:sz w:val="28"/>
              <w:szCs w:val="28"/>
              <w:lang w:eastAsia="fr-CA"/>
            </w:rPr>
          </w:pPr>
          <w:hyperlink w:anchor="_Toc364845645" w:history="1"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III.</w:t>
            </w:r>
            <w:r w:rsidR="00804AB8" w:rsidRPr="00942F4F">
              <w:rPr>
                <w:rFonts w:ascii="Tahoma" w:eastAsiaTheme="minorEastAsia" w:hAnsi="Tahoma" w:cs="Tahoma"/>
                <w:noProof/>
                <w:sz w:val="28"/>
                <w:szCs w:val="28"/>
                <w:lang w:eastAsia="fr-CA"/>
              </w:rPr>
              <w:tab/>
            </w:r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Nom des variables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_Toc364845645 \h </w:instrTex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7690">
              <w:rPr>
                <w:rFonts w:ascii="Tahoma" w:hAnsi="Tahoma" w:cs="Tahoma"/>
                <w:noProof/>
                <w:webHidden/>
                <w:sz w:val="28"/>
                <w:szCs w:val="28"/>
              </w:rPr>
              <w:t>9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4AB8" w:rsidRPr="00942F4F" w:rsidRDefault="00893B69">
          <w:pPr>
            <w:pStyle w:val="TM1"/>
            <w:rPr>
              <w:rFonts w:ascii="Tahoma" w:eastAsiaTheme="minorEastAsia" w:hAnsi="Tahoma" w:cs="Tahoma"/>
              <w:noProof/>
              <w:sz w:val="28"/>
              <w:szCs w:val="28"/>
              <w:lang w:eastAsia="fr-CA"/>
            </w:rPr>
          </w:pPr>
          <w:hyperlink w:anchor="_Toc364845646" w:history="1"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IV.</w:t>
            </w:r>
            <w:r w:rsidR="00804AB8" w:rsidRPr="00942F4F">
              <w:rPr>
                <w:rFonts w:ascii="Tahoma" w:eastAsiaTheme="minorEastAsia" w:hAnsi="Tahoma" w:cs="Tahoma"/>
                <w:noProof/>
                <w:sz w:val="28"/>
                <w:szCs w:val="28"/>
                <w:lang w:eastAsia="fr-CA"/>
              </w:rPr>
              <w:tab/>
            </w:r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Les opérations sur les variables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_Toc364845646 \h </w:instrTex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7690">
              <w:rPr>
                <w:rFonts w:ascii="Tahoma" w:hAnsi="Tahoma" w:cs="Tahoma"/>
                <w:noProof/>
                <w:webHidden/>
                <w:sz w:val="28"/>
                <w:szCs w:val="28"/>
              </w:rPr>
              <w:t>11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4AB8" w:rsidRPr="00942F4F" w:rsidRDefault="00893B69">
          <w:pPr>
            <w:pStyle w:val="TM1"/>
            <w:rPr>
              <w:rFonts w:ascii="Tahoma" w:eastAsiaTheme="minorEastAsia" w:hAnsi="Tahoma" w:cs="Tahoma"/>
              <w:noProof/>
              <w:sz w:val="28"/>
              <w:szCs w:val="28"/>
              <w:lang w:eastAsia="fr-CA"/>
            </w:rPr>
          </w:pPr>
          <w:hyperlink w:anchor="_Toc364845647" w:history="1"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V.</w:t>
            </w:r>
            <w:r w:rsidR="00804AB8" w:rsidRPr="00942F4F">
              <w:rPr>
                <w:rFonts w:ascii="Tahoma" w:eastAsiaTheme="minorEastAsia" w:hAnsi="Tahoma" w:cs="Tahoma"/>
                <w:noProof/>
                <w:sz w:val="28"/>
                <w:szCs w:val="28"/>
                <w:lang w:eastAsia="fr-CA"/>
              </w:rPr>
              <w:tab/>
            </w:r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Premier problème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_Toc364845647 \h </w:instrTex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7690">
              <w:rPr>
                <w:rFonts w:ascii="Tahoma" w:hAnsi="Tahoma" w:cs="Tahoma"/>
                <w:noProof/>
                <w:webHidden/>
                <w:sz w:val="28"/>
                <w:szCs w:val="28"/>
              </w:rPr>
              <w:t>19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4AB8" w:rsidRPr="00942F4F" w:rsidRDefault="00893B69">
          <w:pPr>
            <w:pStyle w:val="TM1"/>
            <w:rPr>
              <w:rFonts w:ascii="Tahoma" w:eastAsiaTheme="minorEastAsia" w:hAnsi="Tahoma" w:cs="Tahoma"/>
              <w:noProof/>
              <w:sz w:val="28"/>
              <w:szCs w:val="28"/>
              <w:lang w:eastAsia="fr-CA"/>
            </w:rPr>
          </w:pPr>
          <w:hyperlink w:anchor="_Toc364845648" w:history="1"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VI.</w:t>
            </w:r>
            <w:r w:rsidR="00804AB8" w:rsidRPr="00942F4F">
              <w:rPr>
                <w:rFonts w:ascii="Tahoma" w:eastAsiaTheme="minorEastAsia" w:hAnsi="Tahoma" w:cs="Tahoma"/>
                <w:noProof/>
                <w:sz w:val="28"/>
                <w:szCs w:val="28"/>
                <w:lang w:eastAsia="fr-CA"/>
              </w:rPr>
              <w:tab/>
            </w:r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Deuxième problème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_Toc364845648 \h </w:instrTex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7690">
              <w:rPr>
                <w:rFonts w:ascii="Tahoma" w:hAnsi="Tahoma" w:cs="Tahoma"/>
                <w:noProof/>
                <w:webHidden/>
                <w:sz w:val="28"/>
                <w:szCs w:val="28"/>
              </w:rPr>
              <w:t>22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4AB8" w:rsidRPr="00942F4F" w:rsidRDefault="00893B69">
          <w:pPr>
            <w:pStyle w:val="TM1"/>
            <w:rPr>
              <w:rFonts w:ascii="Tahoma" w:eastAsiaTheme="minorEastAsia" w:hAnsi="Tahoma" w:cs="Tahoma"/>
              <w:noProof/>
              <w:sz w:val="28"/>
              <w:szCs w:val="28"/>
              <w:lang w:eastAsia="fr-CA"/>
            </w:rPr>
          </w:pPr>
          <w:hyperlink w:anchor="_Toc364845649" w:history="1"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VII.En résumé…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_Toc364845649 \h </w:instrTex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7690">
              <w:rPr>
                <w:rFonts w:ascii="Tahoma" w:hAnsi="Tahoma" w:cs="Tahoma"/>
                <w:noProof/>
                <w:webHidden/>
                <w:sz w:val="28"/>
                <w:szCs w:val="28"/>
              </w:rPr>
              <w:t>25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4AB8" w:rsidRPr="00942F4F" w:rsidRDefault="00893B69">
          <w:pPr>
            <w:pStyle w:val="TM1"/>
            <w:rPr>
              <w:rFonts w:ascii="Tahoma" w:eastAsiaTheme="minorEastAsia" w:hAnsi="Tahoma" w:cs="Tahoma"/>
              <w:noProof/>
              <w:sz w:val="28"/>
              <w:szCs w:val="28"/>
              <w:lang w:eastAsia="fr-CA"/>
            </w:rPr>
          </w:pPr>
          <w:hyperlink w:anchor="_Toc364845650" w:history="1"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Annexe 1 – Corrigé de l’exercice sur les conditions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_Toc364845650 \h </w:instrTex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7690">
              <w:rPr>
                <w:rFonts w:ascii="Tahoma" w:hAnsi="Tahoma" w:cs="Tahoma"/>
                <w:noProof/>
                <w:webHidden/>
                <w:sz w:val="28"/>
                <w:szCs w:val="28"/>
              </w:rPr>
              <w:t>26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4AB8" w:rsidRPr="00942F4F" w:rsidRDefault="00893B69">
          <w:pPr>
            <w:pStyle w:val="TM1"/>
            <w:rPr>
              <w:rFonts w:ascii="Tahoma" w:eastAsiaTheme="minorEastAsia" w:hAnsi="Tahoma" w:cs="Tahoma"/>
              <w:noProof/>
              <w:sz w:val="28"/>
              <w:szCs w:val="28"/>
              <w:lang w:eastAsia="fr-CA"/>
            </w:rPr>
          </w:pPr>
          <w:hyperlink w:anchor="_Toc364845651" w:history="1"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Annexe 2 – Corrigé de l’exercice sur les variables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_Toc364845651 \h </w:instrTex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7690">
              <w:rPr>
                <w:rFonts w:ascii="Tahoma" w:hAnsi="Tahoma" w:cs="Tahoma"/>
                <w:noProof/>
                <w:webHidden/>
                <w:sz w:val="28"/>
                <w:szCs w:val="28"/>
              </w:rPr>
              <w:t>27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4AB8" w:rsidRPr="00942F4F" w:rsidRDefault="00893B69">
          <w:pPr>
            <w:pStyle w:val="TM1"/>
            <w:rPr>
              <w:rFonts w:ascii="Tahoma" w:eastAsiaTheme="minorEastAsia" w:hAnsi="Tahoma" w:cs="Tahoma"/>
              <w:noProof/>
              <w:sz w:val="28"/>
              <w:szCs w:val="28"/>
              <w:lang w:eastAsia="fr-CA"/>
            </w:rPr>
          </w:pPr>
          <w:hyperlink w:anchor="_Toc364845652" w:history="1"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Annexe 3 – Corrigé de l’exercice sur les opérations mathématiques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_Toc364845652 \h </w:instrTex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7690">
              <w:rPr>
                <w:rFonts w:ascii="Tahoma" w:hAnsi="Tahoma" w:cs="Tahoma"/>
                <w:noProof/>
                <w:webHidden/>
                <w:sz w:val="28"/>
                <w:szCs w:val="28"/>
              </w:rPr>
              <w:t>28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4AB8" w:rsidRPr="00942F4F" w:rsidRDefault="00893B69">
          <w:pPr>
            <w:pStyle w:val="TM1"/>
            <w:rPr>
              <w:rFonts w:ascii="Tahoma" w:eastAsiaTheme="minorEastAsia" w:hAnsi="Tahoma" w:cs="Tahoma"/>
              <w:noProof/>
              <w:sz w:val="28"/>
              <w:szCs w:val="28"/>
              <w:lang w:eastAsia="fr-CA"/>
            </w:rPr>
          </w:pPr>
          <w:hyperlink w:anchor="_Toc364845653" w:history="1">
            <w:r w:rsidR="00804AB8" w:rsidRPr="00942F4F">
              <w:rPr>
                <w:rStyle w:val="Lienhypertexte"/>
                <w:rFonts w:ascii="Tahoma" w:hAnsi="Tahoma" w:cs="Tahoma"/>
                <w:noProof/>
                <w:sz w:val="28"/>
                <w:szCs w:val="28"/>
              </w:rPr>
              <w:t>Annexe 4 – Corrigé de l’exercice sur les booléens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_Toc364845653 \h </w:instrTex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7690">
              <w:rPr>
                <w:rFonts w:ascii="Tahoma" w:hAnsi="Tahoma" w:cs="Tahoma"/>
                <w:noProof/>
                <w:webHidden/>
                <w:sz w:val="28"/>
                <w:szCs w:val="28"/>
              </w:rPr>
              <w:t>30</w:t>
            </w:r>
            <w:r w:rsidR="00804AB8" w:rsidRPr="00942F4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2CBF" w:rsidRPr="00942F4F" w:rsidRDefault="00C053B3">
          <w:pPr>
            <w:rPr>
              <w:rFonts w:ascii="Tahoma" w:hAnsi="Tahoma" w:cs="Tahoma"/>
              <w:sz w:val="28"/>
              <w:szCs w:val="28"/>
            </w:rPr>
          </w:pPr>
          <w:r w:rsidRPr="00942F4F">
            <w:rPr>
              <w:rFonts w:ascii="Tahoma" w:hAnsi="Tahoma" w:cs="Tahoma"/>
              <w:sz w:val="28"/>
              <w:szCs w:val="28"/>
            </w:rPr>
            <w:fldChar w:fldCharType="end"/>
          </w:r>
        </w:p>
      </w:sdtContent>
    </w:sdt>
    <w:p w:rsidR="0028140F" w:rsidRPr="00942F4F" w:rsidRDefault="0028140F" w:rsidP="00183A7F">
      <w:pPr>
        <w:rPr>
          <w:rFonts w:ascii="Tahoma" w:hAnsi="Tahoma" w:cs="Tahoma"/>
          <w:sz w:val="28"/>
          <w:szCs w:val="28"/>
        </w:rPr>
        <w:sectPr w:rsidR="0028140F" w:rsidRPr="00942F4F" w:rsidSect="00727122">
          <w:footerReference w:type="default" r:id="rId11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28140F" w:rsidRPr="00942F4F" w:rsidRDefault="0028140F" w:rsidP="00E0658B">
      <w:pPr>
        <w:rPr>
          <w:rFonts w:ascii="Tahoma" w:hAnsi="Tahoma" w:cs="Tahoma"/>
          <w:sz w:val="28"/>
          <w:szCs w:val="28"/>
        </w:rPr>
        <w:sectPr w:rsidR="0028140F" w:rsidRPr="00942F4F" w:rsidSect="00727122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E0658B" w:rsidRPr="00942F4F" w:rsidRDefault="00E0658B" w:rsidP="00653A91">
      <w:pPr>
        <w:pStyle w:val="Style2GrandTitre"/>
        <w:spacing w:before="0" w:line="240" w:lineRule="auto"/>
        <w:ind w:left="357"/>
        <w:rPr>
          <w:sz w:val="28"/>
        </w:rPr>
      </w:pPr>
      <w:r w:rsidRPr="00942F4F">
        <w:rPr>
          <w:sz w:val="28"/>
        </w:rPr>
        <w:lastRenderedPageBreak/>
        <w:t xml:space="preserve">Théorie sur les </w:t>
      </w:r>
      <w:r w:rsidR="00B878A0" w:rsidRPr="00942F4F">
        <w:rPr>
          <w:sz w:val="28"/>
        </w:rPr>
        <w:t>conditions</w:t>
      </w:r>
      <w:r w:rsidR="002F2C90" w:rsidRPr="00942F4F">
        <w:rPr>
          <w:sz w:val="28"/>
        </w:rPr>
        <w:t xml:space="preserve"> et les opérations sur les variables</w:t>
      </w:r>
    </w:p>
    <w:p w:rsidR="00EE7F47" w:rsidRPr="00942F4F" w:rsidRDefault="00EE51A7" w:rsidP="00653A91">
      <w:pPr>
        <w:pStyle w:val="Style1TitreProfil"/>
        <w:spacing w:line="360" w:lineRule="auto"/>
      </w:pPr>
      <w:bookmarkStart w:id="0" w:name="_Toc364845643"/>
      <w:r w:rsidRPr="00942F4F">
        <w:t>L’instruction SI … ALORS</w:t>
      </w:r>
      <w:bookmarkEnd w:id="0"/>
    </w:p>
    <w:p w:rsidR="00E85D45" w:rsidRPr="00942F4F" w:rsidRDefault="00E85D45" w:rsidP="00653A91">
      <w:pPr>
        <w:spacing w:after="160" w:line="360" w:lineRule="auto"/>
        <w:ind w:left="284"/>
        <w:rPr>
          <w:rFonts w:ascii="Tahoma" w:hAnsi="Tahoma" w:cs="Tahoma"/>
          <w:sz w:val="28"/>
          <w:szCs w:val="28"/>
        </w:rPr>
      </w:pPr>
    </w:p>
    <w:p w:rsidR="00B878A0" w:rsidRPr="00942F4F" w:rsidRDefault="00B878A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Comme nous l’avons dans le module précédent, un algorithme permet d’exécuter une liste d’instructions les unes à la suite des autres. </w:t>
      </w:r>
    </w:p>
    <w:p w:rsidR="00B878A0" w:rsidRPr="00942F4F" w:rsidRDefault="00B878A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Mais on peut aussi « dire » à un algorithme de n’exécuter des instructions que </w:t>
      </w:r>
      <w:r w:rsidRPr="00942F4F">
        <w:rPr>
          <w:rFonts w:ascii="Tahoma" w:hAnsi="Tahoma" w:cs="Tahoma"/>
          <w:sz w:val="28"/>
          <w:szCs w:val="28"/>
          <w:u w:val="single"/>
        </w:rPr>
        <w:t>si une certaine condition est remplie</w:t>
      </w:r>
      <w:r w:rsidRPr="00942F4F">
        <w:rPr>
          <w:rFonts w:ascii="Tahoma" w:hAnsi="Tahoma" w:cs="Tahoma"/>
          <w:sz w:val="28"/>
          <w:szCs w:val="28"/>
        </w:rPr>
        <w:t>. Cela se fait grâce à l’instruction SI...ALORS</w:t>
      </w:r>
    </w:p>
    <w:p w:rsidR="00B878A0" w:rsidRPr="00942F4F" w:rsidRDefault="00B878A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B878A0" w:rsidRPr="00942F4F" w:rsidRDefault="00B878A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La structure de cette instruction est la suivante :</w:t>
      </w:r>
    </w:p>
    <w:p w:rsidR="00B878A0" w:rsidRPr="00942F4F" w:rsidRDefault="00B878A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B878A0" w:rsidRPr="00942F4F" w:rsidRDefault="00B878A0" w:rsidP="005E759C">
      <w:pPr>
        <w:spacing w:after="160" w:line="24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2E49D4B" wp14:editId="37730FC0">
                <wp:simplePos x="0" y="0"/>
                <wp:positionH relativeFrom="column">
                  <wp:posOffset>314325</wp:posOffset>
                </wp:positionH>
                <wp:positionV relativeFrom="paragraph">
                  <wp:posOffset>2540</wp:posOffset>
                </wp:positionV>
                <wp:extent cx="6057900" cy="1466850"/>
                <wp:effectExtent l="38100" t="38100" r="114300" b="1143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46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B00FE" id="Rectangle 2" o:spid="_x0000_s1026" style="position:absolute;margin-left:24.75pt;margin-top:.2pt;width:477pt;height:115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" filled="f" strokecolor="#00b050" strokeweight="2pt">
                <v:shadow on="t" color="black" opacity="26214f" origin="-.5,-.5" offset=".74836mm,.74836mm"/>
              </v:rect>
            </w:pict>
          </mc:Fallback>
        </mc:AlternateContent>
      </w:r>
      <w:r w:rsidRPr="00942F4F">
        <w:rPr>
          <w:rFonts w:ascii="Tahoma" w:hAnsi="Tahoma" w:cs="Tahoma"/>
          <w:sz w:val="28"/>
          <w:szCs w:val="28"/>
        </w:rPr>
        <w:tab/>
        <w:t>…</w:t>
      </w:r>
    </w:p>
    <w:p w:rsidR="00B878A0" w:rsidRPr="00942F4F" w:rsidRDefault="00B878A0" w:rsidP="005E759C">
      <w:pPr>
        <w:spacing w:after="160" w:line="24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b/>
          <w:sz w:val="28"/>
          <w:szCs w:val="28"/>
        </w:rPr>
        <w:t>SI</w:t>
      </w:r>
      <w:r w:rsidRPr="00942F4F">
        <w:rPr>
          <w:rFonts w:ascii="Tahoma" w:hAnsi="Tahoma" w:cs="Tahoma"/>
          <w:sz w:val="28"/>
          <w:szCs w:val="28"/>
        </w:rPr>
        <w:t xml:space="preserve"> « condition » </w:t>
      </w:r>
      <w:r w:rsidRPr="00942F4F">
        <w:rPr>
          <w:rFonts w:ascii="Tahoma" w:hAnsi="Tahoma" w:cs="Tahoma"/>
          <w:b/>
          <w:sz w:val="28"/>
          <w:szCs w:val="28"/>
        </w:rPr>
        <w:t>ALORS</w:t>
      </w:r>
    </w:p>
    <w:p w:rsidR="00B878A0" w:rsidRPr="00942F4F" w:rsidRDefault="00B878A0" w:rsidP="005E759C">
      <w:pPr>
        <w:spacing w:after="160" w:line="24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  <w:t>« </w:t>
      </w:r>
      <w:r w:rsidR="00671A61" w:rsidRPr="00942F4F">
        <w:rPr>
          <w:rFonts w:ascii="Tahoma" w:hAnsi="Tahoma" w:cs="Tahoma"/>
          <w:sz w:val="28"/>
          <w:szCs w:val="28"/>
        </w:rPr>
        <w:t>Placez</w:t>
      </w:r>
      <w:r w:rsidRPr="00942F4F">
        <w:rPr>
          <w:rFonts w:ascii="Tahoma" w:hAnsi="Tahoma" w:cs="Tahoma"/>
          <w:sz w:val="28"/>
          <w:szCs w:val="28"/>
        </w:rPr>
        <w:t xml:space="preserve"> ici les instructions à exécuter si la condition est VRAI »</w:t>
      </w:r>
    </w:p>
    <w:p w:rsidR="00B878A0" w:rsidRPr="00942F4F" w:rsidRDefault="00B878A0" w:rsidP="005E759C">
      <w:pPr>
        <w:spacing w:after="160" w:line="240" w:lineRule="auto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b/>
          <w:sz w:val="28"/>
          <w:szCs w:val="28"/>
        </w:rPr>
        <w:t>FIN SI</w:t>
      </w:r>
    </w:p>
    <w:p w:rsidR="00B878A0" w:rsidRPr="00942F4F" w:rsidRDefault="00B878A0" w:rsidP="005E759C">
      <w:pPr>
        <w:spacing w:after="160" w:line="24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  <w:t>…</w:t>
      </w:r>
    </w:p>
    <w:p w:rsidR="00B878A0" w:rsidRPr="00942F4F" w:rsidRDefault="00B878A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B878A0" w:rsidRPr="00942F4F" w:rsidRDefault="00B878A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  <w:t>Par exemple :</w:t>
      </w:r>
    </w:p>
    <w:p w:rsidR="005E759C" w:rsidRPr="00942F4F" w:rsidRDefault="005E759C" w:rsidP="005E759C">
      <w:pPr>
        <w:spacing w:after="160" w:line="24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43019DB" wp14:editId="545CCFFB">
                <wp:simplePos x="0" y="0"/>
                <wp:positionH relativeFrom="column">
                  <wp:posOffset>304165</wp:posOffset>
                </wp:positionH>
                <wp:positionV relativeFrom="paragraph">
                  <wp:posOffset>89535</wp:posOffset>
                </wp:positionV>
                <wp:extent cx="2428875" cy="1114425"/>
                <wp:effectExtent l="38100" t="38100" r="12382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4D771" id="Rectangle 3" o:spid="_x0000_s1026" style="position:absolute;margin-left:23.95pt;margin-top:7.05pt;width:191.25pt;height:87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" filled="f" strokecolor="#00b050" strokeweight="2pt">
                <v:shadow on="t" color="black" opacity="26214f" origin="-.5,-.5" offset=".74836mm,.74836mm"/>
              </v:rect>
            </w:pict>
          </mc:Fallback>
        </mc:AlternateContent>
      </w: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7A3BFD5" wp14:editId="3002F438">
                <wp:simplePos x="0" y="0"/>
                <wp:positionH relativeFrom="column">
                  <wp:posOffset>2733040</wp:posOffset>
                </wp:positionH>
                <wp:positionV relativeFrom="paragraph">
                  <wp:posOffset>184785</wp:posOffset>
                </wp:positionV>
                <wp:extent cx="3600450" cy="883285"/>
                <wp:effectExtent l="19050" t="57150" r="114300" b="69215"/>
                <wp:wrapNone/>
                <wp:docPr id="4" name="Rectangle avec flèche vers la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00450" cy="883285"/>
                        </a:xfrm>
                        <a:prstGeom prst="rightArrowCallou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719" w:rsidRPr="00EE51A7" w:rsidRDefault="00180719" w:rsidP="00EE51A7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EE51A7">
                              <w:rPr>
                                <w:rFonts w:ascii="Tahoma" w:hAnsi="Tahoma" w:cs="Tahoma"/>
                              </w:rPr>
                              <w:t xml:space="preserve">Le message s’affiche uniquement lorsque la condition est vraie : c’est-à-dire quand la note est </w:t>
                            </w:r>
                            <w:r w:rsidRPr="00EE51A7">
                              <w:rPr>
                                <w:rFonts w:ascii="Tahoma" w:hAnsi="Tahoma" w:cs="Tahoma"/>
                                <w:u w:val="single"/>
                              </w:rPr>
                              <w:t>supérieur</w:t>
                            </w:r>
                            <w:r>
                              <w:rPr>
                                <w:rFonts w:ascii="Tahoma" w:hAnsi="Tahoma" w:cs="Tahoma"/>
                                <w:u w:val="single"/>
                              </w:rPr>
                              <w:t>e</w:t>
                            </w:r>
                            <w:r w:rsidRPr="00EE51A7">
                              <w:rPr>
                                <w:rFonts w:ascii="Tahoma" w:hAnsi="Tahoma" w:cs="Tahoma"/>
                              </w:rPr>
                              <w:t xml:space="preserve"> à 60.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3BFD5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ectangle avec flèche vers la droite 4" o:spid="_x0000_s1026" type="#_x0000_t78" style="position:absolute;margin-left:215.2pt;margin-top:14.55pt;width:283.5pt;height:69.55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" adj="14035,,20275" fillcolor="white [3201]" strokecolor="#00b050" strokeweight="2pt">
                <v:shadow on="t" color="black" opacity="26214f" origin="-.5" offset="3pt,0"/>
                <v:textbox>
                  <w:txbxContent>
                    <w:p w:rsidR="00180719" w:rsidRPr="00EE51A7" w:rsidRDefault="00180719" w:rsidP="00EE51A7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EE51A7">
                        <w:rPr>
                          <w:rFonts w:ascii="Tahoma" w:hAnsi="Tahoma" w:cs="Tahoma"/>
                        </w:rPr>
                        <w:t xml:space="preserve">Le message s’affiche uniquement lorsque la condition est vraie : c’est-à-dire quand la note est </w:t>
                      </w:r>
                      <w:r w:rsidRPr="00EE51A7">
                        <w:rPr>
                          <w:rFonts w:ascii="Tahoma" w:hAnsi="Tahoma" w:cs="Tahoma"/>
                          <w:u w:val="single"/>
                        </w:rPr>
                        <w:t>supérieur</w:t>
                      </w:r>
                      <w:r>
                        <w:rPr>
                          <w:rFonts w:ascii="Tahoma" w:hAnsi="Tahoma" w:cs="Tahoma"/>
                          <w:u w:val="single"/>
                        </w:rPr>
                        <w:t>e</w:t>
                      </w:r>
                      <w:r w:rsidRPr="00EE51A7">
                        <w:rPr>
                          <w:rFonts w:ascii="Tahoma" w:hAnsi="Tahoma" w:cs="Tahoma"/>
                        </w:rPr>
                        <w:t xml:space="preserve"> à 60.</w:t>
                      </w:r>
                    </w:p>
                  </w:txbxContent>
                </v:textbox>
              </v:shape>
            </w:pict>
          </mc:Fallback>
        </mc:AlternateContent>
      </w:r>
    </w:p>
    <w:p w:rsidR="00B878A0" w:rsidRPr="00942F4F" w:rsidRDefault="00B878A0" w:rsidP="005E759C">
      <w:pPr>
        <w:spacing w:after="160" w:line="240" w:lineRule="auto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b/>
          <w:sz w:val="28"/>
          <w:szCs w:val="28"/>
        </w:rPr>
        <w:t xml:space="preserve">SI </w:t>
      </w:r>
      <w:r w:rsidRPr="00942F4F">
        <w:rPr>
          <w:rFonts w:ascii="Tahoma" w:hAnsi="Tahoma" w:cs="Tahoma"/>
          <w:sz w:val="28"/>
          <w:szCs w:val="28"/>
        </w:rPr>
        <w:t>Note &gt; 60</w:t>
      </w:r>
      <w:r w:rsidR="00EE51A7" w:rsidRPr="00942F4F">
        <w:rPr>
          <w:rFonts w:ascii="Tahoma" w:hAnsi="Tahoma" w:cs="Tahoma"/>
          <w:sz w:val="28"/>
          <w:szCs w:val="28"/>
        </w:rPr>
        <w:t xml:space="preserve"> </w:t>
      </w:r>
      <w:r w:rsidR="00EE51A7" w:rsidRPr="00942F4F">
        <w:rPr>
          <w:rFonts w:ascii="Tahoma" w:hAnsi="Tahoma" w:cs="Tahoma"/>
          <w:b/>
          <w:sz w:val="28"/>
          <w:szCs w:val="28"/>
        </w:rPr>
        <w:t>ALORS</w:t>
      </w:r>
    </w:p>
    <w:p w:rsidR="00B878A0" w:rsidRPr="00942F4F" w:rsidRDefault="00B878A0" w:rsidP="005E759C">
      <w:pPr>
        <w:spacing w:after="160" w:line="24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  <w:t>AFFICHER « Succès »</w:t>
      </w:r>
      <w:r w:rsidR="00EE51A7" w:rsidRPr="00942F4F">
        <w:rPr>
          <w:rFonts w:ascii="Tahoma" w:hAnsi="Tahoma" w:cs="Tahoma"/>
          <w:sz w:val="28"/>
          <w:szCs w:val="28"/>
          <w:lang w:eastAsia="fr-CA"/>
        </w:rPr>
        <w:t xml:space="preserve"> </w:t>
      </w:r>
    </w:p>
    <w:p w:rsidR="00EE51A7" w:rsidRPr="00942F4F" w:rsidRDefault="00B878A0" w:rsidP="005E759C">
      <w:pPr>
        <w:spacing w:after="160" w:line="240" w:lineRule="auto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b/>
          <w:sz w:val="28"/>
          <w:szCs w:val="28"/>
        </w:rPr>
        <w:t>FIN SI</w:t>
      </w:r>
    </w:p>
    <w:p w:rsidR="00EE51A7" w:rsidRPr="00942F4F" w:rsidRDefault="00EE51A7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EE51A7" w:rsidRPr="00942F4F" w:rsidRDefault="00EE51A7" w:rsidP="00653A91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lastRenderedPageBreak/>
        <w:t>Il est aussi possible d’indiquer en plus à l’algorithme de traiter le cas où la condition n’</w:t>
      </w:r>
      <w:r w:rsidR="00E331CB" w:rsidRPr="00942F4F">
        <w:rPr>
          <w:rFonts w:ascii="Tahoma" w:hAnsi="Tahoma" w:cs="Tahoma"/>
          <w:sz w:val="28"/>
          <w:szCs w:val="28"/>
        </w:rPr>
        <w:t xml:space="preserve">est </w:t>
      </w:r>
      <w:r w:rsidRPr="00942F4F">
        <w:rPr>
          <w:rFonts w:ascii="Tahoma" w:hAnsi="Tahoma" w:cs="Tahoma"/>
          <w:sz w:val="28"/>
          <w:szCs w:val="28"/>
        </w:rPr>
        <w:t>pas vérifiée. On obtient alors la structure suivante :</w:t>
      </w:r>
    </w:p>
    <w:p w:rsidR="00EE51A7" w:rsidRPr="00942F4F" w:rsidRDefault="00EE51A7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EE51A7" w:rsidRPr="00942F4F" w:rsidRDefault="00EE51A7" w:rsidP="005E759C">
      <w:pPr>
        <w:spacing w:after="160" w:line="24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C5FD7C4" wp14:editId="03E568BA">
                <wp:simplePos x="0" y="0"/>
                <wp:positionH relativeFrom="column">
                  <wp:posOffset>314325</wp:posOffset>
                </wp:positionH>
                <wp:positionV relativeFrom="paragraph">
                  <wp:posOffset>8890</wp:posOffset>
                </wp:positionV>
                <wp:extent cx="6057900" cy="2114550"/>
                <wp:effectExtent l="38100" t="38100" r="114300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114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F5C15" id="Rectangle 5" o:spid="_x0000_s1026" style="position:absolute;margin-left:24.75pt;margin-top:.7pt;width:477pt;height:166.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" filled="f" strokecolor="#00b050" strokeweight="2pt">
                <v:shadow on="t" color="black" opacity="26214f" origin="-.5,-.5" offset=".74836mm,.74836mm"/>
              </v:rect>
            </w:pict>
          </mc:Fallback>
        </mc:AlternateContent>
      </w:r>
      <w:r w:rsidRPr="00942F4F">
        <w:rPr>
          <w:rFonts w:ascii="Tahoma" w:hAnsi="Tahoma" w:cs="Tahoma"/>
          <w:sz w:val="28"/>
          <w:szCs w:val="28"/>
        </w:rPr>
        <w:tab/>
        <w:t>…</w:t>
      </w:r>
    </w:p>
    <w:p w:rsidR="00EE51A7" w:rsidRPr="00942F4F" w:rsidRDefault="00EE51A7" w:rsidP="005E759C">
      <w:pPr>
        <w:spacing w:after="160" w:line="24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b/>
          <w:sz w:val="28"/>
          <w:szCs w:val="28"/>
        </w:rPr>
        <w:t>SI</w:t>
      </w:r>
      <w:r w:rsidRPr="00942F4F">
        <w:rPr>
          <w:rFonts w:ascii="Tahoma" w:hAnsi="Tahoma" w:cs="Tahoma"/>
          <w:sz w:val="28"/>
          <w:szCs w:val="28"/>
        </w:rPr>
        <w:t xml:space="preserve"> « condition » </w:t>
      </w:r>
      <w:r w:rsidRPr="00942F4F">
        <w:rPr>
          <w:rFonts w:ascii="Tahoma" w:hAnsi="Tahoma" w:cs="Tahoma"/>
          <w:b/>
          <w:sz w:val="28"/>
          <w:szCs w:val="28"/>
        </w:rPr>
        <w:t>ALORS</w:t>
      </w:r>
    </w:p>
    <w:p w:rsidR="00EE51A7" w:rsidRPr="00942F4F" w:rsidRDefault="00EE51A7" w:rsidP="005E759C">
      <w:pPr>
        <w:spacing w:after="160" w:line="24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  <w:t>« </w:t>
      </w:r>
      <w:r w:rsidR="00416E87" w:rsidRPr="00942F4F">
        <w:rPr>
          <w:rFonts w:ascii="Tahoma" w:hAnsi="Tahoma" w:cs="Tahoma"/>
          <w:sz w:val="28"/>
          <w:szCs w:val="28"/>
        </w:rPr>
        <w:t>Placez</w:t>
      </w:r>
      <w:r w:rsidRPr="00942F4F">
        <w:rPr>
          <w:rFonts w:ascii="Tahoma" w:hAnsi="Tahoma" w:cs="Tahoma"/>
          <w:sz w:val="28"/>
          <w:szCs w:val="28"/>
        </w:rPr>
        <w:t xml:space="preserve"> ici les instructions à exécuter si la condition est VRAI »</w:t>
      </w:r>
    </w:p>
    <w:p w:rsidR="00EE51A7" w:rsidRPr="00942F4F" w:rsidRDefault="00EE51A7" w:rsidP="005E759C">
      <w:pPr>
        <w:spacing w:after="160" w:line="240" w:lineRule="auto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b/>
          <w:sz w:val="28"/>
          <w:szCs w:val="28"/>
        </w:rPr>
        <w:t>SINON</w:t>
      </w:r>
    </w:p>
    <w:p w:rsidR="00EE51A7" w:rsidRPr="00942F4F" w:rsidRDefault="00EE51A7" w:rsidP="005E759C">
      <w:pPr>
        <w:spacing w:after="160" w:line="240" w:lineRule="auto"/>
        <w:ind w:left="708" w:firstLine="708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« </w:t>
      </w:r>
      <w:r w:rsidR="00416E87" w:rsidRPr="00942F4F">
        <w:rPr>
          <w:rFonts w:ascii="Tahoma" w:hAnsi="Tahoma" w:cs="Tahoma"/>
          <w:sz w:val="28"/>
          <w:szCs w:val="28"/>
        </w:rPr>
        <w:t>Placez</w:t>
      </w:r>
      <w:r w:rsidRPr="00942F4F">
        <w:rPr>
          <w:rFonts w:ascii="Tahoma" w:hAnsi="Tahoma" w:cs="Tahoma"/>
          <w:sz w:val="28"/>
          <w:szCs w:val="28"/>
        </w:rPr>
        <w:t xml:space="preserve"> ici les instructions à exécuter si la condition est </w:t>
      </w:r>
      <w:r w:rsidR="005E156A" w:rsidRPr="00942F4F">
        <w:rPr>
          <w:rFonts w:ascii="Tahoma" w:hAnsi="Tahoma" w:cs="Tahoma"/>
          <w:sz w:val="28"/>
          <w:szCs w:val="28"/>
        </w:rPr>
        <w:t>FAUX</w:t>
      </w:r>
      <w:r w:rsidRPr="00942F4F">
        <w:rPr>
          <w:rFonts w:ascii="Tahoma" w:hAnsi="Tahoma" w:cs="Tahoma"/>
          <w:sz w:val="28"/>
          <w:szCs w:val="28"/>
        </w:rPr>
        <w:t> »</w:t>
      </w:r>
    </w:p>
    <w:p w:rsidR="00EE51A7" w:rsidRPr="00942F4F" w:rsidRDefault="00EE51A7" w:rsidP="005E759C">
      <w:pPr>
        <w:spacing w:after="160" w:line="240" w:lineRule="auto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b/>
          <w:sz w:val="28"/>
          <w:szCs w:val="28"/>
        </w:rPr>
        <w:t>FIN SI</w:t>
      </w:r>
    </w:p>
    <w:p w:rsidR="00EE51A7" w:rsidRPr="00942F4F" w:rsidRDefault="00EE51A7" w:rsidP="005E759C">
      <w:pPr>
        <w:spacing w:after="160" w:line="24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  <w:t>…</w:t>
      </w:r>
    </w:p>
    <w:p w:rsidR="00671A61" w:rsidRPr="00942F4F" w:rsidRDefault="00671A61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EE51A7" w:rsidRPr="00942F4F" w:rsidRDefault="005E759C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EF580D" wp14:editId="0311B235">
                <wp:simplePos x="0" y="0"/>
                <wp:positionH relativeFrom="column">
                  <wp:posOffset>297611</wp:posOffset>
                </wp:positionH>
                <wp:positionV relativeFrom="paragraph">
                  <wp:posOffset>323946</wp:posOffset>
                </wp:positionV>
                <wp:extent cx="3326765" cy="1593730"/>
                <wp:effectExtent l="38100" t="38100" r="121285" b="1212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5" cy="1593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6EE69" id="Rectangle 7" o:spid="_x0000_s1026" style="position:absolute;margin-left:23.45pt;margin-top:25.5pt;width:261.95pt;height:125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" filled="f" strokecolor="#00b050" strokeweight="2pt">
                <v:shadow on="t" color="black" opacity="26214f" origin="-.5,-.5" offset=".74836mm,.74836mm"/>
              </v:rect>
            </w:pict>
          </mc:Fallback>
        </mc:AlternateContent>
      </w:r>
      <w:r w:rsidR="00EE51A7" w:rsidRPr="00942F4F">
        <w:rPr>
          <w:rFonts w:ascii="Tahoma" w:hAnsi="Tahoma" w:cs="Tahoma"/>
          <w:sz w:val="28"/>
          <w:szCs w:val="28"/>
        </w:rPr>
        <w:t>Par exemple :</w:t>
      </w:r>
    </w:p>
    <w:p w:rsidR="00EE51A7" w:rsidRPr="00942F4F" w:rsidRDefault="00EE51A7" w:rsidP="005E759C">
      <w:pPr>
        <w:spacing w:after="160" w:line="240" w:lineRule="auto"/>
        <w:ind w:firstLine="708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E59AB" wp14:editId="4AF2DABA">
                <wp:simplePos x="0" y="0"/>
                <wp:positionH relativeFrom="column">
                  <wp:posOffset>3705224</wp:posOffset>
                </wp:positionH>
                <wp:positionV relativeFrom="paragraph">
                  <wp:posOffset>24765</wp:posOffset>
                </wp:positionV>
                <wp:extent cx="2466975" cy="1238250"/>
                <wp:effectExtent l="19050" t="57150" r="123825" b="76200"/>
                <wp:wrapNone/>
                <wp:docPr id="6" name="Rectangle avec flèche vers la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66975" cy="1238250"/>
                        </a:xfrm>
                        <a:prstGeom prst="rightArrowCallou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719" w:rsidRPr="00EE51A7" w:rsidRDefault="00180719" w:rsidP="00EE51A7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EE51A7">
                              <w:rPr>
                                <w:rFonts w:ascii="Tahoma" w:hAnsi="Tahoma" w:cs="Tahoma"/>
                              </w:rPr>
                              <w:t xml:space="preserve">Le message s’affiche uniquement lorsque la condition est </w:t>
                            </w:r>
                            <w:r w:rsidRPr="008D0E1F">
                              <w:rPr>
                                <w:rFonts w:ascii="Tahoma" w:hAnsi="Tahoma" w:cs="Tahoma"/>
                                <w:u w:val="single"/>
                              </w:rPr>
                              <w:t>vraie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. Dans le </w:t>
                            </w:r>
                            <w:r w:rsidRPr="008D0E1F">
                              <w:rPr>
                                <w:rFonts w:ascii="Tahoma" w:hAnsi="Tahoma" w:cs="Tahoma"/>
                                <w:u w:val="single"/>
                              </w:rPr>
                              <w:t>cas contraire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, c’est le deuxième message qui s’affiche.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59AB" id="Rectangle avec flèche vers la droite 6" o:spid="_x0000_s1027" type="#_x0000_t78" style="position:absolute;left:0;text-align:left;margin-left:291.75pt;margin-top:1.95pt;width:194.25pt;height:97.5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" adj="14035,,18890" fillcolor="white [3201]" strokecolor="#00b050" strokeweight="2pt">
                <v:shadow on="t" color="black" opacity="26214f" origin="-.5" offset="3pt,0"/>
                <v:textbox>
                  <w:txbxContent>
                    <w:p w:rsidR="00180719" w:rsidRPr="00EE51A7" w:rsidRDefault="00180719" w:rsidP="00EE51A7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EE51A7">
                        <w:rPr>
                          <w:rFonts w:ascii="Tahoma" w:hAnsi="Tahoma" w:cs="Tahoma"/>
                        </w:rPr>
                        <w:t xml:space="preserve">Le message s’affiche uniquement lorsque la condition est </w:t>
                      </w:r>
                      <w:r w:rsidRPr="008D0E1F">
                        <w:rPr>
                          <w:rFonts w:ascii="Tahoma" w:hAnsi="Tahoma" w:cs="Tahoma"/>
                          <w:u w:val="single"/>
                        </w:rPr>
                        <w:t>vraie</w:t>
                      </w:r>
                      <w:r>
                        <w:rPr>
                          <w:rFonts w:ascii="Tahoma" w:hAnsi="Tahoma" w:cs="Tahoma"/>
                        </w:rPr>
                        <w:t xml:space="preserve">. Dans le </w:t>
                      </w:r>
                      <w:r w:rsidRPr="008D0E1F">
                        <w:rPr>
                          <w:rFonts w:ascii="Tahoma" w:hAnsi="Tahoma" w:cs="Tahoma"/>
                          <w:u w:val="single"/>
                        </w:rPr>
                        <w:t>cas contraire</w:t>
                      </w:r>
                      <w:r>
                        <w:rPr>
                          <w:rFonts w:ascii="Tahoma" w:hAnsi="Tahoma" w:cs="Tahoma"/>
                        </w:rPr>
                        <w:t>, c’est le deuxième message qui s’affiche.</w:t>
                      </w:r>
                    </w:p>
                  </w:txbxContent>
                </v:textbox>
              </v:shape>
            </w:pict>
          </mc:Fallback>
        </mc:AlternateContent>
      </w:r>
      <w:r w:rsidRPr="00942F4F">
        <w:rPr>
          <w:rFonts w:ascii="Tahoma" w:hAnsi="Tahoma" w:cs="Tahoma"/>
          <w:b/>
          <w:sz w:val="28"/>
          <w:szCs w:val="28"/>
        </w:rPr>
        <w:t xml:space="preserve">SI </w:t>
      </w:r>
      <w:r w:rsidRPr="00942F4F">
        <w:rPr>
          <w:rFonts w:ascii="Tahoma" w:hAnsi="Tahoma" w:cs="Tahoma"/>
          <w:sz w:val="28"/>
          <w:szCs w:val="28"/>
        </w:rPr>
        <w:t xml:space="preserve">Solde &lt; 500 </w:t>
      </w:r>
      <w:r w:rsidRPr="00942F4F">
        <w:rPr>
          <w:rFonts w:ascii="Tahoma" w:hAnsi="Tahoma" w:cs="Tahoma"/>
          <w:b/>
          <w:sz w:val="28"/>
          <w:szCs w:val="28"/>
        </w:rPr>
        <w:t>ALORS</w:t>
      </w:r>
    </w:p>
    <w:p w:rsidR="00EE51A7" w:rsidRPr="00942F4F" w:rsidRDefault="00EE51A7" w:rsidP="005E759C">
      <w:pPr>
        <w:spacing w:after="160" w:line="24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  <w:t>AFFICHER « Montant insuffisant»</w:t>
      </w:r>
    </w:p>
    <w:p w:rsidR="00EE51A7" w:rsidRPr="00942F4F" w:rsidRDefault="00EE51A7" w:rsidP="005E759C">
      <w:pPr>
        <w:spacing w:after="160" w:line="240" w:lineRule="auto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b/>
          <w:sz w:val="28"/>
          <w:szCs w:val="28"/>
        </w:rPr>
        <w:t>SINON</w:t>
      </w:r>
    </w:p>
    <w:p w:rsidR="00EE51A7" w:rsidRPr="00942F4F" w:rsidRDefault="00EE51A7" w:rsidP="005E759C">
      <w:pPr>
        <w:spacing w:after="160" w:line="24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  <w:t>AFFICHER « Opération effectuée »</w:t>
      </w:r>
      <w:r w:rsidRPr="00942F4F">
        <w:rPr>
          <w:rFonts w:ascii="Tahoma" w:hAnsi="Tahoma" w:cs="Tahoma"/>
          <w:sz w:val="28"/>
          <w:szCs w:val="28"/>
          <w:lang w:eastAsia="fr-CA"/>
        </w:rPr>
        <w:t xml:space="preserve"> </w:t>
      </w:r>
    </w:p>
    <w:p w:rsidR="00EE51A7" w:rsidRPr="00942F4F" w:rsidRDefault="00EE51A7" w:rsidP="005E759C">
      <w:pPr>
        <w:spacing w:after="160" w:line="240" w:lineRule="auto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b/>
          <w:sz w:val="28"/>
          <w:szCs w:val="28"/>
        </w:rPr>
        <w:t>FIN SI</w:t>
      </w:r>
    </w:p>
    <w:p w:rsidR="00EE51A7" w:rsidRPr="00942F4F" w:rsidRDefault="00EE51A7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416E87" w:rsidRPr="00942F4F" w:rsidRDefault="008205FC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Pour l’ordinogramme</w:t>
      </w:r>
      <w:r w:rsidR="007B0F80" w:rsidRPr="00942F4F">
        <w:rPr>
          <w:rFonts w:ascii="Tahoma" w:hAnsi="Tahoma" w:cs="Tahoma"/>
          <w:sz w:val="28"/>
          <w:szCs w:val="28"/>
        </w:rPr>
        <w:t>, voici les symboles à utiliser :</w:t>
      </w:r>
    </w:p>
    <w:p w:rsidR="007B0F80" w:rsidRPr="00942F4F" w:rsidRDefault="009F7A4E" w:rsidP="00653A91">
      <w:pPr>
        <w:spacing w:after="160" w:line="360" w:lineRule="auto"/>
        <w:rPr>
          <w:rFonts w:ascii="Tahoma" w:hAnsi="Tahoma" w:cs="Tahoma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1BDE7BC" wp14:editId="4D701327">
                <wp:simplePos x="0" y="0"/>
                <wp:positionH relativeFrom="column">
                  <wp:posOffset>-86932</wp:posOffset>
                </wp:positionH>
                <wp:positionV relativeFrom="paragraph">
                  <wp:posOffset>128002</wp:posOffset>
                </wp:positionV>
                <wp:extent cx="3717290" cy="1419225"/>
                <wp:effectExtent l="0" t="0" r="16510" b="66675"/>
                <wp:wrapNone/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7290" cy="1419225"/>
                          <a:chOff x="0" y="0"/>
                          <a:chExt cx="3867150" cy="1476375"/>
                        </a:xfrm>
                      </wpg:grpSpPr>
                      <wps:wsp>
                        <wps:cNvPr id="99" name="Connecteur droit avec flèche 99"/>
                        <wps:cNvCnPr/>
                        <wps:spPr>
                          <a:xfrm>
                            <a:off x="304800" y="400050"/>
                            <a:ext cx="0" cy="2667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0" name="Groupe 100"/>
                        <wpg:cNvGrpSpPr/>
                        <wpg:grpSpPr>
                          <a:xfrm>
                            <a:off x="0" y="0"/>
                            <a:ext cx="3867150" cy="1476375"/>
                            <a:chOff x="0" y="0"/>
                            <a:chExt cx="3867150" cy="1476375"/>
                          </a:xfrm>
                        </wpg:grpSpPr>
                        <wps:wsp>
                          <wps:cNvPr id="101" name="Connecteur droit 101"/>
                          <wps:cNvCnPr/>
                          <wps:spPr>
                            <a:xfrm flipH="1">
                              <a:off x="295275" y="390525"/>
                              <a:ext cx="628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2" name="Groupe 102"/>
                          <wpg:cNvGrpSpPr/>
                          <wpg:grpSpPr>
                            <a:xfrm>
                              <a:off x="0" y="0"/>
                              <a:ext cx="3867150" cy="1476375"/>
                              <a:chOff x="0" y="0"/>
                              <a:chExt cx="3867150" cy="1476375"/>
                            </a:xfrm>
                          </wpg:grpSpPr>
                          <wps:wsp>
                            <wps:cNvPr id="103" name="Connecteur droit avec flèche 103"/>
                            <wps:cNvCnPr/>
                            <wps:spPr>
                              <a:xfrm>
                                <a:off x="3457575" y="390525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Organigramme : Décision 104"/>
                            <wps:cNvSpPr/>
                            <wps:spPr>
                              <a:xfrm>
                                <a:off x="923884" y="127275"/>
                                <a:ext cx="1933575" cy="524296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0719" w:rsidRDefault="00180719" w:rsidP="007B0F80">
                                  <w:pPr>
                                    <w:jc w:val="center"/>
                                  </w:pPr>
                                  <w:r>
                                    <w:t>Si Prix &gt; 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Connecteur droit 105"/>
                            <wps:cNvCnPr/>
                            <wps:spPr>
                              <a:xfrm flipH="1">
                                <a:off x="2838450" y="390525"/>
                                <a:ext cx="62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Organigramme : Processus 106"/>
                            <wps:cNvSpPr/>
                            <wps:spPr>
                              <a:xfrm>
                                <a:off x="2257425" y="628650"/>
                                <a:ext cx="1609725" cy="2762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0719" w:rsidRPr="0080352D" w:rsidRDefault="00180719" w:rsidP="007B0F8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Rabais</w:t>
                                  </w:r>
                                  <w:r w:rsidRPr="0080352D">
                                    <w:rPr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Organigramme : Connecteur 107"/>
                            <wps:cNvSpPr/>
                            <wps:spPr>
                              <a:xfrm>
                                <a:off x="1666875" y="800100"/>
                                <a:ext cx="533400" cy="533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0719" w:rsidRPr="008205FC" w:rsidRDefault="00180719" w:rsidP="007B0F80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05FC">
                                    <w:rPr>
                                      <w:sz w:val="16"/>
                                      <w:szCs w:val="16"/>
                                    </w:rPr>
                                    <w:t>Fin 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Organigramme : Processus 108"/>
                            <wps:cNvSpPr/>
                            <wps:spPr>
                              <a:xfrm>
                                <a:off x="0" y="638175"/>
                                <a:ext cx="1609725" cy="2762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0719" w:rsidRPr="0080352D" w:rsidRDefault="00180719" w:rsidP="007B0F8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Calculer Rabais</w:t>
                                  </w:r>
                                  <w:r w:rsidRPr="0080352D">
                                    <w:rPr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Prix * 0,10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Connecteur droit avec flèche 123"/>
                            <wps:cNvCnPr/>
                            <wps:spPr>
                              <a:xfrm>
                                <a:off x="1876425" y="0"/>
                                <a:ext cx="9525" cy="1524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Connecteur droit avec flèche 124"/>
                            <wps:cNvCnPr/>
                            <wps:spPr>
                              <a:xfrm>
                                <a:off x="1924050" y="1323975"/>
                                <a:ext cx="9525" cy="1524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Connecteur droit avec flèche 125"/>
                            <wps:cNvCnPr/>
                            <wps:spPr>
                              <a:xfrm flipH="1">
                                <a:off x="2200275" y="1066800"/>
                                <a:ext cx="1238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Connecteur droit avec flèche 126"/>
                            <wps:cNvCnPr/>
                            <wps:spPr>
                              <a:xfrm>
                                <a:off x="247650" y="1076325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Connecteur droit 127"/>
                            <wps:cNvCnPr/>
                            <wps:spPr>
                              <a:xfrm>
                                <a:off x="266700" y="923925"/>
                                <a:ext cx="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Connecteur droit 128"/>
                            <wps:cNvCnPr/>
                            <wps:spPr>
                              <a:xfrm>
                                <a:off x="3419475" y="914400"/>
                                <a:ext cx="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BDE7BC" id="Groupe 98" o:spid="_x0000_s1028" style="position:absolute;margin-left:-6.85pt;margin-top:10.1pt;width:292.7pt;height:111.75pt;z-index:251661824;mso-width-relative:margin;mso-height-relative:margin" coordsize="38671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9" o:spid="_x0000_s1029" type="#_x0000_t32" style="position:absolute;left:3048;top:4000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" strokecolor="#4579b8 [3044]" strokeweight="1.5pt">
                  <v:stroke endarrow="block"/>
                </v:shape>
                <v:group id="Groupe 100" o:spid="_x0000_s1030" style="position:absolute;width:38671;height:14763" coordsize="38671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line id="Connecteur droit 101" o:spid="_x0000_s1031" style="position:absolute;flip:x;visibility:visible;mso-wrap-style:square" from="2952,3905" to="923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" strokecolor="#4f81bd [3204]" strokeweight="2pt">
                    <v:shadow on="t" color="black" opacity="24903f" origin=",.5" offset="0,.55556mm"/>
                  </v:line>
                  <v:group id="Groupe 102" o:spid="_x0000_s1032" style="position:absolute;width:38671;height:14763" coordsize="38671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shape id="Connecteur droit avec flèche 103" o:spid="_x0000_s1033" type="#_x0000_t32" style="position:absolute;left:34575;top:3905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" strokecolor="#4579b8 [3044]" strokeweight="1.5pt">
                      <v:stroke endarrow="block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Organigramme : Décision 104" o:spid="_x0000_s1034" type="#_x0000_t110" style="position:absolute;left:9238;top:1272;width:19336;height:5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" fillcolor="white [3201]" strokecolor="#4f81bd [3204]" strokeweight="2pt">
                      <v:textbox>
                        <w:txbxContent>
                          <w:p w:rsidR="00180719" w:rsidRDefault="00180719" w:rsidP="007B0F80">
                            <w:pPr>
                              <w:jc w:val="center"/>
                            </w:pPr>
                            <w:r>
                              <w:t>Si Prix &gt; 500</w:t>
                            </w:r>
                          </w:p>
                        </w:txbxContent>
                      </v:textbox>
                    </v:shape>
                    <v:line id="Connecteur droit 105" o:spid="_x0000_s1035" style="position:absolute;flip:x;visibility:visible;mso-wrap-style:square" from="28384,3905" to="34671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" strokecolor="#4f81bd [3204]" strokeweight="2pt">
                      <v:shadow on="t" color="black" opacity="24903f" origin=",.5" offset="0,.55556mm"/>
                    </v:line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Organigramme : Processus 106" o:spid="_x0000_s1036" type="#_x0000_t109" style="position:absolute;left:22574;top:6286;width:1609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" fillcolor="white [3201]" strokecolor="#4f81bd [3204]" strokeweight="2pt">
                      <v:textbox>
                        <w:txbxContent>
                          <w:p w:rsidR="00180719" w:rsidRPr="0080352D" w:rsidRDefault="00180719" w:rsidP="007B0F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Rabais</w:t>
                            </w:r>
                            <w:r w:rsidRPr="0080352D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Organigramme : Connecteur 107" o:spid="_x0000_s1037" type="#_x0000_t120" style="position:absolute;left:16668;top:8001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" fillcolor="white [3201]" strokecolor="#4f81bd [3204]" strokeweight="2pt">
                      <v:textbox>
                        <w:txbxContent>
                          <w:p w:rsidR="00180719" w:rsidRPr="008205FC" w:rsidRDefault="00180719" w:rsidP="007B0F8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05FC">
                              <w:rPr>
                                <w:sz w:val="16"/>
                                <w:szCs w:val="16"/>
                              </w:rPr>
                              <w:t>Fin Si</w:t>
                            </w:r>
                          </w:p>
                        </w:txbxContent>
                      </v:textbox>
                    </v:shape>
                    <v:shape id="Organigramme : Processus 108" o:spid="_x0000_s1038" type="#_x0000_t109" style="position:absolute;top:6381;width:1609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" fillcolor="white [3201]" strokecolor="#4f81bd [3204]" strokeweight="2pt">
                      <v:textbox>
                        <w:txbxContent>
                          <w:p w:rsidR="00180719" w:rsidRPr="0080352D" w:rsidRDefault="00180719" w:rsidP="007B0F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Calculer Rabais</w:t>
                            </w:r>
                            <w:r w:rsidRPr="0080352D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Prix * 0,10</w:t>
                            </w:r>
                          </w:p>
                        </w:txbxContent>
                      </v:textbox>
                    </v:shape>
                    <v:shape id="Connecteur droit avec flèche 123" o:spid="_x0000_s1039" type="#_x0000_t32" style="position:absolute;left:18764;width:9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" strokecolor="#4579b8 [3044]" strokeweight="1.5pt">
                      <v:stroke endarrow="block"/>
                    </v:shape>
                    <v:shape id="Connecteur droit avec flèche 124" o:spid="_x0000_s1040" type="#_x0000_t32" style="position:absolute;left:19240;top:13239;width:9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" strokecolor="#4579b8 [3044]" strokeweight="1.5pt">
                      <v:stroke endarrow="block"/>
                    </v:shape>
                    <v:shape id="Connecteur droit avec flèche 125" o:spid="_x0000_s1041" type="#_x0000_t32" style="position:absolute;left:22002;top:10668;width:123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" strokecolor="#4f81bd [3204]" strokeweight="2pt">
                      <v:stroke endarrow="block"/>
                      <v:shadow on="t" color="black" opacity="24903f" origin=",.5" offset="0,.55556mm"/>
                    </v:shape>
                    <v:shape id="Connecteur droit avec flèche 126" o:spid="_x0000_s1042" type="#_x0000_t32" style="position:absolute;left:2476;top:10763;width:14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" strokecolor="#4f81bd [3204]" strokeweight="2pt">
                      <v:stroke endarrow="block"/>
                      <v:shadow on="t" color="black" opacity="24903f" origin=",.5" offset="0,.55556mm"/>
                    </v:shape>
                    <v:line id="Connecteur droit 127" o:spid="_x0000_s1043" style="position:absolute;visibility:visible;mso-wrap-style:square" from="2667,9239" to="2667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" strokecolor="#4f81bd [3204]" strokeweight="2pt">
                      <v:shadow on="t" color="black" opacity="24903f" origin=",.5" offset="0,.55556mm"/>
                    </v:line>
                    <v:line id="Connecteur droit 128" o:spid="_x0000_s1044" style="position:absolute;visibility:visible;mso-wrap-style:square" from="34194,9144" to="34194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" strokecolor="#4f81bd [3204]" strokeweight="2pt">
                      <v:shadow on="t" color="black" opacity="24903f" origin=",.5" offset="0,.55556mm"/>
                    </v:line>
                  </v:group>
                </v:group>
              </v:group>
            </w:pict>
          </mc:Fallback>
        </mc:AlternateContent>
      </w:r>
      <w:r w:rsidR="008609F0"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F9BA2AC" wp14:editId="70BC82B6">
                <wp:simplePos x="0" y="0"/>
                <wp:positionH relativeFrom="margin">
                  <wp:posOffset>3819524</wp:posOffset>
                </wp:positionH>
                <wp:positionV relativeFrom="paragraph">
                  <wp:posOffset>243840</wp:posOffset>
                </wp:positionV>
                <wp:extent cx="2457450" cy="1238250"/>
                <wp:effectExtent l="19050" t="57150" r="114300" b="76200"/>
                <wp:wrapNone/>
                <wp:docPr id="146" name="Rectangle avec flèche vers la droi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57450" cy="1238250"/>
                        </a:xfrm>
                        <a:prstGeom prst="rightArrowCallou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719" w:rsidRPr="005E759C" w:rsidRDefault="00180719" w:rsidP="008609F0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5E759C">
                              <w:rPr>
                                <w:rFonts w:ascii="Tahoma" w:hAnsi="Tahoma" w:cs="Tahoma"/>
                              </w:rPr>
                              <w:t xml:space="preserve">Remarquer que le côté </w:t>
                            </w:r>
                            <w:r w:rsidRPr="005E759C">
                              <w:rPr>
                                <w:rFonts w:ascii="Tahoma" w:hAnsi="Tahoma" w:cs="Tahoma"/>
                                <w:b/>
                              </w:rPr>
                              <w:t>VRAI</w:t>
                            </w:r>
                            <w:r w:rsidRPr="005E759C">
                              <w:rPr>
                                <w:rFonts w:ascii="Tahoma" w:hAnsi="Tahoma" w:cs="Tahoma"/>
                              </w:rPr>
                              <w:t xml:space="preserve"> est toujours à gauche. Le côté </w:t>
                            </w:r>
                            <w:r w:rsidRPr="005E759C">
                              <w:rPr>
                                <w:rFonts w:ascii="Tahoma" w:hAnsi="Tahoma" w:cs="Tahoma"/>
                                <w:b/>
                              </w:rPr>
                              <w:t>FAUX</w:t>
                            </w:r>
                            <w:r w:rsidRPr="005E759C">
                              <w:rPr>
                                <w:rFonts w:ascii="Tahoma" w:hAnsi="Tahoma" w:cs="Tahoma"/>
                              </w:rPr>
                              <w:t xml:space="preserve"> correspond au SINON dans un pseudocode.</w:t>
                            </w:r>
                          </w:p>
                          <w:p w:rsidR="00180719" w:rsidRDefault="001807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A2AC" id="Rectangle avec flèche vers la droite 146" o:spid="_x0000_s1045" type="#_x0000_t78" style="position:absolute;margin-left:300.75pt;margin-top:19.2pt;width:193.5pt;height:97.5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" adj="14035,,18879" fillcolor="white [3201]" strokecolor="#00b050" strokeweight="2pt">
                <v:shadow on="t" color="black" opacity="26214f" origin="-.5" offset="3pt,0"/>
                <v:textbox>
                  <w:txbxContent>
                    <w:p w:rsidR="00180719" w:rsidRPr="005E759C" w:rsidRDefault="00180719" w:rsidP="008609F0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5E759C">
                        <w:rPr>
                          <w:rFonts w:ascii="Tahoma" w:hAnsi="Tahoma" w:cs="Tahoma"/>
                        </w:rPr>
                        <w:t xml:space="preserve">Remarquer que le côté </w:t>
                      </w:r>
                      <w:r w:rsidRPr="005E759C">
                        <w:rPr>
                          <w:rFonts w:ascii="Tahoma" w:hAnsi="Tahoma" w:cs="Tahoma"/>
                          <w:b/>
                        </w:rPr>
                        <w:t>VRAI</w:t>
                      </w:r>
                      <w:r w:rsidRPr="005E759C">
                        <w:rPr>
                          <w:rFonts w:ascii="Tahoma" w:hAnsi="Tahoma" w:cs="Tahoma"/>
                        </w:rPr>
                        <w:t xml:space="preserve"> est toujours à gauche. Le côté </w:t>
                      </w:r>
                      <w:r w:rsidRPr="005E759C">
                        <w:rPr>
                          <w:rFonts w:ascii="Tahoma" w:hAnsi="Tahoma" w:cs="Tahoma"/>
                          <w:b/>
                        </w:rPr>
                        <w:t>FAUX</w:t>
                      </w:r>
                      <w:r w:rsidRPr="005E759C">
                        <w:rPr>
                          <w:rFonts w:ascii="Tahoma" w:hAnsi="Tahoma" w:cs="Tahoma"/>
                        </w:rPr>
                        <w:t xml:space="preserve"> correspond au SINON dans un pseudocode.</w:t>
                      </w:r>
                    </w:p>
                    <w:p w:rsidR="00180719" w:rsidRDefault="00180719"/>
                  </w:txbxContent>
                </v:textbox>
                <w10:wrap anchorx="margin"/>
              </v:shape>
            </w:pict>
          </mc:Fallback>
        </mc:AlternateContent>
      </w:r>
    </w:p>
    <w:p w:rsidR="008205FC" w:rsidRPr="00942F4F" w:rsidRDefault="007B0F80" w:rsidP="00653A91">
      <w:pPr>
        <w:spacing w:after="160" w:line="360" w:lineRule="auto"/>
        <w:rPr>
          <w:rFonts w:ascii="Tahoma" w:hAnsi="Tahoma" w:cs="Tahoma"/>
        </w:rPr>
      </w:pPr>
      <w:r w:rsidRPr="00942F4F">
        <w:rPr>
          <w:rFonts w:ascii="Tahoma" w:hAnsi="Tahoma" w:cs="Tahoma"/>
          <w:b/>
        </w:rPr>
        <w:t>VRAI</w:t>
      </w:r>
      <w:r w:rsidRPr="00942F4F">
        <w:rPr>
          <w:rFonts w:ascii="Tahoma" w:hAnsi="Tahoma" w:cs="Tahoma"/>
        </w:rPr>
        <w:tab/>
      </w:r>
      <w:r w:rsidRPr="00942F4F">
        <w:rPr>
          <w:rFonts w:ascii="Tahoma" w:hAnsi="Tahoma" w:cs="Tahoma"/>
        </w:rPr>
        <w:tab/>
      </w:r>
      <w:r w:rsidRPr="00942F4F">
        <w:rPr>
          <w:rFonts w:ascii="Tahoma" w:hAnsi="Tahoma" w:cs="Tahoma"/>
        </w:rPr>
        <w:tab/>
      </w:r>
      <w:r w:rsidRPr="00942F4F">
        <w:rPr>
          <w:rFonts w:ascii="Tahoma" w:hAnsi="Tahoma" w:cs="Tahoma"/>
        </w:rPr>
        <w:tab/>
      </w:r>
      <w:r w:rsidRPr="00942F4F">
        <w:rPr>
          <w:rFonts w:ascii="Tahoma" w:hAnsi="Tahoma" w:cs="Tahoma"/>
        </w:rPr>
        <w:tab/>
      </w:r>
      <w:r w:rsidRPr="00942F4F">
        <w:rPr>
          <w:rFonts w:ascii="Tahoma" w:hAnsi="Tahoma" w:cs="Tahoma"/>
        </w:rPr>
        <w:tab/>
      </w:r>
      <w:r w:rsidR="005E759C" w:rsidRPr="00942F4F">
        <w:rPr>
          <w:rFonts w:ascii="Tahoma" w:hAnsi="Tahoma" w:cs="Tahoma"/>
        </w:rPr>
        <w:t xml:space="preserve">        </w:t>
      </w:r>
      <w:r w:rsidRPr="00942F4F">
        <w:rPr>
          <w:rFonts w:ascii="Tahoma" w:hAnsi="Tahoma" w:cs="Tahoma"/>
          <w:b/>
        </w:rPr>
        <w:t>FAUX</w:t>
      </w:r>
    </w:p>
    <w:p w:rsidR="007B0F80" w:rsidRPr="00942F4F" w:rsidRDefault="007B0F8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7B0F80" w:rsidRPr="00942F4F" w:rsidRDefault="007B0F8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7B0F80" w:rsidRPr="00942F4F" w:rsidRDefault="007B0F8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7B0F80" w:rsidRPr="00942F4F" w:rsidRDefault="005E759C" w:rsidP="00653A91">
      <w:pPr>
        <w:spacing w:after="160" w:line="360" w:lineRule="auto"/>
        <w:rPr>
          <w:rFonts w:ascii="Tahoma" w:hAnsi="Tahoma" w:cs="Tahoma"/>
          <w:sz w:val="24"/>
          <w:szCs w:val="24"/>
        </w:rPr>
      </w:pPr>
      <w:r w:rsidRPr="00942F4F">
        <w:rPr>
          <w:rFonts w:ascii="Tahoma" w:hAnsi="Tahoma" w:cs="Tahoma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AEF8558" wp14:editId="21DB32CC">
                <wp:simplePos x="0" y="0"/>
                <wp:positionH relativeFrom="margin">
                  <wp:posOffset>3219450</wp:posOffset>
                </wp:positionH>
                <wp:positionV relativeFrom="paragraph">
                  <wp:posOffset>346710</wp:posOffset>
                </wp:positionV>
                <wp:extent cx="2457450" cy="1238250"/>
                <wp:effectExtent l="19050" t="57150" r="114300" b="76200"/>
                <wp:wrapNone/>
                <wp:docPr id="147" name="Rectangle avec flèche vers la droi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57450" cy="1238250"/>
                        </a:xfrm>
                        <a:prstGeom prst="rightArrowCallou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719" w:rsidRPr="005E759C" w:rsidRDefault="00180719" w:rsidP="008609F0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5E759C">
                              <w:rPr>
                                <w:rFonts w:ascii="Tahoma" w:hAnsi="Tahoma" w:cs="Tahoma"/>
                              </w:rPr>
                              <w:t xml:space="preserve">Comme il ‘y a pas d’instruction du côté </w:t>
                            </w:r>
                            <w:r w:rsidRPr="005E759C">
                              <w:rPr>
                                <w:rFonts w:ascii="Tahoma" w:hAnsi="Tahoma" w:cs="Tahoma"/>
                                <w:b/>
                              </w:rPr>
                              <w:t>FAUX</w:t>
                            </w:r>
                            <w:r w:rsidRPr="005E759C">
                              <w:rPr>
                                <w:rFonts w:ascii="Tahoma" w:hAnsi="Tahoma" w:cs="Tahoma"/>
                              </w:rPr>
                              <w:t xml:space="preserve">, on rejoint directement le </w:t>
                            </w:r>
                            <w:r w:rsidRPr="005E759C">
                              <w:rPr>
                                <w:rFonts w:ascii="Tahoma" w:hAnsi="Tahoma" w:cs="Tahoma"/>
                                <w:b/>
                              </w:rPr>
                              <w:t>FIN SI</w:t>
                            </w:r>
                            <w:r w:rsidRPr="005E759C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8558" id="Rectangle avec flèche vers la droite 147" o:spid="_x0000_s1046" type="#_x0000_t78" style="position:absolute;margin-left:253.5pt;margin-top:27.3pt;width:193.5pt;height:97.5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" adj="14035,,18879" fillcolor="white [3201]" strokecolor="#00b050" strokeweight="2pt">
                <v:shadow on="t" color="black" opacity="26214f" origin="-.5" offset="3pt,0"/>
                <v:textbox>
                  <w:txbxContent>
                    <w:p w:rsidR="00180719" w:rsidRPr="005E759C" w:rsidRDefault="00180719" w:rsidP="008609F0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5E759C">
                        <w:rPr>
                          <w:rFonts w:ascii="Tahoma" w:hAnsi="Tahoma" w:cs="Tahoma"/>
                        </w:rPr>
                        <w:t xml:space="preserve">Comme il ‘y a pas d’instruction du côté </w:t>
                      </w:r>
                      <w:r w:rsidRPr="005E759C">
                        <w:rPr>
                          <w:rFonts w:ascii="Tahoma" w:hAnsi="Tahoma" w:cs="Tahoma"/>
                          <w:b/>
                        </w:rPr>
                        <w:t>FAUX</w:t>
                      </w:r>
                      <w:r w:rsidRPr="005E759C">
                        <w:rPr>
                          <w:rFonts w:ascii="Tahoma" w:hAnsi="Tahoma" w:cs="Tahoma"/>
                        </w:rPr>
                        <w:t xml:space="preserve">, on rejoint directement le </w:t>
                      </w:r>
                      <w:r w:rsidRPr="005E759C">
                        <w:rPr>
                          <w:rFonts w:ascii="Tahoma" w:hAnsi="Tahoma" w:cs="Tahoma"/>
                          <w:b/>
                        </w:rPr>
                        <w:t>FIN SI</w:t>
                      </w:r>
                      <w:r w:rsidRPr="005E759C">
                        <w:rPr>
                          <w:rFonts w:ascii="Tahoma" w:hAnsi="Tahoma" w:cs="Tahom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2F4F">
        <w:rPr>
          <w:rFonts w:ascii="Tahoma" w:hAnsi="Tahoma" w:cs="Tahoma"/>
          <w:noProof/>
          <w:sz w:val="24"/>
          <w:szCs w:val="24"/>
          <w:lang w:eastAsia="fr-C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1388DEE" wp14:editId="21A9CACA">
                <wp:simplePos x="0" y="0"/>
                <wp:positionH relativeFrom="column">
                  <wp:posOffset>-84455</wp:posOffset>
                </wp:positionH>
                <wp:positionV relativeFrom="paragraph">
                  <wp:posOffset>220345</wp:posOffset>
                </wp:positionV>
                <wp:extent cx="3305175" cy="1419225"/>
                <wp:effectExtent l="0" t="0" r="66675" b="66675"/>
                <wp:wrapNone/>
                <wp:docPr id="129" name="Groupe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419225"/>
                          <a:chOff x="0" y="0"/>
                          <a:chExt cx="3438525" cy="1476375"/>
                        </a:xfrm>
                      </wpg:grpSpPr>
                      <wps:wsp>
                        <wps:cNvPr id="130" name="Connecteur droit avec flèche 130"/>
                        <wps:cNvCnPr/>
                        <wps:spPr>
                          <a:xfrm>
                            <a:off x="304800" y="400050"/>
                            <a:ext cx="0" cy="2667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1" name="Groupe 131"/>
                        <wpg:cNvGrpSpPr/>
                        <wpg:grpSpPr>
                          <a:xfrm>
                            <a:off x="0" y="0"/>
                            <a:ext cx="3438525" cy="1476375"/>
                            <a:chOff x="0" y="0"/>
                            <a:chExt cx="3438525" cy="1476375"/>
                          </a:xfrm>
                        </wpg:grpSpPr>
                        <wps:wsp>
                          <wps:cNvPr id="132" name="Connecteur droit 132"/>
                          <wps:cNvCnPr/>
                          <wps:spPr>
                            <a:xfrm flipH="1">
                              <a:off x="295275" y="390525"/>
                              <a:ext cx="628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3" name="Groupe 133"/>
                          <wpg:cNvGrpSpPr/>
                          <wpg:grpSpPr>
                            <a:xfrm>
                              <a:off x="0" y="0"/>
                              <a:ext cx="3438525" cy="1476375"/>
                              <a:chOff x="0" y="0"/>
                              <a:chExt cx="3438525" cy="1476375"/>
                            </a:xfrm>
                          </wpg:grpSpPr>
                          <wps:wsp>
                            <wps:cNvPr id="135" name="Organigramme : Décision 135"/>
                            <wps:cNvSpPr/>
                            <wps:spPr>
                              <a:xfrm>
                                <a:off x="923856" y="127277"/>
                                <a:ext cx="1933575" cy="52429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0719" w:rsidRDefault="00180719" w:rsidP="007B0F80">
                                  <w:pPr>
                                    <w:jc w:val="center"/>
                                  </w:pPr>
                                  <w:r>
                                    <w:t>Si Prix &gt; 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Connecteur droit 136"/>
                            <wps:cNvCnPr/>
                            <wps:spPr>
                              <a:xfrm flipH="1">
                                <a:off x="2838102" y="390525"/>
                                <a:ext cx="5801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Organigramme : Connecteur 138"/>
                            <wps:cNvSpPr/>
                            <wps:spPr>
                              <a:xfrm>
                                <a:off x="1666875" y="800100"/>
                                <a:ext cx="533400" cy="533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0719" w:rsidRPr="008205FC" w:rsidRDefault="00180719" w:rsidP="007B0F80">
                                  <w:pPr>
                                    <w:spacing w:after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05FC">
                                    <w:rPr>
                                      <w:sz w:val="16"/>
                                      <w:szCs w:val="16"/>
                                    </w:rPr>
                                    <w:t>Fin 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Organigramme : Processus 139"/>
                            <wps:cNvSpPr/>
                            <wps:spPr>
                              <a:xfrm>
                                <a:off x="0" y="638175"/>
                                <a:ext cx="1609725" cy="2762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0719" w:rsidRPr="0080352D" w:rsidRDefault="00180719" w:rsidP="007B0F8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Calculer Rabais</w:t>
                                  </w:r>
                                  <w:r w:rsidRPr="0080352D">
                                    <w:rPr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Prix * 0,10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Connecteur droit avec flèche 140"/>
                            <wps:cNvCnPr/>
                            <wps:spPr>
                              <a:xfrm>
                                <a:off x="1876425" y="0"/>
                                <a:ext cx="9525" cy="1524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Connecteur droit avec flèche 141"/>
                            <wps:cNvCnPr/>
                            <wps:spPr>
                              <a:xfrm>
                                <a:off x="1924050" y="1323975"/>
                                <a:ext cx="9525" cy="1524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Connecteur droit avec flèche 142"/>
                            <wps:cNvCnPr/>
                            <wps:spPr>
                              <a:xfrm flipH="1">
                                <a:off x="2200275" y="1066800"/>
                                <a:ext cx="1238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Connecteur droit avec flèche 143"/>
                            <wps:cNvCnPr/>
                            <wps:spPr>
                              <a:xfrm>
                                <a:off x="247650" y="1076325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Connecteur droit 144"/>
                            <wps:cNvCnPr/>
                            <wps:spPr>
                              <a:xfrm>
                                <a:off x="266700" y="923925"/>
                                <a:ext cx="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Connecteur droit 145"/>
                            <wps:cNvCnPr/>
                            <wps:spPr>
                              <a:xfrm>
                                <a:off x="3418635" y="376525"/>
                                <a:ext cx="0" cy="690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388DEE" id="Groupe 129" o:spid="_x0000_s1047" style="position:absolute;margin-left:-6.65pt;margin-top:17.35pt;width:260.25pt;height:111.75pt;z-index:251662848;mso-width-relative:margin;mso-height-relative:margin" coordsize="34385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">
                <v:shape id="Connecteur droit avec flèche 130" o:spid="_x0000_s1048" type="#_x0000_t32" style="position:absolute;left:3048;top:4000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" strokecolor="#4579b8 [3044]" strokeweight="1.5pt">
                  <v:stroke endarrow="block"/>
                </v:shape>
                <v:group id="Groupe 131" o:spid="_x0000_s1049" style="position:absolute;width:34385;height:14763" coordsize="34385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line id="Connecteur droit 132" o:spid="_x0000_s1050" style="position:absolute;flip:x;visibility:visible;mso-wrap-style:square" from="2952,3905" to="923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" strokecolor="#4f81bd [3204]" strokeweight="2pt">
                    <v:shadow on="t" color="black" opacity="24903f" origin=",.5" offset="0,.55556mm"/>
                  </v:line>
                  <v:group id="Groupe 133" o:spid="_x0000_s1051" style="position:absolute;width:34385;height:14763" coordsize="34385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Organigramme : Décision 135" o:spid="_x0000_s1052" type="#_x0000_t110" style="position:absolute;left:9238;top:1272;width:19336;height:5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" fillcolor="white [3201]" strokecolor="#4f81bd [3204]" strokeweight="2pt">
                      <v:textbox>
                        <w:txbxContent>
                          <w:p w:rsidR="00180719" w:rsidRDefault="00180719" w:rsidP="007B0F80">
                            <w:pPr>
                              <w:jc w:val="center"/>
                            </w:pPr>
                            <w:r>
                              <w:t>Si Prix &gt; 500</w:t>
                            </w:r>
                          </w:p>
                        </w:txbxContent>
                      </v:textbox>
                    </v:shape>
                    <v:line id="Connecteur droit 136" o:spid="_x0000_s1053" style="position:absolute;flip:x;visibility:visible;mso-wrap-style:square" from="28381,3905" to="34182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" strokecolor="#4f81bd [3204]" strokeweight="2pt">
                      <v:shadow on="t" color="black" opacity="24903f" origin=",.5" offset="0,.55556mm"/>
                    </v:line>
                    <v:shape id="Organigramme : Connecteur 138" o:spid="_x0000_s1054" type="#_x0000_t120" style="position:absolute;left:16668;top:8001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" fillcolor="white [3201]" strokecolor="#4f81bd [3204]" strokeweight="2pt">
                      <v:textbox>
                        <w:txbxContent>
                          <w:p w:rsidR="00180719" w:rsidRPr="008205FC" w:rsidRDefault="00180719" w:rsidP="007B0F8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05FC">
                              <w:rPr>
                                <w:sz w:val="16"/>
                                <w:szCs w:val="16"/>
                              </w:rPr>
                              <w:t>Fin Si</w:t>
                            </w:r>
                          </w:p>
                        </w:txbxContent>
                      </v:textbox>
                    </v:shape>
                    <v:shape id="Organigramme : Processus 139" o:spid="_x0000_s1055" type="#_x0000_t109" style="position:absolute;top:6381;width:1609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" fillcolor="white [3201]" strokecolor="#4f81bd [3204]" strokeweight="2pt">
                      <v:textbox>
                        <w:txbxContent>
                          <w:p w:rsidR="00180719" w:rsidRPr="0080352D" w:rsidRDefault="00180719" w:rsidP="007B0F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Calculer Rabais</w:t>
                            </w:r>
                            <w:r w:rsidRPr="0080352D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Prix * 0,10</w:t>
                            </w:r>
                          </w:p>
                        </w:txbxContent>
                      </v:textbox>
                    </v:shape>
                    <v:shape id="Connecteur droit avec flèche 140" o:spid="_x0000_s1056" type="#_x0000_t32" style="position:absolute;left:18764;width:9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" strokecolor="#4579b8 [3044]" strokeweight="1.5pt">
                      <v:stroke endarrow="block"/>
                    </v:shape>
                    <v:shape id="Connecteur droit avec flèche 141" o:spid="_x0000_s1057" type="#_x0000_t32" style="position:absolute;left:19240;top:13239;width:9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" strokecolor="#4579b8 [3044]" strokeweight="1.5pt">
                      <v:stroke endarrow="block"/>
                    </v:shape>
                    <v:shape id="Connecteur droit avec flèche 142" o:spid="_x0000_s1058" type="#_x0000_t32" style="position:absolute;left:22002;top:10668;width:123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" strokecolor="#4f81bd [3204]" strokeweight="2pt">
                      <v:stroke endarrow="block"/>
                      <v:shadow on="t" color="black" opacity="24903f" origin=",.5" offset="0,.55556mm"/>
                    </v:shape>
                    <v:shape id="Connecteur droit avec flèche 143" o:spid="_x0000_s1059" type="#_x0000_t32" style="position:absolute;left:2476;top:10763;width:14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" strokecolor="#4f81bd [3204]" strokeweight="2pt">
                      <v:stroke endarrow="block"/>
                      <v:shadow on="t" color="black" opacity="24903f" origin=",.5" offset="0,.55556mm"/>
                    </v:shape>
                    <v:line id="Connecteur droit 144" o:spid="_x0000_s1060" style="position:absolute;visibility:visible;mso-wrap-style:square" from="2667,9239" to="2667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" strokecolor="#4f81bd [3204]" strokeweight="2pt">
                      <v:shadow on="t" color="black" opacity="24903f" origin=",.5" offset="0,.55556mm"/>
                    </v:line>
                    <v:line id="Connecteur droit 145" o:spid="_x0000_s1061" style="position:absolute;visibility:visible;mso-wrap-style:square" from="34186,3765" to="34186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" strokecolor="#4f81bd [3204]" strokeweight="2pt">
                      <v:shadow on="t" color="black" opacity="24903f" origin=",.5" offset="0,.55556mm"/>
                    </v:line>
                  </v:group>
                </v:group>
              </v:group>
            </w:pict>
          </mc:Fallback>
        </mc:AlternateContent>
      </w:r>
    </w:p>
    <w:p w:rsidR="008205FC" w:rsidRPr="00942F4F" w:rsidRDefault="008609F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b/>
          <w:sz w:val="24"/>
          <w:szCs w:val="24"/>
        </w:rPr>
        <w:t>VRAI</w:t>
      </w:r>
      <w:r w:rsidRPr="00942F4F">
        <w:rPr>
          <w:rFonts w:ascii="Tahoma" w:hAnsi="Tahoma" w:cs="Tahoma"/>
          <w:b/>
          <w:sz w:val="24"/>
          <w:szCs w:val="24"/>
        </w:rPr>
        <w:tab/>
      </w:r>
      <w:r w:rsidRPr="00942F4F">
        <w:rPr>
          <w:rFonts w:ascii="Tahoma" w:hAnsi="Tahoma" w:cs="Tahoma"/>
          <w:sz w:val="24"/>
          <w:szCs w:val="24"/>
        </w:rPr>
        <w:tab/>
      </w:r>
      <w:r w:rsidRPr="00942F4F">
        <w:rPr>
          <w:rFonts w:ascii="Tahoma" w:hAnsi="Tahoma" w:cs="Tahoma"/>
          <w:sz w:val="24"/>
          <w:szCs w:val="24"/>
        </w:rPr>
        <w:tab/>
      </w:r>
      <w:r w:rsidRPr="00942F4F">
        <w:rPr>
          <w:rFonts w:ascii="Tahoma" w:hAnsi="Tahoma" w:cs="Tahoma"/>
          <w:sz w:val="24"/>
          <w:szCs w:val="24"/>
        </w:rPr>
        <w:tab/>
      </w:r>
      <w:r w:rsidRPr="00942F4F">
        <w:rPr>
          <w:rFonts w:ascii="Tahoma" w:hAnsi="Tahoma" w:cs="Tahoma"/>
          <w:sz w:val="24"/>
          <w:szCs w:val="24"/>
        </w:rPr>
        <w:tab/>
      </w:r>
      <w:r w:rsidRPr="00942F4F">
        <w:rPr>
          <w:rFonts w:ascii="Tahoma" w:hAnsi="Tahoma" w:cs="Tahoma"/>
          <w:sz w:val="24"/>
          <w:szCs w:val="24"/>
        </w:rPr>
        <w:tab/>
      </w:r>
      <w:r w:rsidRPr="00942F4F">
        <w:rPr>
          <w:rFonts w:ascii="Tahoma" w:hAnsi="Tahoma" w:cs="Tahoma"/>
          <w:b/>
          <w:sz w:val="24"/>
          <w:szCs w:val="24"/>
        </w:rPr>
        <w:t>FAUX</w:t>
      </w:r>
      <w:r w:rsidR="008205FC" w:rsidRPr="00942F4F">
        <w:rPr>
          <w:rFonts w:ascii="Tahoma" w:hAnsi="Tahoma" w:cs="Tahoma"/>
          <w:sz w:val="28"/>
          <w:szCs w:val="28"/>
        </w:rPr>
        <w:br w:type="page"/>
      </w:r>
    </w:p>
    <w:p w:rsidR="00EE51A7" w:rsidRPr="00942F4F" w:rsidRDefault="00300367" w:rsidP="00653A91">
      <w:pPr>
        <w:pStyle w:val="Style1TitreProfil"/>
        <w:spacing w:line="360" w:lineRule="auto"/>
      </w:pPr>
      <w:bookmarkStart w:id="1" w:name="_Toc364845644"/>
      <w:r w:rsidRPr="00942F4F">
        <w:lastRenderedPageBreak/>
        <w:t>Qu’est-ce qu’une condition ?</w:t>
      </w:r>
      <w:bookmarkEnd w:id="1"/>
    </w:p>
    <w:p w:rsidR="00300367" w:rsidRPr="00942F4F" w:rsidRDefault="00300367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300367" w:rsidRPr="00942F4F" w:rsidRDefault="00300367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Pour l’instruction </w:t>
      </w:r>
      <w:r w:rsidRPr="00F647E1">
        <w:rPr>
          <w:rFonts w:ascii="Tahoma" w:hAnsi="Tahoma" w:cs="Tahoma"/>
          <w:b/>
          <w:color w:val="00B050"/>
          <w:sz w:val="28"/>
          <w:szCs w:val="28"/>
        </w:rPr>
        <w:t>SI … ALORS</w:t>
      </w:r>
      <w:r w:rsidRPr="00942F4F">
        <w:rPr>
          <w:rFonts w:ascii="Tahoma" w:hAnsi="Tahoma" w:cs="Tahoma"/>
          <w:sz w:val="28"/>
          <w:szCs w:val="28"/>
        </w:rPr>
        <w:t xml:space="preserve">, c’est </w:t>
      </w:r>
      <w:r w:rsidR="00B86261" w:rsidRPr="00942F4F">
        <w:rPr>
          <w:rFonts w:ascii="Tahoma" w:hAnsi="Tahoma" w:cs="Tahoma"/>
          <w:sz w:val="28"/>
          <w:szCs w:val="28"/>
        </w:rPr>
        <w:t xml:space="preserve">une </w:t>
      </w:r>
      <w:r w:rsidRPr="00942F4F">
        <w:rPr>
          <w:rFonts w:ascii="Tahoma" w:hAnsi="Tahoma" w:cs="Tahoma"/>
          <w:sz w:val="28"/>
          <w:szCs w:val="28"/>
        </w:rPr>
        <w:t xml:space="preserve">condition </w:t>
      </w:r>
      <w:r w:rsidR="00B86261" w:rsidRPr="00942F4F">
        <w:rPr>
          <w:rFonts w:ascii="Tahoma" w:hAnsi="Tahoma" w:cs="Tahoma"/>
          <w:sz w:val="28"/>
          <w:szCs w:val="28"/>
        </w:rPr>
        <w:t xml:space="preserve">qui se trouve entre les deux mots et </w:t>
      </w:r>
      <w:r w:rsidRPr="00942F4F">
        <w:rPr>
          <w:rFonts w:ascii="Tahoma" w:hAnsi="Tahoma" w:cs="Tahoma"/>
          <w:sz w:val="28"/>
          <w:szCs w:val="28"/>
        </w:rPr>
        <w:t>qui permet</w:t>
      </w:r>
      <w:r w:rsidR="00B86261" w:rsidRPr="00942F4F">
        <w:rPr>
          <w:rFonts w:ascii="Tahoma" w:hAnsi="Tahoma" w:cs="Tahoma"/>
          <w:sz w:val="28"/>
          <w:szCs w:val="28"/>
        </w:rPr>
        <w:t>te</w:t>
      </w:r>
      <w:r w:rsidRPr="00942F4F">
        <w:rPr>
          <w:rFonts w:ascii="Tahoma" w:hAnsi="Tahoma" w:cs="Tahoma"/>
          <w:sz w:val="28"/>
          <w:szCs w:val="28"/>
        </w:rPr>
        <w:t xml:space="preserve"> de poursuivre le traitement.</w:t>
      </w:r>
    </w:p>
    <w:p w:rsidR="00300367" w:rsidRPr="00942F4F" w:rsidRDefault="00981396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9D56D72" wp14:editId="5BD45B85">
                <wp:simplePos x="0" y="0"/>
                <wp:positionH relativeFrom="margin">
                  <wp:posOffset>28575</wp:posOffset>
                </wp:positionH>
                <wp:positionV relativeFrom="paragraph">
                  <wp:posOffset>711200</wp:posOffset>
                </wp:positionV>
                <wp:extent cx="6410325" cy="3457575"/>
                <wp:effectExtent l="38100" t="38100" r="123825" b="1238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3457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FB0ED" id="Rectangle 8" o:spid="_x0000_s1026" style="position:absolute;margin-left:2.25pt;margin-top:56pt;width:504.75pt;height:272.2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" filled="f" strokecolor="#00b050" strokeweight="2pt"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="00300367" w:rsidRPr="00942F4F">
        <w:rPr>
          <w:rFonts w:ascii="Tahoma" w:hAnsi="Tahoma" w:cs="Tahoma"/>
          <w:sz w:val="28"/>
          <w:szCs w:val="28"/>
        </w:rPr>
        <w:t xml:space="preserve">Il y a deux réponses possibles à une condition : soit </w:t>
      </w:r>
      <w:r w:rsidR="00300367" w:rsidRPr="00F647E1">
        <w:rPr>
          <w:rFonts w:ascii="Tahoma" w:hAnsi="Tahoma" w:cs="Tahoma"/>
          <w:b/>
          <w:color w:val="00B050"/>
          <w:sz w:val="28"/>
          <w:szCs w:val="28"/>
        </w:rPr>
        <w:t>VRAI</w:t>
      </w:r>
      <w:r w:rsidR="00300367" w:rsidRPr="00942F4F">
        <w:rPr>
          <w:rFonts w:ascii="Tahoma" w:hAnsi="Tahoma" w:cs="Tahoma"/>
          <w:sz w:val="28"/>
          <w:szCs w:val="28"/>
        </w:rPr>
        <w:t xml:space="preserve">, soit </w:t>
      </w:r>
      <w:r w:rsidR="00300367" w:rsidRPr="00F647E1">
        <w:rPr>
          <w:rFonts w:ascii="Tahoma" w:hAnsi="Tahoma" w:cs="Tahoma"/>
          <w:b/>
          <w:color w:val="00B050"/>
          <w:sz w:val="28"/>
          <w:szCs w:val="28"/>
        </w:rPr>
        <w:t>FAUX</w:t>
      </w:r>
      <w:r w:rsidR="00300367" w:rsidRPr="00942F4F">
        <w:rPr>
          <w:rFonts w:ascii="Tahoma" w:hAnsi="Tahoma" w:cs="Tahoma"/>
          <w:sz w:val="28"/>
          <w:szCs w:val="28"/>
        </w:rPr>
        <w:t>. Aucune autre réponse</w:t>
      </w:r>
      <w:r w:rsidR="00416E87" w:rsidRPr="00942F4F">
        <w:rPr>
          <w:rFonts w:ascii="Tahoma" w:hAnsi="Tahoma" w:cs="Tahoma"/>
          <w:sz w:val="28"/>
          <w:szCs w:val="28"/>
        </w:rPr>
        <w:t xml:space="preserve"> n’est possible</w:t>
      </w:r>
      <w:r w:rsidRPr="00942F4F">
        <w:rPr>
          <w:rFonts w:ascii="Tahoma" w:hAnsi="Tahoma" w:cs="Tahoma"/>
          <w:sz w:val="28"/>
          <w:szCs w:val="28"/>
        </w:rPr>
        <w:t>!!!</w:t>
      </w:r>
      <w:r w:rsidR="00671A61" w:rsidRPr="00942F4F">
        <w:rPr>
          <w:rFonts w:ascii="Tahoma" w:hAnsi="Tahoma" w:cs="Tahoma"/>
          <w:sz w:val="28"/>
          <w:szCs w:val="28"/>
        </w:rPr>
        <w:t xml:space="preserve"> </w:t>
      </w:r>
      <w:r w:rsidR="00300367" w:rsidRPr="00942F4F">
        <w:rPr>
          <w:rFonts w:ascii="Tahoma" w:hAnsi="Tahoma" w:cs="Tahoma"/>
          <w:sz w:val="28"/>
          <w:szCs w:val="28"/>
        </w:rPr>
        <w:t>Voici des exemples</w:t>
      </w:r>
      <w:r w:rsidR="00217F49" w:rsidRPr="00942F4F">
        <w:rPr>
          <w:rFonts w:ascii="Tahoma" w:hAnsi="Tahoma" w:cs="Tahoma"/>
          <w:sz w:val="28"/>
          <w:szCs w:val="28"/>
        </w:rPr>
        <w:t xml:space="preserve"> de conditions</w:t>
      </w:r>
      <w:r w:rsidR="00300367" w:rsidRPr="00942F4F">
        <w:rPr>
          <w:rFonts w:ascii="Tahoma" w:hAnsi="Tahoma" w:cs="Tahoma"/>
          <w:sz w:val="28"/>
          <w:szCs w:val="28"/>
        </w:rPr>
        <w:t> :</w:t>
      </w:r>
    </w:p>
    <w:p w:rsidR="00300367" w:rsidRPr="00942F4F" w:rsidRDefault="00300367" w:rsidP="005E759C">
      <w:pPr>
        <w:tabs>
          <w:tab w:val="left" w:pos="567"/>
          <w:tab w:val="left" w:pos="3402"/>
        </w:tabs>
        <w:spacing w:after="160" w:line="360" w:lineRule="auto"/>
        <w:ind w:left="3402" w:hanging="3402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b/>
          <w:sz w:val="28"/>
          <w:szCs w:val="28"/>
        </w:rPr>
        <w:t>A &gt; 26</w:t>
      </w:r>
      <w:r w:rsidR="00416E87" w:rsidRPr="00942F4F">
        <w:rPr>
          <w:rFonts w:ascii="Tahoma" w:hAnsi="Tahoma" w:cs="Tahoma"/>
          <w:sz w:val="28"/>
          <w:szCs w:val="28"/>
        </w:rPr>
        <w:t xml:space="preserve"> </w:t>
      </w:r>
      <w:r w:rsidR="00416E87" w:rsidRPr="00942F4F">
        <w:rPr>
          <w:rFonts w:ascii="Tahoma" w:hAnsi="Tahoma" w:cs="Tahoma"/>
          <w:sz w:val="28"/>
          <w:szCs w:val="28"/>
        </w:rPr>
        <w:tab/>
        <w:t xml:space="preserve">Se dit la variable </w:t>
      </w:r>
      <w:r w:rsidR="00416E87" w:rsidRPr="00942F4F">
        <w:rPr>
          <w:rFonts w:ascii="Tahoma" w:hAnsi="Tahoma" w:cs="Tahoma"/>
          <w:b/>
          <w:color w:val="00B050"/>
          <w:sz w:val="28"/>
          <w:szCs w:val="28"/>
        </w:rPr>
        <w:t>A</w:t>
      </w:r>
      <w:r w:rsidR="00416E87" w:rsidRPr="00942F4F">
        <w:rPr>
          <w:rFonts w:ascii="Tahoma" w:hAnsi="Tahoma" w:cs="Tahoma"/>
          <w:sz w:val="28"/>
          <w:szCs w:val="28"/>
        </w:rPr>
        <w:t xml:space="preserve"> est </w:t>
      </w:r>
      <w:r w:rsidR="00416E87" w:rsidRPr="00942F4F">
        <w:rPr>
          <w:rFonts w:ascii="Tahoma" w:hAnsi="Tahoma" w:cs="Tahoma"/>
          <w:sz w:val="28"/>
          <w:szCs w:val="28"/>
          <w:u w:val="single"/>
        </w:rPr>
        <w:t>supérieur</w:t>
      </w:r>
      <w:r w:rsidR="00416E87" w:rsidRPr="00942F4F">
        <w:rPr>
          <w:rFonts w:ascii="Tahoma" w:hAnsi="Tahoma" w:cs="Tahoma"/>
          <w:sz w:val="28"/>
          <w:szCs w:val="28"/>
        </w:rPr>
        <w:t xml:space="preserve"> à 26</w:t>
      </w:r>
    </w:p>
    <w:p w:rsidR="00416E87" w:rsidRPr="00942F4F" w:rsidRDefault="00300367" w:rsidP="005E759C">
      <w:pPr>
        <w:tabs>
          <w:tab w:val="left" w:pos="567"/>
          <w:tab w:val="left" w:pos="3402"/>
        </w:tabs>
        <w:spacing w:after="160" w:line="360" w:lineRule="auto"/>
        <w:ind w:left="3402" w:hanging="3402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="00416E87" w:rsidRPr="00942F4F">
        <w:rPr>
          <w:rFonts w:ascii="Tahoma" w:hAnsi="Tahoma" w:cs="Tahoma"/>
          <w:b/>
          <w:sz w:val="28"/>
          <w:szCs w:val="28"/>
        </w:rPr>
        <w:t>Moyenne &lt; 60</w:t>
      </w:r>
      <w:r w:rsidR="00416E87" w:rsidRPr="00942F4F">
        <w:rPr>
          <w:rFonts w:ascii="Tahoma" w:hAnsi="Tahoma" w:cs="Tahoma"/>
          <w:b/>
          <w:sz w:val="28"/>
          <w:szCs w:val="28"/>
        </w:rPr>
        <w:tab/>
      </w:r>
      <w:r w:rsidR="00416E87" w:rsidRPr="00942F4F">
        <w:rPr>
          <w:rFonts w:ascii="Tahoma" w:hAnsi="Tahoma" w:cs="Tahoma"/>
          <w:sz w:val="28"/>
          <w:szCs w:val="28"/>
        </w:rPr>
        <w:t xml:space="preserve">Se dit la variable </w:t>
      </w:r>
      <w:r w:rsidR="00416E87" w:rsidRPr="00942F4F">
        <w:rPr>
          <w:rFonts w:ascii="Tahoma" w:hAnsi="Tahoma" w:cs="Tahoma"/>
          <w:b/>
          <w:color w:val="00B050"/>
          <w:sz w:val="28"/>
          <w:szCs w:val="28"/>
        </w:rPr>
        <w:t>Moyenne</w:t>
      </w:r>
      <w:r w:rsidR="00416E87" w:rsidRPr="00942F4F">
        <w:rPr>
          <w:rFonts w:ascii="Tahoma" w:hAnsi="Tahoma" w:cs="Tahoma"/>
          <w:sz w:val="28"/>
          <w:szCs w:val="28"/>
        </w:rPr>
        <w:t xml:space="preserve"> est </w:t>
      </w:r>
      <w:r w:rsidR="00416E87" w:rsidRPr="00942F4F">
        <w:rPr>
          <w:rFonts w:ascii="Tahoma" w:hAnsi="Tahoma" w:cs="Tahoma"/>
          <w:sz w:val="28"/>
          <w:szCs w:val="28"/>
          <w:u w:val="single"/>
        </w:rPr>
        <w:t>inférieur</w:t>
      </w:r>
      <w:r w:rsidR="00416E87" w:rsidRPr="00942F4F">
        <w:rPr>
          <w:rFonts w:ascii="Tahoma" w:hAnsi="Tahoma" w:cs="Tahoma"/>
          <w:sz w:val="28"/>
          <w:szCs w:val="28"/>
        </w:rPr>
        <w:t xml:space="preserve"> à 60</w:t>
      </w:r>
      <w:r w:rsidR="00416E87" w:rsidRPr="00942F4F">
        <w:rPr>
          <w:rFonts w:ascii="Tahoma" w:hAnsi="Tahoma" w:cs="Tahoma"/>
          <w:sz w:val="28"/>
          <w:szCs w:val="28"/>
        </w:rPr>
        <w:tab/>
      </w:r>
      <w:r w:rsidR="00416E87" w:rsidRPr="00942F4F">
        <w:rPr>
          <w:rFonts w:ascii="Tahoma" w:hAnsi="Tahoma" w:cs="Tahoma"/>
          <w:sz w:val="28"/>
          <w:szCs w:val="28"/>
        </w:rPr>
        <w:tab/>
      </w:r>
    </w:p>
    <w:p w:rsidR="00416E87" w:rsidRPr="00942F4F" w:rsidRDefault="00416E87" w:rsidP="005E759C">
      <w:pPr>
        <w:tabs>
          <w:tab w:val="left" w:pos="567"/>
          <w:tab w:val="left" w:pos="3402"/>
        </w:tabs>
        <w:spacing w:after="160" w:line="360" w:lineRule="auto"/>
        <w:ind w:left="3402" w:hanging="3402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b/>
          <w:sz w:val="28"/>
          <w:szCs w:val="28"/>
        </w:rPr>
        <w:t>Total = Budget</w:t>
      </w:r>
      <w:r w:rsidRPr="00942F4F">
        <w:rPr>
          <w:rFonts w:ascii="Tahoma" w:hAnsi="Tahoma" w:cs="Tahoma"/>
          <w:sz w:val="28"/>
          <w:szCs w:val="28"/>
        </w:rPr>
        <w:tab/>
        <w:t xml:space="preserve">Se dit la variable </w:t>
      </w:r>
      <w:r w:rsidRPr="00942F4F">
        <w:rPr>
          <w:rFonts w:ascii="Tahoma" w:hAnsi="Tahoma" w:cs="Tahoma"/>
          <w:b/>
          <w:color w:val="00B050"/>
          <w:sz w:val="28"/>
          <w:szCs w:val="28"/>
        </w:rPr>
        <w:t>Total</w:t>
      </w:r>
      <w:r w:rsidRPr="00942F4F">
        <w:rPr>
          <w:rFonts w:ascii="Tahoma" w:hAnsi="Tahoma" w:cs="Tahoma"/>
          <w:sz w:val="28"/>
          <w:szCs w:val="28"/>
        </w:rPr>
        <w:t xml:space="preserve"> est </w:t>
      </w:r>
      <w:r w:rsidRPr="00942F4F">
        <w:rPr>
          <w:rFonts w:ascii="Tahoma" w:hAnsi="Tahoma" w:cs="Tahoma"/>
          <w:sz w:val="28"/>
          <w:szCs w:val="28"/>
          <w:u w:val="single"/>
        </w:rPr>
        <w:t>égal</w:t>
      </w:r>
      <w:r w:rsidRPr="00942F4F">
        <w:rPr>
          <w:rFonts w:ascii="Tahoma" w:hAnsi="Tahoma" w:cs="Tahoma"/>
          <w:sz w:val="28"/>
          <w:szCs w:val="28"/>
        </w:rPr>
        <w:t xml:space="preserve"> à la variable </w:t>
      </w:r>
      <w:r w:rsidRPr="00942F4F">
        <w:rPr>
          <w:rFonts w:ascii="Tahoma" w:hAnsi="Tahoma" w:cs="Tahoma"/>
          <w:b/>
          <w:color w:val="00B050"/>
          <w:sz w:val="28"/>
          <w:szCs w:val="28"/>
        </w:rPr>
        <w:t>Budget</w:t>
      </w:r>
    </w:p>
    <w:p w:rsidR="00416E87" w:rsidRPr="00942F4F" w:rsidRDefault="00416E87" w:rsidP="005E759C">
      <w:pPr>
        <w:tabs>
          <w:tab w:val="left" w:pos="567"/>
          <w:tab w:val="left" w:pos="3402"/>
        </w:tabs>
        <w:spacing w:after="160" w:line="360" w:lineRule="auto"/>
        <w:ind w:left="3402" w:hanging="3402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b/>
          <w:sz w:val="28"/>
          <w:szCs w:val="28"/>
        </w:rPr>
        <w:t>Montant &gt;= Limite</w:t>
      </w:r>
      <w:r w:rsidRPr="00942F4F">
        <w:rPr>
          <w:rFonts w:ascii="Tahoma" w:hAnsi="Tahoma" w:cs="Tahoma"/>
          <w:sz w:val="28"/>
          <w:szCs w:val="28"/>
        </w:rPr>
        <w:tab/>
        <w:t xml:space="preserve">Se dit la variable </w:t>
      </w:r>
      <w:r w:rsidRPr="00942F4F">
        <w:rPr>
          <w:rFonts w:ascii="Tahoma" w:hAnsi="Tahoma" w:cs="Tahoma"/>
          <w:b/>
          <w:color w:val="00B050"/>
          <w:sz w:val="28"/>
          <w:szCs w:val="28"/>
        </w:rPr>
        <w:t>Montant</w:t>
      </w:r>
      <w:r w:rsidRPr="00942F4F">
        <w:rPr>
          <w:rFonts w:ascii="Tahoma" w:hAnsi="Tahoma" w:cs="Tahoma"/>
          <w:sz w:val="28"/>
          <w:szCs w:val="28"/>
        </w:rPr>
        <w:t xml:space="preserve"> est </w:t>
      </w:r>
      <w:r w:rsidRPr="00942F4F">
        <w:rPr>
          <w:rFonts w:ascii="Tahoma" w:hAnsi="Tahoma" w:cs="Tahoma"/>
          <w:sz w:val="28"/>
          <w:szCs w:val="28"/>
          <w:u w:val="single"/>
        </w:rPr>
        <w:t>supérieure ou égale</w:t>
      </w:r>
      <w:r w:rsidRPr="00942F4F">
        <w:rPr>
          <w:rFonts w:ascii="Tahoma" w:hAnsi="Tahoma" w:cs="Tahoma"/>
          <w:sz w:val="28"/>
          <w:szCs w:val="28"/>
        </w:rPr>
        <w:t xml:space="preserve"> à la variable </w:t>
      </w:r>
      <w:r w:rsidRPr="00942F4F">
        <w:rPr>
          <w:rFonts w:ascii="Tahoma" w:hAnsi="Tahoma" w:cs="Tahoma"/>
          <w:b/>
          <w:color w:val="00B050"/>
          <w:sz w:val="28"/>
          <w:szCs w:val="28"/>
        </w:rPr>
        <w:t>Limite</w:t>
      </w:r>
    </w:p>
    <w:p w:rsidR="00416E87" w:rsidRPr="00942F4F" w:rsidRDefault="00416E87" w:rsidP="005E759C">
      <w:pPr>
        <w:tabs>
          <w:tab w:val="left" w:pos="567"/>
          <w:tab w:val="left" w:pos="3402"/>
        </w:tabs>
        <w:spacing w:after="160" w:line="360" w:lineRule="auto"/>
        <w:ind w:left="3402" w:hanging="3402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b/>
          <w:sz w:val="28"/>
          <w:szCs w:val="28"/>
        </w:rPr>
        <w:t>Quantite &lt;= Max</w:t>
      </w:r>
      <w:r w:rsidRPr="00942F4F">
        <w:rPr>
          <w:rFonts w:ascii="Tahoma" w:hAnsi="Tahoma" w:cs="Tahoma"/>
          <w:sz w:val="28"/>
          <w:szCs w:val="28"/>
        </w:rPr>
        <w:tab/>
        <w:t xml:space="preserve">Se dit la variable </w:t>
      </w:r>
      <w:r w:rsidRPr="00942F4F">
        <w:rPr>
          <w:rFonts w:ascii="Tahoma" w:hAnsi="Tahoma" w:cs="Tahoma"/>
          <w:b/>
          <w:color w:val="00B050"/>
          <w:sz w:val="28"/>
          <w:szCs w:val="28"/>
        </w:rPr>
        <w:t>Quantité</w:t>
      </w:r>
      <w:r w:rsidRPr="00942F4F">
        <w:rPr>
          <w:rFonts w:ascii="Tahoma" w:hAnsi="Tahoma" w:cs="Tahoma"/>
          <w:sz w:val="28"/>
          <w:szCs w:val="28"/>
        </w:rPr>
        <w:t xml:space="preserve"> est </w:t>
      </w:r>
      <w:r w:rsidRPr="00942F4F">
        <w:rPr>
          <w:rFonts w:ascii="Tahoma" w:hAnsi="Tahoma" w:cs="Tahoma"/>
          <w:sz w:val="28"/>
          <w:szCs w:val="28"/>
          <w:u w:val="single"/>
        </w:rPr>
        <w:t>inférieur</w:t>
      </w:r>
      <w:r w:rsidR="00890C24" w:rsidRPr="00942F4F">
        <w:rPr>
          <w:rFonts w:ascii="Tahoma" w:hAnsi="Tahoma" w:cs="Tahoma"/>
          <w:sz w:val="28"/>
          <w:szCs w:val="28"/>
          <w:u w:val="single"/>
        </w:rPr>
        <w:t>e</w:t>
      </w:r>
      <w:r w:rsidRPr="00942F4F">
        <w:rPr>
          <w:rFonts w:ascii="Tahoma" w:hAnsi="Tahoma" w:cs="Tahoma"/>
          <w:sz w:val="28"/>
          <w:szCs w:val="28"/>
          <w:u w:val="single"/>
        </w:rPr>
        <w:t xml:space="preserve"> ou égale</w:t>
      </w:r>
      <w:r w:rsidRPr="00942F4F">
        <w:rPr>
          <w:rFonts w:ascii="Tahoma" w:hAnsi="Tahoma" w:cs="Tahoma"/>
          <w:sz w:val="28"/>
          <w:szCs w:val="28"/>
        </w:rPr>
        <w:t xml:space="preserve"> à la variable </w:t>
      </w:r>
      <w:r w:rsidRPr="00942F4F">
        <w:rPr>
          <w:rFonts w:ascii="Tahoma" w:hAnsi="Tahoma" w:cs="Tahoma"/>
          <w:b/>
          <w:color w:val="00B050"/>
          <w:sz w:val="28"/>
          <w:szCs w:val="28"/>
        </w:rPr>
        <w:t>Max</w:t>
      </w:r>
    </w:p>
    <w:p w:rsidR="00416E87" w:rsidRPr="00942F4F" w:rsidRDefault="00416E87" w:rsidP="005E759C">
      <w:pPr>
        <w:tabs>
          <w:tab w:val="left" w:pos="567"/>
          <w:tab w:val="left" w:pos="3402"/>
        </w:tabs>
        <w:spacing w:after="160" w:line="360" w:lineRule="auto"/>
        <w:ind w:left="3402" w:hanging="3402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b/>
          <w:sz w:val="28"/>
          <w:szCs w:val="28"/>
        </w:rPr>
        <w:t>MontantDu &lt;&gt; Min</w:t>
      </w:r>
      <w:r w:rsidRPr="00942F4F">
        <w:rPr>
          <w:rFonts w:ascii="Tahoma" w:hAnsi="Tahoma" w:cs="Tahoma"/>
          <w:sz w:val="28"/>
          <w:szCs w:val="28"/>
        </w:rPr>
        <w:tab/>
        <w:t xml:space="preserve">Se dit la </w:t>
      </w:r>
      <w:r w:rsidR="00890C24" w:rsidRPr="00942F4F">
        <w:rPr>
          <w:rFonts w:ascii="Tahoma" w:hAnsi="Tahoma" w:cs="Tahoma"/>
          <w:sz w:val="28"/>
          <w:szCs w:val="28"/>
        </w:rPr>
        <w:t>variable</w:t>
      </w:r>
      <w:r w:rsidRPr="00942F4F">
        <w:rPr>
          <w:rFonts w:ascii="Tahoma" w:hAnsi="Tahoma" w:cs="Tahoma"/>
          <w:sz w:val="28"/>
          <w:szCs w:val="28"/>
        </w:rPr>
        <w:t xml:space="preserve"> </w:t>
      </w:r>
      <w:r w:rsidRPr="00942F4F">
        <w:rPr>
          <w:rFonts w:ascii="Tahoma" w:hAnsi="Tahoma" w:cs="Tahoma"/>
          <w:b/>
          <w:color w:val="00B050"/>
          <w:sz w:val="28"/>
          <w:szCs w:val="28"/>
        </w:rPr>
        <w:t>MontantDu</w:t>
      </w:r>
      <w:r w:rsidRPr="00942F4F">
        <w:rPr>
          <w:rFonts w:ascii="Tahoma" w:hAnsi="Tahoma" w:cs="Tahoma"/>
          <w:sz w:val="28"/>
          <w:szCs w:val="28"/>
        </w:rPr>
        <w:t xml:space="preserve"> est </w:t>
      </w:r>
      <w:r w:rsidRPr="00942F4F">
        <w:rPr>
          <w:rFonts w:ascii="Tahoma" w:hAnsi="Tahoma" w:cs="Tahoma"/>
          <w:sz w:val="28"/>
          <w:szCs w:val="28"/>
          <w:u w:val="single"/>
        </w:rPr>
        <w:t>différente</w:t>
      </w:r>
      <w:r w:rsidRPr="00942F4F">
        <w:rPr>
          <w:rFonts w:ascii="Tahoma" w:hAnsi="Tahoma" w:cs="Tahoma"/>
          <w:sz w:val="28"/>
          <w:szCs w:val="28"/>
        </w:rPr>
        <w:t xml:space="preserve"> de la variable </w:t>
      </w:r>
      <w:r w:rsidRPr="00942F4F">
        <w:rPr>
          <w:rFonts w:ascii="Tahoma" w:hAnsi="Tahoma" w:cs="Tahoma"/>
          <w:b/>
          <w:color w:val="00B050"/>
          <w:sz w:val="28"/>
          <w:szCs w:val="28"/>
        </w:rPr>
        <w:t>Min</w:t>
      </w:r>
    </w:p>
    <w:p w:rsidR="00416E87" w:rsidRPr="00942F4F" w:rsidRDefault="00416E87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5E759C" w:rsidRPr="00942F4F" w:rsidRDefault="005E759C">
      <w:pPr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</w:rPr>
        <w:br w:type="page"/>
      </w:r>
    </w:p>
    <w:p w:rsidR="00416E87" w:rsidRPr="00942F4F" w:rsidRDefault="00416E87" w:rsidP="00653A91">
      <w:pPr>
        <w:spacing w:after="160" w:line="360" w:lineRule="auto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</w:rPr>
        <w:lastRenderedPageBreak/>
        <w:t>Pratiquons maintenant</w:t>
      </w:r>
      <w:r w:rsidR="00DC7B5C" w:rsidRPr="00942F4F">
        <w:rPr>
          <w:rFonts w:ascii="Tahoma" w:hAnsi="Tahoma" w:cs="Tahoma"/>
          <w:b/>
          <w:sz w:val="28"/>
          <w:szCs w:val="28"/>
        </w:rPr>
        <w:t>…</w:t>
      </w:r>
    </w:p>
    <w:p w:rsidR="00416E87" w:rsidRPr="00942F4F" w:rsidRDefault="00897578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Complétez le tableau ci-dessous.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2318"/>
        <w:gridCol w:w="2319"/>
        <w:gridCol w:w="2319"/>
      </w:tblGrid>
      <w:tr w:rsidR="00897578" w:rsidRPr="00942F4F" w:rsidTr="00890C24">
        <w:tc>
          <w:tcPr>
            <w:tcW w:w="3114" w:type="dxa"/>
          </w:tcPr>
          <w:p w:rsidR="00897578" w:rsidRPr="00942F4F" w:rsidRDefault="00897578" w:rsidP="0055721F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Condition</w:t>
            </w:r>
          </w:p>
        </w:tc>
        <w:tc>
          <w:tcPr>
            <w:tcW w:w="2318" w:type="dxa"/>
          </w:tcPr>
          <w:p w:rsidR="00897578" w:rsidRPr="00942F4F" w:rsidRDefault="00897578" w:rsidP="0055721F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Variable A</w:t>
            </w:r>
          </w:p>
        </w:tc>
        <w:tc>
          <w:tcPr>
            <w:tcW w:w="2319" w:type="dxa"/>
          </w:tcPr>
          <w:p w:rsidR="00897578" w:rsidRPr="00942F4F" w:rsidRDefault="00897578" w:rsidP="0055721F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Variable B</w:t>
            </w:r>
          </w:p>
        </w:tc>
        <w:tc>
          <w:tcPr>
            <w:tcW w:w="2319" w:type="dxa"/>
          </w:tcPr>
          <w:p w:rsidR="00897578" w:rsidRPr="00942F4F" w:rsidRDefault="00897578" w:rsidP="0055721F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Réponse</w:t>
            </w:r>
          </w:p>
        </w:tc>
      </w:tr>
      <w:tr w:rsidR="00897578" w:rsidRPr="00942F4F" w:rsidTr="0055721F">
        <w:tc>
          <w:tcPr>
            <w:tcW w:w="3114" w:type="dxa"/>
          </w:tcPr>
          <w:p w:rsidR="00897578" w:rsidRPr="00942F4F" w:rsidRDefault="00897578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A = B ALORS…</w:t>
            </w:r>
          </w:p>
        </w:tc>
        <w:tc>
          <w:tcPr>
            <w:tcW w:w="2318" w:type="dxa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20</w:t>
            </w:r>
          </w:p>
        </w:tc>
        <w:tc>
          <w:tcPr>
            <w:tcW w:w="2319" w:type="dxa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20</w:t>
            </w:r>
          </w:p>
        </w:tc>
        <w:tc>
          <w:tcPr>
            <w:tcW w:w="2319" w:type="dxa"/>
            <w:tcBorders>
              <w:bottom w:val="single" w:sz="4" w:space="0" w:color="auto"/>
            </w:tcBorders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VRAI</w:t>
            </w:r>
          </w:p>
        </w:tc>
      </w:tr>
      <w:tr w:rsidR="00897578" w:rsidRPr="00942F4F" w:rsidTr="0055721F">
        <w:tc>
          <w:tcPr>
            <w:tcW w:w="3114" w:type="dxa"/>
          </w:tcPr>
          <w:p w:rsidR="00897578" w:rsidRPr="00942F4F" w:rsidRDefault="00897578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A &lt;&gt; B ALORS…</w:t>
            </w:r>
          </w:p>
        </w:tc>
        <w:tc>
          <w:tcPr>
            <w:tcW w:w="2318" w:type="dxa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60</w:t>
            </w:r>
          </w:p>
        </w:tc>
        <w:tc>
          <w:tcPr>
            <w:tcW w:w="2319" w:type="dxa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60</w:t>
            </w:r>
          </w:p>
        </w:tc>
        <w:tc>
          <w:tcPr>
            <w:tcW w:w="2319" w:type="dxa"/>
            <w:shd w:val="clear" w:color="auto" w:fill="C2D69B" w:themeFill="accent3" w:themeFillTint="99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97578" w:rsidRPr="00942F4F" w:rsidTr="0055721F">
        <w:tc>
          <w:tcPr>
            <w:tcW w:w="3114" w:type="dxa"/>
          </w:tcPr>
          <w:p w:rsidR="00897578" w:rsidRPr="00942F4F" w:rsidRDefault="00897578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A &gt;= 70 ALORS…</w:t>
            </w:r>
          </w:p>
        </w:tc>
        <w:tc>
          <w:tcPr>
            <w:tcW w:w="2318" w:type="dxa"/>
            <w:tcBorders>
              <w:bottom w:val="single" w:sz="4" w:space="0" w:color="auto"/>
            </w:tcBorders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70</w:t>
            </w:r>
          </w:p>
        </w:tc>
        <w:tc>
          <w:tcPr>
            <w:tcW w:w="2319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19" w:type="dxa"/>
            <w:shd w:val="clear" w:color="auto" w:fill="C2D69B" w:themeFill="accent3" w:themeFillTint="99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97578" w:rsidRPr="00942F4F" w:rsidTr="0055721F">
        <w:tc>
          <w:tcPr>
            <w:tcW w:w="3114" w:type="dxa"/>
          </w:tcPr>
          <w:p w:rsidR="00897578" w:rsidRPr="00942F4F" w:rsidRDefault="00897578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1 = 1 ALORS…</w:t>
            </w:r>
          </w:p>
        </w:tc>
        <w:tc>
          <w:tcPr>
            <w:tcW w:w="2318" w:type="dxa"/>
            <w:shd w:val="clear" w:color="auto" w:fill="00B050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19" w:type="dxa"/>
            <w:shd w:val="clear" w:color="auto" w:fill="00B050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19" w:type="dxa"/>
            <w:shd w:val="clear" w:color="auto" w:fill="C2D69B" w:themeFill="accent3" w:themeFillTint="99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97578" w:rsidRPr="00942F4F" w:rsidTr="0055721F">
        <w:tc>
          <w:tcPr>
            <w:tcW w:w="3114" w:type="dxa"/>
          </w:tcPr>
          <w:p w:rsidR="00897578" w:rsidRPr="00942F4F" w:rsidRDefault="00897578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50 =&lt; B ALORS…</w:t>
            </w:r>
          </w:p>
        </w:tc>
        <w:tc>
          <w:tcPr>
            <w:tcW w:w="2318" w:type="dxa"/>
            <w:shd w:val="clear" w:color="auto" w:fill="00B050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19" w:type="dxa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50</w:t>
            </w:r>
          </w:p>
        </w:tc>
        <w:tc>
          <w:tcPr>
            <w:tcW w:w="2319" w:type="dxa"/>
            <w:shd w:val="clear" w:color="auto" w:fill="C2D69B" w:themeFill="accent3" w:themeFillTint="99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97578" w:rsidRPr="00942F4F" w:rsidTr="0055721F">
        <w:tc>
          <w:tcPr>
            <w:tcW w:w="3114" w:type="dxa"/>
          </w:tcPr>
          <w:p w:rsidR="00897578" w:rsidRPr="00942F4F" w:rsidRDefault="00897578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A = B ALORS…</w:t>
            </w:r>
          </w:p>
        </w:tc>
        <w:tc>
          <w:tcPr>
            <w:tcW w:w="2318" w:type="dxa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ALLO</w:t>
            </w:r>
          </w:p>
        </w:tc>
        <w:tc>
          <w:tcPr>
            <w:tcW w:w="2319" w:type="dxa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ALLO</w:t>
            </w:r>
          </w:p>
        </w:tc>
        <w:tc>
          <w:tcPr>
            <w:tcW w:w="2319" w:type="dxa"/>
            <w:shd w:val="clear" w:color="auto" w:fill="C2D69B" w:themeFill="accent3" w:themeFillTint="99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90C24" w:rsidRPr="00942F4F" w:rsidTr="0055721F">
        <w:tc>
          <w:tcPr>
            <w:tcW w:w="3114" w:type="dxa"/>
          </w:tcPr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A &lt;&gt; B  ALORS…</w:t>
            </w:r>
          </w:p>
        </w:tc>
        <w:tc>
          <w:tcPr>
            <w:tcW w:w="2318" w:type="dxa"/>
            <w:vAlign w:val="center"/>
          </w:tcPr>
          <w:p w:rsidR="00890C24" w:rsidRPr="00942F4F" w:rsidRDefault="00890C24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TATA</w:t>
            </w:r>
          </w:p>
        </w:tc>
        <w:tc>
          <w:tcPr>
            <w:tcW w:w="2319" w:type="dxa"/>
            <w:vAlign w:val="center"/>
          </w:tcPr>
          <w:p w:rsidR="00890C24" w:rsidRPr="00942F4F" w:rsidRDefault="00890C24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tata</w:t>
            </w:r>
          </w:p>
        </w:tc>
        <w:tc>
          <w:tcPr>
            <w:tcW w:w="2319" w:type="dxa"/>
            <w:shd w:val="clear" w:color="auto" w:fill="C2D69B" w:themeFill="accent3" w:themeFillTint="99"/>
            <w:vAlign w:val="center"/>
          </w:tcPr>
          <w:p w:rsidR="00890C24" w:rsidRPr="00942F4F" w:rsidRDefault="00890C24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97578" w:rsidRPr="00942F4F" w:rsidTr="0055721F">
        <w:tc>
          <w:tcPr>
            <w:tcW w:w="3114" w:type="dxa"/>
          </w:tcPr>
          <w:p w:rsidR="00897578" w:rsidRPr="00942F4F" w:rsidRDefault="00897578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 xml:space="preserve">Si </w:t>
            </w:r>
            <w:r w:rsidR="00890C24" w:rsidRPr="00942F4F">
              <w:rPr>
                <w:rFonts w:ascii="Tahoma" w:hAnsi="Tahoma" w:cs="Tahoma"/>
                <w:sz w:val="28"/>
                <w:szCs w:val="28"/>
              </w:rPr>
              <w:t>(</w:t>
            </w:r>
            <w:r w:rsidRPr="00942F4F">
              <w:rPr>
                <w:rFonts w:ascii="Tahoma" w:hAnsi="Tahoma" w:cs="Tahoma"/>
                <w:sz w:val="28"/>
                <w:szCs w:val="28"/>
              </w:rPr>
              <w:t>A</w:t>
            </w:r>
            <w:r w:rsidR="00890C24" w:rsidRPr="00942F4F">
              <w:rPr>
                <w:rFonts w:ascii="Tahoma" w:hAnsi="Tahoma" w:cs="Tahoma"/>
                <w:sz w:val="28"/>
                <w:szCs w:val="28"/>
              </w:rPr>
              <w:t>-50)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&gt; </w:t>
            </w:r>
            <w:r w:rsidR="00890C24" w:rsidRPr="00942F4F">
              <w:rPr>
                <w:rFonts w:ascii="Tahoma" w:hAnsi="Tahoma" w:cs="Tahoma"/>
                <w:sz w:val="28"/>
                <w:szCs w:val="28"/>
              </w:rPr>
              <w:t>(B*5)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 ALORS…</w:t>
            </w:r>
          </w:p>
        </w:tc>
        <w:tc>
          <w:tcPr>
            <w:tcW w:w="2318" w:type="dxa"/>
            <w:vAlign w:val="center"/>
          </w:tcPr>
          <w:p w:rsidR="00897578" w:rsidRPr="00942F4F" w:rsidRDefault="00890C24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100</w:t>
            </w:r>
          </w:p>
        </w:tc>
        <w:tc>
          <w:tcPr>
            <w:tcW w:w="2319" w:type="dxa"/>
            <w:vAlign w:val="center"/>
          </w:tcPr>
          <w:p w:rsidR="00897578" w:rsidRPr="00942F4F" w:rsidRDefault="00890C24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10</w:t>
            </w:r>
          </w:p>
        </w:tc>
        <w:tc>
          <w:tcPr>
            <w:tcW w:w="2319" w:type="dxa"/>
            <w:shd w:val="clear" w:color="auto" w:fill="C2D69B" w:themeFill="accent3" w:themeFillTint="99"/>
            <w:vAlign w:val="center"/>
          </w:tcPr>
          <w:p w:rsidR="00897578" w:rsidRPr="00942F4F" w:rsidRDefault="00897578" w:rsidP="0055721F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897578" w:rsidRPr="00942F4F" w:rsidRDefault="00897578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55721F" w:rsidRPr="00942F4F" w:rsidRDefault="00897578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Réponse à la fin du document</w:t>
      </w:r>
      <w:r w:rsidR="00890C24" w:rsidRPr="00942F4F">
        <w:rPr>
          <w:rFonts w:ascii="Tahoma" w:hAnsi="Tahoma" w:cs="Tahoma"/>
          <w:sz w:val="28"/>
          <w:szCs w:val="28"/>
        </w:rPr>
        <w:t>…</w:t>
      </w:r>
    </w:p>
    <w:p w:rsidR="0055721F" w:rsidRPr="00942F4F" w:rsidRDefault="0055721F">
      <w:pPr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br w:type="page"/>
      </w:r>
    </w:p>
    <w:p w:rsidR="00897578" w:rsidRPr="00942F4F" w:rsidRDefault="00897578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217F49" w:rsidRPr="00942F4F" w:rsidRDefault="00217F49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Dans Algobox, une égalité s’écrit ==, par exemple : SI Debut == Fin ALORS…</w:t>
      </w:r>
    </w:p>
    <w:p w:rsidR="0055721F" w:rsidRPr="00942F4F" w:rsidRDefault="0055721F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CC7E47D" wp14:editId="1B959430">
                <wp:simplePos x="0" y="0"/>
                <wp:positionH relativeFrom="margin">
                  <wp:posOffset>0</wp:posOffset>
                </wp:positionH>
                <wp:positionV relativeFrom="paragraph">
                  <wp:posOffset>210186</wp:posOffset>
                </wp:positionV>
                <wp:extent cx="6505575" cy="1581150"/>
                <wp:effectExtent l="38100" t="38100" r="123825" b="1143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58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719" w:rsidRDefault="00180719" w:rsidP="0055721F">
                            <w:pPr>
                              <w:ind w:left="1985" w:hanging="1985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5721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IMPORTANT</w:t>
                            </w:r>
                            <w:r w:rsidRPr="0055721F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: Assurez-vous de comparer des pommes avec des pommes, des oranges avec des oranges. Pourquoi? </w:t>
                            </w:r>
                          </w:p>
                          <w:p w:rsidR="00180719" w:rsidRPr="0055721F" w:rsidRDefault="00180719" w:rsidP="0055721F">
                            <w:pPr>
                              <w:ind w:left="1985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5721F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Quand vous élaborez une condition, comparez des </w:t>
                            </w:r>
                            <w:r w:rsidRPr="0055721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nombres</w:t>
                            </w:r>
                            <w:r w:rsidRPr="0055721F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avec des </w:t>
                            </w:r>
                            <w:r w:rsidRPr="0055721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nombres</w:t>
                            </w:r>
                            <w:r w:rsidRPr="0055721F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des </w:t>
                            </w:r>
                            <w:r w:rsidRPr="0055721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caractères</w:t>
                            </w:r>
                            <w:r w:rsidRPr="0055721F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avec des </w:t>
                            </w:r>
                            <w:r w:rsidRPr="0055721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caractères</w:t>
                            </w:r>
                            <w:r w:rsidRPr="0055721F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  <w:t>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7E47D" id="Rectangle 9" o:spid="_x0000_s1062" style="position:absolute;margin-left:0;margin-top:16.55pt;width:512.25pt;height:124.5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" fillcolor="#d6e3bc [1302]" strokecolor="#00b050" strokeweight="2pt">
                <v:shadow on="t" color="black" opacity="26214f" origin="-.5,-.5" offset=".74836mm,.74836mm"/>
                <v:textbox>
                  <w:txbxContent>
                    <w:p w:rsidR="00180719" w:rsidRDefault="00180719" w:rsidP="0055721F">
                      <w:pPr>
                        <w:ind w:left="1985" w:hanging="1985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</w:pPr>
                      <w:r w:rsidRPr="0055721F"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28"/>
                        </w:rPr>
                        <w:t>IMPORTANT</w:t>
                      </w:r>
                      <w:r w:rsidRPr="0055721F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  <w:t xml:space="preserve"> : Assurez-vous de comparer des pommes avec des pommes, des oranges avec des oranges. Pourquoi? </w:t>
                      </w:r>
                    </w:p>
                    <w:p w:rsidR="00180719" w:rsidRPr="0055721F" w:rsidRDefault="00180719" w:rsidP="0055721F">
                      <w:pPr>
                        <w:ind w:left="1985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5721F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  <w:t xml:space="preserve">Quand vous élaborez une condition, comparez des </w:t>
                      </w:r>
                      <w:r w:rsidRPr="0055721F"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  <w:t>nombres</w:t>
                      </w:r>
                      <w:r w:rsidRPr="0055721F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  <w:t xml:space="preserve"> avec des </w:t>
                      </w:r>
                      <w:r w:rsidRPr="0055721F"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  <w:t>nombres</w:t>
                      </w:r>
                      <w:r w:rsidRPr="0055721F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  <w:t xml:space="preserve">, des </w:t>
                      </w:r>
                      <w:r w:rsidRPr="0055721F"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  <w:t>caractères</w:t>
                      </w:r>
                      <w:r w:rsidRPr="0055721F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  <w:t xml:space="preserve"> avec des </w:t>
                      </w:r>
                      <w:r w:rsidRPr="0055721F"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  <w:t>caractères</w:t>
                      </w:r>
                      <w:r w:rsidRPr="0055721F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  <w:t>, etc.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721F" w:rsidRPr="00942F4F" w:rsidRDefault="0055721F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55721F" w:rsidRPr="00942F4F" w:rsidRDefault="0055721F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741F59" w:rsidRPr="00942F4F" w:rsidRDefault="00741F59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741F59" w:rsidRPr="00942F4F" w:rsidRDefault="00741F59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55721F" w:rsidRPr="00942F4F" w:rsidRDefault="0055721F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62A3D1" wp14:editId="67337379">
                <wp:simplePos x="0" y="0"/>
                <wp:positionH relativeFrom="margin">
                  <wp:posOffset>19050</wp:posOffset>
                </wp:positionH>
                <wp:positionV relativeFrom="paragraph">
                  <wp:posOffset>178436</wp:posOffset>
                </wp:positionV>
                <wp:extent cx="6505575" cy="4114800"/>
                <wp:effectExtent l="38100" t="38100" r="123825" b="1143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4114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719" w:rsidRPr="00741F59" w:rsidRDefault="00180719" w:rsidP="00741F59">
                            <w:pPr>
                              <w:spacing w:after="160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3F0DE5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Truc mnémotechnique </w:t>
                            </w:r>
                          </w:p>
                          <w:p w:rsidR="00180719" w:rsidRPr="0055721F" w:rsidRDefault="00180719" w:rsidP="0055721F">
                            <w:pPr>
                              <w:spacing w:after="160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Avez-vous des difficultés pour différencier  </w:t>
                            </w:r>
                            <w:r w:rsidRPr="0055721F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&lt;</w:t>
                            </w: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et </w:t>
                            </w:r>
                            <w:r w:rsidRPr="0055721F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&gt;</w:t>
                            </w: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? </w:t>
                            </w:r>
                          </w:p>
                          <w:p w:rsidR="00180719" w:rsidRPr="0055721F" w:rsidRDefault="00180719" w:rsidP="0055721F">
                            <w:pPr>
                              <w:spacing w:after="160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Essayons de le comprendre avec les deux exemples suivants : 4 &gt; 3 et 3 &lt; 5 </w:t>
                            </w:r>
                          </w:p>
                          <w:p w:rsidR="00180719" w:rsidRPr="0055721F" w:rsidRDefault="00180719" w:rsidP="0055721F">
                            <w:pPr>
                              <w:spacing w:after="160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Imaginons que les symboles</w:t>
                            </w:r>
                            <w:r w:rsidRPr="0055721F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 xml:space="preserve"> &lt;</w:t>
                            </w: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et </w:t>
                            </w:r>
                            <w:r w:rsidRPr="0055721F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&gt;</w:t>
                            </w: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sont des grandes bouches ouvertes. Ça signifie que la valeur numérique 4 qui est </w:t>
                            </w: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  <w:u w:val="single"/>
                              </w:rPr>
                              <w:t>à gauche</w:t>
                            </w: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du signe est supérieur (ou plus grand que) à 3 qui 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lui </w:t>
                            </w: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est placé à droite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du signe.</w:t>
                            </w:r>
                          </w:p>
                          <w:p w:rsidR="00180719" w:rsidRPr="0055721F" w:rsidRDefault="00180719" w:rsidP="0055721F">
                            <w:pPr>
                              <w:spacing w:after="160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Le truc : </w:t>
                            </w:r>
                            <w:r w:rsidRPr="0055721F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 xml:space="preserve">« le petit mange le plus grand ». </w:t>
                            </w:r>
                          </w:p>
                          <w:p w:rsidR="00180719" w:rsidRDefault="00180719" w:rsidP="0055721F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En utilisant l’exemple ci-haut : </w:t>
                            </w:r>
                          </w:p>
                          <w:p w:rsidR="00180719" w:rsidRDefault="00180719" w:rsidP="0055721F">
                            <w:pPr>
                              <w:ind w:left="708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  <w:u w:val="single"/>
                              </w:rPr>
                              <w:t>mange</w:t>
                            </w: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4 donc 3 </w:t>
                            </w:r>
                            <w:r w:rsidRPr="0055721F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est le plus petit</w:t>
                            </w: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que 4 ; </w:t>
                            </w:r>
                          </w:p>
                          <w:p w:rsidR="00180719" w:rsidRPr="0055721F" w:rsidRDefault="00180719" w:rsidP="0055721F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  <w:u w:val="single"/>
                              </w:rPr>
                              <w:t>mange</w:t>
                            </w: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5 donc 3 </w:t>
                            </w:r>
                            <w:r w:rsidRPr="0055721F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est plus petit</w:t>
                            </w:r>
                            <w:r w:rsidRPr="0055721F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que 5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2A3D1" id="Rectangle 20" o:spid="_x0000_s1063" style="position:absolute;margin-left:1.5pt;margin-top:14.05pt;width:512.25pt;height:32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" fillcolor="#c2d69b [1942]" strokecolor="#00b050" strokeweight="2pt">
                <v:shadow on="t" color="black" opacity="26214f" origin="-.5,-.5" offset=".74836mm,.74836mm"/>
                <v:textbox>
                  <w:txbxContent>
                    <w:p w:rsidR="00180719" w:rsidRPr="00741F59" w:rsidRDefault="00180719" w:rsidP="00741F59">
                      <w:pPr>
                        <w:spacing w:after="160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3F0DE5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Truc mnémotechnique </w:t>
                      </w:r>
                    </w:p>
                    <w:p w:rsidR="00180719" w:rsidRPr="0055721F" w:rsidRDefault="00180719" w:rsidP="0055721F">
                      <w:pPr>
                        <w:spacing w:after="160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Avez-vous des difficultés pour différencier  </w:t>
                      </w:r>
                      <w:r w:rsidRPr="0055721F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&lt;</w:t>
                      </w: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et </w:t>
                      </w:r>
                      <w:r w:rsidRPr="0055721F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&gt;</w:t>
                      </w: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? </w:t>
                      </w:r>
                    </w:p>
                    <w:p w:rsidR="00180719" w:rsidRPr="0055721F" w:rsidRDefault="00180719" w:rsidP="0055721F">
                      <w:pPr>
                        <w:spacing w:after="160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Essayons de le comprendre avec les deux exemples suivants : 4 &gt; 3 et 3 &lt; 5 </w:t>
                      </w:r>
                    </w:p>
                    <w:p w:rsidR="00180719" w:rsidRPr="0055721F" w:rsidRDefault="00180719" w:rsidP="0055721F">
                      <w:pPr>
                        <w:spacing w:after="160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>Imaginons que les symboles</w:t>
                      </w:r>
                      <w:r w:rsidRPr="0055721F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 xml:space="preserve"> &lt;</w:t>
                      </w: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et </w:t>
                      </w:r>
                      <w:r w:rsidRPr="0055721F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&gt;</w:t>
                      </w: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sont des grandes bouches ouvertes. Ça signifie que la valeur numérique 4 qui est </w:t>
                      </w: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  <w:u w:val="single"/>
                        </w:rPr>
                        <w:t>à gauche</w:t>
                      </w: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du signe est supérieur (ou plus grand que) à 3 qui 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lui </w:t>
                      </w: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>est placé à droite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du signe.</w:t>
                      </w:r>
                    </w:p>
                    <w:p w:rsidR="00180719" w:rsidRPr="0055721F" w:rsidRDefault="00180719" w:rsidP="0055721F">
                      <w:pPr>
                        <w:spacing w:after="160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Le truc : </w:t>
                      </w:r>
                      <w:r w:rsidRPr="0055721F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 xml:space="preserve">« le petit mange le plus grand ». </w:t>
                      </w:r>
                    </w:p>
                    <w:p w:rsidR="00180719" w:rsidRDefault="00180719" w:rsidP="0055721F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En utilisant l’exemple ci-haut : </w:t>
                      </w:r>
                    </w:p>
                    <w:p w:rsidR="00180719" w:rsidRDefault="00180719" w:rsidP="0055721F">
                      <w:pPr>
                        <w:ind w:left="708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3 </w:t>
                      </w: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  <w:u w:val="single"/>
                        </w:rPr>
                        <w:t>mange</w:t>
                      </w: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4 donc 3 </w:t>
                      </w:r>
                      <w:r w:rsidRPr="0055721F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est le plus petit</w:t>
                      </w: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que 4 ; </w:t>
                      </w:r>
                    </w:p>
                    <w:p w:rsidR="00180719" w:rsidRPr="0055721F" w:rsidRDefault="00180719" w:rsidP="0055721F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3 </w:t>
                      </w: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  <w:u w:val="single"/>
                        </w:rPr>
                        <w:t>mange</w:t>
                      </w: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5 donc 3 </w:t>
                      </w:r>
                      <w:r w:rsidRPr="0055721F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est plus petit</w:t>
                      </w:r>
                      <w:r w:rsidRPr="0055721F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que 5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721F" w:rsidRPr="00942F4F" w:rsidRDefault="0055721F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741F59" w:rsidRPr="00942F4F" w:rsidRDefault="00741F59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741F59" w:rsidRPr="00942F4F" w:rsidRDefault="00741F59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741F59" w:rsidRPr="00942F4F" w:rsidRDefault="00741F59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741F59" w:rsidRPr="00942F4F" w:rsidRDefault="00741F59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. </w:t>
      </w:r>
    </w:p>
    <w:p w:rsidR="00416E87" w:rsidRPr="00942F4F" w:rsidRDefault="00416E87" w:rsidP="00653A91">
      <w:pPr>
        <w:spacing w:after="160" w:line="360" w:lineRule="auto"/>
        <w:ind w:left="1701" w:hanging="1701"/>
        <w:rPr>
          <w:rFonts w:ascii="Tahoma" w:hAnsi="Tahoma" w:cs="Tahoma"/>
          <w:sz w:val="28"/>
          <w:szCs w:val="28"/>
        </w:rPr>
      </w:pPr>
    </w:p>
    <w:p w:rsidR="00741F59" w:rsidRPr="00942F4F" w:rsidRDefault="00741F59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981396" w:rsidRPr="00942F4F" w:rsidRDefault="00981396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981396" w:rsidRPr="00942F4F" w:rsidRDefault="00981396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741F59" w:rsidRPr="00942F4F" w:rsidRDefault="00741F59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217F49" w:rsidRPr="00942F4F" w:rsidRDefault="00217F49" w:rsidP="00653A91">
      <w:pPr>
        <w:pStyle w:val="Style1TitreProfil"/>
        <w:spacing w:line="360" w:lineRule="auto"/>
      </w:pPr>
      <w:bookmarkStart w:id="2" w:name="_Toc340665068"/>
      <w:bookmarkStart w:id="3" w:name="_Toc364845645"/>
      <w:r w:rsidRPr="00942F4F">
        <w:lastRenderedPageBreak/>
        <w:t>Nom des variables</w:t>
      </w:r>
      <w:bookmarkEnd w:id="2"/>
      <w:bookmarkEnd w:id="3"/>
    </w:p>
    <w:p w:rsidR="00217F49" w:rsidRPr="00942F4F" w:rsidRDefault="00217F49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217F49" w:rsidRPr="00942F4F" w:rsidRDefault="00217F49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Afin d’assurer une bonne compréhension de vos algorithmes et du bon fonctionnement de vos programme, il y a quelques règles à respecter en ce a trait à l’appellation de vos variables :</w:t>
      </w:r>
    </w:p>
    <w:p w:rsidR="00217F49" w:rsidRPr="00942F4F" w:rsidRDefault="00217F49" w:rsidP="00653A91">
      <w:pPr>
        <w:pStyle w:val="Paragraphedeliste"/>
        <w:numPr>
          <w:ilvl w:val="0"/>
          <w:numId w:val="23"/>
        </w:num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Utiliser un nom </w:t>
      </w:r>
      <w:r w:rsidRPr="00942F4F">
        <w:rPr>
          <w:rFonts w:ascii="Tahoma" w:hAnsi="Tahoma" w:cs="Tahoma"/>
          <w:b/>
          <w:sz w:val="28"/>
          <w:szCs w:val="28"/>
          <w:u w:val="single"/>
        </w:rPr>
        <w:t>unique</w:t>
      </w:r>
      <w:r w:rsidRPr="00942F4F">
        <w:rPr>
          <w:rFonts w:ascii="Tahoma" w:hAnsi="Tahoma" w:cs="Tahoma"/>
          <w:sz w:val="28"/>
          <w:szCs w:val="28"/>
        </w:rPr>
        <w:t xml:space="preserve"> ;</w:t>
      </w:r>
    </w:p>
    <w:p w:rsidR="00217F49" w:rsidRPr="00942F4F" w:rsidRDefault="00217F49" w:rsidP="00653A91">
      <w:pPr>
        <w:pStyle w:val="Paragraphedeliste"/>
        <w:numPr>
          <w:ilvl w:val="0"/>
          <w:numId w:val="23"/>
        </w:num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Utiliser un nom </w:t>
      </w:r>
      <w:r w:rsidRPr="00942F4F">
        <w:rPr>
          <w:rFonts w:ascii="Tahoma" w:hAnsi="Tahoma" w:cs="Tahoma"/>
          <w:b/>
          <w:sz w:val="28"/>
          <w:szCs w:val="28"/>
          <w:u w:val="single"/>
        </w:rPr>
        <w:t>représentatif</w:t>
      </w:r>
      <w:r w:rsidRPr="00942F4F">
        <w:rPr>
          <w:rFonts w:ascii="Tahoma" w:hAnsi="Tahoma" w:cs="Tahoma"/>
          <w:sz w:val="28"/>
          <w:szCs w:val="28"/>
        </w:rPr>
        <w:t xml:space="preserve"> ;</w:t>
      </w:r>
    </w:p>
    <w:p w:rsidR="00217F49" w:rsidRPr="00942F4F" w:rsidRDefault="00217F49" w:rsidP="00653A91">
      <w:pPr>
        <w:pStyle w:val="Paragraphedeliste"/>
        <w:numPr>
          <w:ilvl w:val="0"/>
          <w:numId w:val="23"/>
        </w:num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Choisir un identifiant relativement </w:t>
      </w:r>
      <w:r w:rsidRPr="00942F4F">
        <w:rPr>
          <w:rFonts w:ascii="Tahoma" w:hAnsi="Tahoma" w:cs="Tahoma"/>
          <w:b/>
          <w:sz w:val="28"/>
          <w:szCs w:val="28"/>
          <w:u w:val="single"/>
        </w:rPr>
        <w:t>court</w:t>
      </w:r>
      <w:r w:rsidRPr="00942F4F">
        <w:rPr>
          <w:rFonts w:ascii="Tahoma" w:hAnsi="Tahoma" w:cs="Tahoma"/>
          <w:sz w:val="28"/>
          <w:szCs w:val="28"/>
        </w:rPr>
        <w:t xml:space="preserve"> ; </w:t>
      </w:r>
    </w:p>
    <w:p w:rsidR="00CB6BC2" w:rsidRPr="00942F4F" w:rsidRDefault="00DC7B5C" w:rsidP="00653A91">
      <w:pPr>
        <w:pStyle w:val="Paragraphedeliste"/>
        <w:numPr>
          <w:ilvl w:val="0"/>
          <w:numId w:val="23"/>
        </w:num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  <w:u w:val="single"/>
        </w:rPr>
        <w:t>Ne pas utiliser</w:t>
      </w:r>
      <w:r w:rsidRPr="00942F4F">
        <w:rPr>
          <w:rFonts w:ascii="Tahoma" w:hAnsi="Tahoma" w:cs="Tahoma"/>
          <w:sz w:val="28"/>
          <w:szCs w:val="28"/>
        </w:rPr>
        <w:t xml:space="preserve"> des caractères </w:t>
      </w:r>
      <w:r w:rsidR="00CB6BC2" w:rsidRPr="00942F4F">
        <w:rPr>
          <w:rFonts w:ascii="Tahoma" w:hAnsi="Tahoma" w:cs="Tahoma"/>
          <w:sz w:val="28"/>
          <w:szCs w:val="28"/>
        </w:rPr>
        <w:t xml:space="preserve">comme +, =, </w:t>
      </w:r>
      <w:r w:rsidRPr="00942F4F">
        <w:rPr>
          <w:rFonts w:ascii="Tahoma" w:hAnsi="Tahoma" w:cs="Tahoma"/>
          <w:sz w:val="28"/>
          <w:szCs w:val="28"/>
        </w:rPr>
        <w:t xml:space="preserve">-, *, </w:t>
      </w:r>
      <w:r w:rsidR="00CB6BC2" w:rsidRPr="00942F4F">
        <w:rPr>
          <w:rFonts w:ascii="Tahoma" w:hAnsi="Tahoma" w:cs="Tahoma"/>
          <w:sz w:val="28"/>
          <w:szCs w:val="28"/>
        </w:rPr>
        <w:t>(), &amp;, %, @, #, etc.</w:t>
      </w:r>
    </w:p>
    <w:p w:rsidR="00217F49" w:rsidRPr="00942F4F" w:rsidRDefault="00217F49" w:rsidP="00653A91">
      <w:pPr>
        <w:pStyle w:val="Paragraphedeliste"/>
        <w:numPr>
          <w:ilvl w:val="0"/>
          <w:numId w:val="23"/>
        </w:num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  <w:u w:val="single"/>
        </w:rPr>
        <w:t>Ne pas séparer</w:t>
      </w:r>
      <w:r w:rsidRPr="00942F4F">
        <w:rPr>
          <w:rFonts w:ascii="Tahoma" w:hAnsi="Tahoma" w:cs="Tahoma"/>
          <w:sz w:val="28"/>
          <w:szCs w:val="28"/>
        </w:rPr>
        <w:t xml:space="preserve"> l’identifiant de la variable, utilisez le caractère </w:t>
      </w:r>
      <w:r w:rsidRPr="00942F4F">
        <w:rPr>
          <w:rFonts w:ascii="Tahoma" w:hAnsi="Tahoma" w:cs="Tahoma"/>
          <w:b/>
          <w:sz w:val="36"/>
          <w:szCs w:val="28"/>
        </w:rPr>
        <w:t>_</w:t>
      </w:r>
      <w:r w:rsidRPr="00942F4F">
        <w:rPr>
          <w:rFonts w:ascii="Tahoma" w:hAnsi="Tahoma" w:cs="Tahoma"/>
          <w:sz w:val="28"/>
          <w:szCs w:val="28"/>
        </w:rPr>
        <w:t xml:space="preserve"> </w:t>
      </w:r>
      <w:r w:rsidRPr="00942F4F">
        <w:rPr>
          <w:rFonts w:ascii="Tahoma" w:hAnsi="Tahoma" w:cs="Tahoma"/>
          <w:b/>
          <w:sz w:val="28"/>
          <w:szCs w:val="28"/>
        </w:rPr>
        <w:t>ou</w:t>
      </w:r>
      <w:r w:rsidRPr="00942F4F">
        <w:rPr>
          <w:rFonts w:ascii="Tahoma" w:hAnsi="Tahoma" w:cs="Tahoma"/>
          <w:sz w:val="28"/>
          <w:szCs w:val="28"/>
        </w:rPr>
        <w:t xml:space="preserve"> alternez majuscules et minuscules ; et</w:t>
      </w:r>
    </w:p>
    <w:p w:rsidR="00416E87" w:rsidRDefault="00217F49" w:rsidP="00653A91">
      <w:pPr>
        <w:pStyle w:val="Paragraphedeliste"/>
        <w:numPr>
          <w:ilvl w:val="0"/>
          <w:numId w:val="23"/>
        </w:num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  <w:u w:val="single"/>
        </w:rPr>
        <w:t>Ne pas utiliser</w:t>
      </w:r>
      <w:r w:rsidRPr="00942F4F">
        <w:rPr>
          <w:rFonts w:ascii="Tahoma" w:hAnsi="Tahoma" w:cs="Tahoma"/>
          <w:sz w:val="28"/>
          <w:szCs w:val="28"/>
        </w:rPr>
        <w:t xml:space="preserve"> d’accent</w:t>
      </w:r>
      <w:r w:rsidR="00DC7B5C" w:rsidRPr="00942F4F">
        <w:rPr>
          <w:rFonts w:ascii="Tahoma" w:hAnsi="Tahoma" w:cs="Tahoma"/>
          <w:sz w:val="28"/>
          <w:szCs w:val="28"/>
        </w:rPr>
        <w:t xml:space="preserve"> (é, è, ç, etc.)</w:t>
      </w:r>
      <w:r w:rsidR="00942F4F">
        <w:rPr>
          <w:rFonts w:ascii="Tahoma" w:hAnsi="Tahoma" w:cs="Tahoma"/>
          <w:sz w:val="28"/>
          <w:szCs w:val="28"/>
        </w:rPr>
        <w:t>.</w:t>
      </w:r>
    </w:p>
    <w:p w:rsidR="00942F4F" w:rsidRPr="00942F4F" w:rsidRDefault="00942F4F" w:rsidP="00942F4F">
      <w:pPr>
        <w:pStyle w:val="Paragraphedeliste"/>
        <w:spacing w:after="160" w:line="360" w:lineRule="auto"/>
        <w:rPr>
          <w:rFonts w:ascii="Tahoma" w:hAnsi="Tahoma" w:cs="Tahoma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17F49" w:rsidRPr="00942F4F" w:rsidTr="00217F49">
        <w:tc>
          <w:tcPr>
            <w:tcW w:w="5035" w:type="dxa"/>
          </w:tcPr>
          <w:p w:rsidR="00217F49" w:rsidRPr="00942F4F" w:rsidRDefault="00217F49" w:rsidP="00942F4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42F4F">
              <w:rPr>
                <w:rFonts w:ascii="Tahoma" w:hAnsi="Tahoma" w:cs="Tahoma"/>
                <w:b/>
                <w:sz w:val="20"/>
                <w:szCs w:val="20"/>
              </w:rPr>
              <w:br w:type="page"/>
              <w:t>Bon exemple</w:t>
            </w:r>
          </w:p>
        </w:tc>
        <w:tc>
          <w:tcPr>
            <w:tcW w:w="5035" w:type="dxa"/>
          </w:tcPr>
          <w:p w:rsidR="00217F49" w:rsidRPr="00942F4F" w:rsidRDefault="00217F49" w:rsidP="00942F4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42F4F">
              <w:rPr>
                <w:rFonts w:ascii="Tahoma" w:hAnsi="Tahoma" w:cs="Tahoma"/>
                <w:b/>
                <w:sz w:val="20"/>
                <w:szCs w:val="20"/>
              </w:rPr>
              <w:t>Mauvais exemple</w:t>
            </w:r>
          </w:p>
        </w:tc>
      </w:tr>
      <w:tr w:rsidR="00217F49" w:rsidRPr="00942F4F" w:rsidTr="00942F4F">
        <w:tc>
          <w:tcPr>
            <w:tcW w:w="5035" w:type="dxa"/>
            <w:vAlign w:val="center"/>
          </w:tcPr>
          <w:p w:rsidR="00217F49" w:rsidRPr="00942F4F" w:rsidRDefault="00942F4F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TypeAchat</w:t>
            </w:r>
          </w:p>
        </w:tc>
        <w:tc>
          <w:tcPr>
            <w:tcW w:w="5035" w:type="dxa"/>
            <w:vAlign w:val="center"/>
          </w:tcPr>
          <w:p w:rsidR="00217F49" w:rsidRPr="00942F4F" w:rsidRDefault="00217F49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a</w:t>
            </w:r>
          </w:p>
        </w:tc>
      </w:tr>
      <w:tr w:rsidR="00217F49" w:rsidRPr="00942F4F" w:rsidTr="00942F4F">
        <w:trPr>
          <w:trHeight w:val="454"/>
        </w:trPr>
        <w:tc>
          <w:tcPr>
            <w:tcW w:w="5035" w:type="dxa"/>
            <w:vAlign w:val="center"/>
          </w:tcPr>
          <w:p w:rsidR="00217F49" w:rsidRPr="00942F4F" w:rsidRDefault="00217F49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MaVariable</w:t>
            </w:r>
          </w:p>
        </w:tc>
        <w:tc>
          <w:tcPr>
            <w:tcW w:w="5035" w:type="dxa"/>
            <w:vAlign w:val="center"/>
          </w:tcPr>
          <w:p w:rsidR="00217F49" w:rsidRPr="00942F4F" w:rsidRDefault="00217F49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voicilenomdemavariable</w:t>
            </w:r>
          </w:p>
        </w:tc>
      </w:tr>
      <w:tr w:rsidR="00CB6BC2" w:rsidRPr="00942F4F" w:rsidTr="00942F4F">
        <w:tc>
          <w:tcPr>
            <w:tcW w:w="5035" w:type="dxa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Pourc</w:t>
            </w:r>
            <w:r w:rsidR="00DC7B5C" w:rsidRPr="00942F4F">
              <w:rPr>
                <w:rFonts w:ascii="Tahoma" w:hAnsi="Tahoma" w:cs="Tahoma"/>
                <w:sz w:val="28"/>
                <w:szCs w:val="28"/>
              </w:rPr>
              <w:t>Taxe</w:t>
            </w:r>
          </w:p>
        </w:tc>
        <w:tc>
          <w:tcPr>
            <w:tcW w:w="5035" w:type="dxa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%taxe</w:t>
            </w:r>
          </w:p>
        </w:tc>
      </w:tr>
      <w:tr w:rsidR="00217F49" w:rsidRPr="00942F4F" w:rsidTr="00942F4F">
        <w:tc>
          <w:tcPr>
            <w:tcW w:w="5035" w:type="dxa"/>
            <w:vAlign w:val="center"/>
          </w:tcPr>
          <w:p w:rsidR="00217F49" w:rsidRPr="00942F4F" w:rsidRDefault="00217F49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GrandTotal</w:t>
            </w:r>
          </w:p>
        </w:tc>
        <w:tc>
          <w:tcPr>
            <w:tcW w:w="5035" w:type="dxa"/>
            <w:vAlign w:val="center"/>
          </w:tcPr>
          <w:p w:rsidR="00217F49" w:rsidRPr="00942F4F" w:rsidRDefault="00217F49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GT</w:t>
            </w:r>
          </w:p>
        </w:tc>
      </w:tr>
      <w:tr w:rsidR="00217F49" w:rsidRPr="00942F4F" w:rsidTr="00942F4F">
        <w:tc>
          <w:tcPr>
            <w:tcW w:w="5035" w:type="dxa"/>
            <w:vAlign w:val="center"/>
          </w:tcPr>
          <w:p w:rsidR="00217F49" w:rsidRPr="00942F4F" w:rsidRDefault="00CB6BC2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grd_t</w:t>
            </w:r>
            <w:r w:rsidR="00217F49" w:rsidRPr="00942F4F">
              <w:rPr>
                <w:rFonts w:ascii="Tahoma" w:hAnsi="Tahoma" w:cs="Tahoma"/>
                <w:sz w:val="28"/>
                <w:szCs w:val="28"/>
              </w:rPr>
              <w:t>ot</w:t>
            </w:r>
          </w:p>
        </w:tc>
        <w:tc>
          <w:tcPr>
            <w:tcW w:w="5035" w:type="dxa"/>
            <w:vAlign w:val="center"/>
          </w:tcPr>
          <w:p w:rsidR="00217F49" w:rsidRPr="00942F4F" w:rsidRDefault="00CB6BC2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g</w:t>
            </w:r>
            <w:r w:rsidR="00217F49" w:rsidRPr="00942F4F">
              <w:rPr>
                <w:rFonts w:ascii="Tahoma" w:hAnsi="Tahoma" w:cs="Tahoma"/>
                <w:sz w:val="28"/>
                <w:szCs w:val="28"/>
              </w:rPr>
              <w:t>rd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 t</w:t>
            </w:r>
            <w:r w:rsidR="00217F49" w:rsidRPr="00942F4F">
              <w:rPr>
                <w:rFonts w:ascii="Tahoma" w:hAnsi="Tahoma" w:cs="Tahoma"/>
                <w:sz w:val="28"/>
                <w:szCs w:val="28"/>
              </w:rPr>
              <w:t>ot</w:t>
            </w:r>
          </w:p>
        </w:tc>
      </w:tr>
      <w:tr w:rsidR="00217F49" w:rsidRPr="00942F4F" w:rsidTr="00942F4F">
        <w:tc>
          <w:tcPr>
            <w:tcW w:w="5035" w:type="dxa"/>
            <w:vAlign w:val="center"/>
          </w:tcPr>
          <w:p w:rsidR="00217F49" w:rsidRPr="00942F4F" w:rsidRDefault="00217F49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Depart</w:t>
            </w:r>
          </w:p>
        </w:tc>
        <w:tc>
          <w:tcPr>
            <w:tcW w:w="5035" w:type="dxa"/>
            <w:vAlign w:val="center"/>
          </w:tcPr>
          <w:p w:rsidR="00217F49" w:rsidRPr="00942F4F" w:rsidRDefault="00217F49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Départ</w:t>
            </w:r>
          </w:p>
        </w:tc>
      </w:tr>
    </w:tbl>
    <w:p w:rsidR="00B878A0" w:rsidRPr="00942F4F" w:rsidRDefault="00B878A0" w:rsidP="00653A91">
      <w:pPr>
        <w:spacing w:after="160" w:line="360" w:lineRule="auto"/>
        <w:jc w:val="both"/>
        <w:rPr>
          <w:rFonts w:ascii="Tahoma" w:hAnsi="Tahoma" w:cs="Tahoma"/>
          <w:sz w:val="28"/>
          <w:szCs w:val="28"/>
        </w:rPr>
      </w:pPr>
    </w:p>
    <w:p w:rsidR="00CB6BC2" w:rsidRPr="00942F4F" w:rsidRDefault="00CB6BC2" w:rsidP="00653A91">
      <w:pPr>
        <w:spacing w:after="160" w:line="360" w:lineRule="auto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</w:rPr>
        <w:lastRenderedPageBreak/>
        <w:t>Pratiquons maintenant</w:t>
      </w:r>
      <w:r w:rsidR="00DC7B5C" w:rsidRPr="00942F4F">
        <w:rPr>
          <w:rFonts w:ascii="Tahoma" w:hAnsi="Tahoma" w:cs="Tahoma"/>
          <w:b/>
          <w:sz w:val="28"/>
          <w:szCs w:val="28"/>
        </w:rPr>
        <w:t>…</w:t>
      </w:r>
    </w:p>
    <w:p w:rsidR="00CB6BC2" w:rsidRPr="00942F4F" w:rsidRDefault="00CB6BC2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Choisissez un identifiant de variable </w:t>
      </w:r>
      <w:r w:rsidR="00AF3742" w:rsidRPr="00942F4F">
        <w:rPr>
          <w:rFonts w:ascii="Tahoma" w:hAnsi="Tahoma" w:cs="Tahoma"/>
          <w:sz w:val="28"/>
          <w:szCs w:val="28"/>
        </w:rPr>
        <w:t xml:space="preserve">en </w:t>
      </w:r>
      <w:r w:rsidRPr="00942F4F">
        <w:rPr>
          <w:rFonts w:ascii="Tahoma" w:hAnsi="Tahoma" w:cs="Tahoma"/>
          <w:sz w:val="28"/>
          <w:szCs w:val="28"/>
        </w:rPr>
        <w:t>respectant les règles ci-dessus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29"/>
        <w:gridCol w:w="3544"/>
      </w:tblGrid>
      <w:tr w:rsidR="00CB6BC2" w:rsidRPr="00942F4F" w:rsidTr="00942F4F">
        <w:tc>
          <w:tcPr>
            <w:tcW w:w="6629" w:type="dxa"/>
          </w:tcPr>
          <w:p w:rsidR="00CB6BC2" w:rsidRPr="00942F4F" w:rsidRDefault="00CB6BC2" w:rsidP="00942F4F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42F4F">
              <w:rPr>
                <w:rFonts w:ascii="Tahoma" w:hAnsi="Tahoma" w:cs="Tahoma"/>
                <w:b/>
                <w:sz w:val="20"/>
                <w:szCs w:val="20"/>
              </w:rPr>
              <w:t>Description de la variable</w:t>
            </w:r>
          </w:p>
        </w:tc>
        <w:tc>
          <w:tcPr>
            <w:tcW w:w="3544" w:type="dxa"/>
          </w:tcPr>
          <w:p w:rsidR="00CB6BC2" w:rsidRPr="00942F4F" w:rsidRDefault="00CB6BC2" w:rsidP="00942F4F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42F4F">
              <w:rPr>
                <w:rFonts w:ascii="Tahoma" w:hAnsi="Tahoma" w:cs="Tahoma"/>
                <w:b/>
                <w:sz w:val="20"/>
                <w:szCs w:val="20"/>
              </w:rPr>
              <w:t>Réponse</w:t>
            </w:r>
          </w:p>
        </w:tc>
      </w:tr>
      <w:tr w:rsidR="00CB6BC2" w:rsidRPr="00942F4F" w:rsidTr="00F647E1">
        <w:tc>
          <w:tcPr>
            <w:tcW w:w="6629" w:type="dxa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Effectuer la somme de tous les notes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SommeNotes</w:t>
            </w:r>
          </w:p>
        </w:tc>
      </w:tr>
      <w:tr w:rsidR="00CB6BC2" w:rsidRPr="00942F4F" w:rsidTr="00F647E1">
        <w:tc>
          <w:tcPr>
            <w:tcW w:w="6629" w:type="dxa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Calculer le montant total de toutes les taxes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CB6BC2" w:rsidRPr="00942F4F" w:rsidTr="00F647E1">
        <w:tc>
          <w:tcPr>
            <w:tcW w:w="6629" w:type="dxa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Entrer le nom du légume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CB6BC2" w:rsidRPr="00942F4F" w:rsidTr="00F647E1">
        <w:tc>
          <w:tcPr>
            <w:tcW w:w="6629" w:type="dxa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Afficher le montant de l’addition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CB6BC2" w:rsidRPr="00942F4F" w:rsidTr="00F647E1">
        <w:tc>
          <w:tcPr>
            <w:tcW w:w="6629" w:type="dxa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Écrire dans un fichier le nombre de personnes composant la famille (adultes et les enfants)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CB6BC2" w:rsidRPr="00942F4F" w:rsidTr="00F647E1">
        <w:tc>
          <w:tcPr>
            <w:tcW w:w="6629" w:type="dxa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Imprimer le pourcentage des taxes scolaires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CB6BC2" w:rsidRPr="00942F4F" w:rsidTr="00F647E1">
        <w:trPr>
          <w:trHeight w:val="64"/>
        </w:trPr>
        <w:tc>
          <w:tcPr>
            <w:tcW w:w="6629" w:type="dxa"/>
            <w:vAlign w:val="center"/>
          </w:tcPr>
          <w:p w:rsidR="00CB6BC2" w:rsidRPr="00942F4F" w:rsidRDefault="00DC7B5C" w:rsidP="00F647E1">
            <w:pPr>
              <w:spacing w:before="120" w:after="120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Retenir l’heure de départ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CB6BC2" w:rsidRPr="00942F4F" w:rsidTr="00F647E1">
        <w:tc>
          <w:tcPr>
            <w:tcW w:w="6629" w:type="dxa"/>
            <w:vAlign w:val="center"/>
          </w:tcPr>
          <w:p w:rsidR="00CB6BC2" w:rsidRPr="00942F4F" w:rsidRDefault="00DC7B5C" w:rsidP="00F647E1">
            <w:pPr>
              <w:spacing w:before="120" w:after="120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Afficher la date du jour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B6BC2" w:rsidRPr="00942F4F" w:rsidRDefault="00CB6BC2" w:rsidP="00F647E1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8634C9" w:rsidRPr="00942F4F" w:rsidRDefault="008634C9" w:rsidP="00653A91">
      <w:pPr>
        <w:spacing w:after="160" w:line="360" w:lineRule="auto"/>
        <w:jc w:val="both"/>
        <w:rPr>
          <w:rFonts w:ascii="Tahoma" w:hAnsi="Tahoma" w:cs="Tahoma"/>
          <w:sz w:val="28"/>
          <w:szCs w:val="28"/>
        </w:rPr>
      </w:pPr>
    </w:p>
    <w:p w:rsidR="00CB6BC2" w:rsidRPr="00942F4F" w:rsidRDefault="00DC7B5C" w:rsidP="00653A91">
      <w:pPr>
        <w:spacing w:after="160" w:line="360" w:lineRule="auto"/>
        <w:jc w:val="both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Des exemples de réponses à la fin du document…</w:t>
      </w:r>
    </w:p>
    <w:p w:rsidR="002F2C90" w:rsidRPr="00942F4F" w:rsidRDefault="002F2C90" w:rsidP="00653A91">
      <w:pPr>
        <w:pStyle w:val="Style1TitreProfil"/>
        <w:spacing w:line="360" w:lineRule="auto"/>
      </w:pPr>
      <w:r w:rsidRPr="00942F4F">
        <w:br w:type="page"/>
      </w:r>
      <w:bookmarkStart w:id="4" w:name="_Toc364845646"/>
      <w:r w:rsidRPr="00942F4F">
        <w:lastRenderedPageBreak/>
        <w:t>Les opération</w:t>
      </w:r>
      <w:r w:rsidR="00EA25DE" w:rsidRPr="00942F4F">
        <w:t>s</w:t>
      </w:r>
      <w:r w:rsidRPr="00942F4F">
        <w:t xml:space="preserve"> sur les variables</w:t>
      </w:r>
      <w:bookmarkEnd w:id="4"/>
    </w:p>
    <w:p w:rsidR="002F2C90" w:rsidRPr="00942F4F" w:rsidRDefault="002F2C9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2F2C90" w:rsidRPr="00942F4F" w:rsidRDefault="002F2C90" w:rsidP="00653A91">
      <w:pPr>
        <w:pStyle w:val="Style3SousTitre"/>
        <w:spacing w:line="360" w:lineRule="auto"/>
        <w:rPr>
          <w:sz w:val="28"/>
          <w:szCs w:val="28"/>
        </w:rPr>
      </w:pPr>
      <w:r w:rsidRPr="00942F4F">
        <w:rPr>
          <w:sz w:val="28"/>
          <w:szCs w:val="28"/>
        </w:rPr>
        <w:t>Affectation</w:t>
      </w:r>
    </w:p>
    <w:p w:rsidR="002F2C90" w:rsidRPr="00942F4F" w:rsidRDefault="002F2C9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E1CE09" wp14:editId="60AA0A61">
                <wp:simplePos x="0" y="0"/>
                <wp:positionH relativeFrom="column">
                  <wp:posOffset>352425</wp:posOffset>
                </wp:positionH>
                <wp:positionV relativeFrom="paragraph">
                  <wp:posOffset>678815</wp:posOffset>
                </wp:positionV>
                <wp:extent cx="5400675" cy="1257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C74B4" id="Rectangle 10" o:spid="_x0000_s1026" style="position:absolute;margin-left:27.75pt;margin-top:53.45pt;width:425.25pt;height:9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" filled="f" strokecolor="#00b050" strokeweight="2pt"/>
            </w:pict>
          </mc:Fallback>
        </mc:AlternateContent>
      </w:r>
      <w:r w:rsidRPr="00942F4F">
        <w:rPr>
          <w:rFonts w:ascii="Tahoma" w:hAnsi="Tahoma" w:cs="Tahoma"/>
          <w:sz w:val="28"/>
          <w:szCs w:val="28"/>
        </w:rPr>
        <w:t>Qu’ce qu’une affectation ? C’est en fait une opération des plus courantes. Il s’agit d’attribuer la valeur à une variable.</w:t>
      </w:r>
    </w:p>
    <w:p w:rsidR="002F2C90" w:rsidRPr="00942F4F" w:rsidRDefault="00F647E1" w:rsidP="00653A91">
      <w:pPr>
        <w:spacing w:after="160" w:line="360" w:lineRule="auto"/>
        <w:ind w:left="70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Exemple 1 : </w:t>
      </w:r>
      <w:r>
        <w:rPr>
          <w:rFonts w:ascii="Tahoma" w:hAnsi="Tahoma" w:cs="Tahoma"/>
          <w:sz w:val="28"/>
          <w:szCs w:val="28"/>
        </w:rPr>
        <w:tab/>
        <w:t>Note</w:t>
      </w:r>
      <w:r w:rsidR="002F2C90" w:rsidRPr="00942F4F">
        <w:rPr>
          <w:rFonts w:ascii="Tahoma" w:hAnsi="Tahoma" w:cs="Tahoma"/>
          <w:sz w:val="28"/>
          <w:szCs w:val="28"/>
        </w:rPr>
        <w:t xml:space="preserve"> = 80</w:t>
      </w:r>
    </w:p>
    <w:p w:rsidR="002F2C90" w:rsidRPr="00942F4F" w:rsidRDefault="002F2C90" w:rsidP="00653A91">
      <w:pPr>
        <w:spacing w:after="160" w:line="360" w:lineRule="auto"/>
        <w:ind w:left="708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Exemple 2 : </w:t>
      </w:r>
      <w:r w:rsidRPr="00942F4F">
        <w:rPr>
          <w:rFonts w:ascii="Tahoma" w:hAnsi="Tahoma" w:cs="Tahoma"/>
          <w:sz w:val="28"/>
          <w:szCs w:val="28"/>
        </w:rPr>
        <w:tab/>
        <w:t>MonNom = "Patrick"</w:t>
      </w:r>
    </w:p>
    <w:p w:rsidR="002F2C90" w:rsidRPr="00942F4F" w:rsidRDefault="002F2C90" w:rsidP="00653A91">
      <w:pPr>
        <w:spacing w:after="160" w:line="360" w:lineRule="auto"/>
        <w:ind w:left="708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Exemple 3 : </w:t>
      </w:r>
      <w:r w:rsidRPr="00942F4F">
        <w:rPr>
          <w:rFonts w:ascii="Tahoma" w:hAnsi="Tahoma" w:cs="Tahoma"/>
          <w:sz w:val="28"/>
          <w:szCs w:val="28"/>
        </w:rPr>
        <w:tab/>
        <w:t xml:space="preserve">SuccesOuEchec = </w:t>
      </w:r>
      <w:r w:rsidR="00166BD7" w:rsidRPr="00942F4F">
        <w:rPr>
          <w:rFonts w:ascii="Tahoma" w:hAnsi="Tahoma" w:cs="Tahoma"/>
          <w:sz w:val="28"/>
          <w:szCs w:val="28"/>
        </w:rPr>
        <w:t>Somme / NbreExmen</w:t>
      </w: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</w:r>
    </w:p>
    <w:p w:rsidR="002F2C90" w:rsidRPr="00942F4F" w:rsidRDefault="002F2C9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2F2C90" w:rsidRPr="00942F4F" w:rsidRDefault="002F2C9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Dans cet exemple, la valeur numérique et entière 80 est affectée à la variable </w:t>
      </w:r>
      <w:r w:rsidRPr="00942F4F">
        <w:rPr>
          <w:rFonts w:ascii="Tahoma" w:hAnsi="Tahoma" w:cs="Tahoma"/>
          <w:b/>
          <w:color w:val="00B050"/>
          <w:sz w:val="28"/>
          <w:szCs w:val="28"/>
        </w:rPr>
        <w:t>Note</w:t>
      </w:r>
      <w:r w:rsidRPr="00942F4F">
        <w:rPr>
          <w:rFonts w:ascii="Tahoma" w:hAnsi="Tahoma" w:cs="Tahoma"/>
          <w:sz w:val="28"/>
          <w:szCs w:val="28"/>
        </w:rPr>
        <w:t xml:space="preserve">. Observez que l’opérateur permettant d’affecter est </w:t>
      </w:r>
      <w:r w:rsidRPr="00942F4F">
        <w:rPr>
          <w:rFonts w:ascii="Tahoma" w:hAnsi="Tahoma" w:cs="Tahoma"/>
          <w:b/>
          <w:color w:val="00B050"/>
          <w:sz w:val="28"/>
          <w:szCs w:val="28"/>
        </w:rPr>
        <w:t>=</w:t>
      </w:r>
      <w:r w:rsidRPr="00942F4F">
        <w:rPr>
          <w:rFonts w:ascii="Tahoma" w:hAnsi="Tahoma" w:cs="Tahoma"/>
          <w:sz w:val="28"/>
          <w:szCs w:val="28"/>
        </w:rPr>
        <w:t xml:space="preserve">. </w:t>
      </w:r>
      <w:r w:rsidR="002E0E62">
        <w:rPr>
          <w:rFonts w:ascii="Tahoma" w:hAnsi="Tahoma" w:cs="Tahoma"/>
          <w:sz w:val="28"/>
          <w:szCs w:val="28"/>
        </w:rPr>
        <w:t xml:space="preserve"> </w:t>
      </w:r>
    </w:p>
    <w:p w:rsidR="002F2C90" w:rsidRPr="00942F4F" w:rsidRDefault="002F2C90" w:rsidP="00653A91">
      <w:pPr>
        <w:pStyle w:val="Style3SousTitre"/>
        <w:spacing w:line="360" w:lineRule="auto"/>
        <w:rPr>
          <w:sz w:val="28"/>
          <w:szCs w:val="28"/>
        </w:rPr>
      </w:pPr>
      <w:r w:rsidRPr="00942F4F">
        <w:rPr>
          <w:sz w:val="28"/>
          <w:szCs w:val="28"/>
        </w:rPr>
        <w:t xml:space="preserve">Opérations </w:t>
      </w:r>
      <w:r w:rsidR="00EA25DE" w:rsidRPr="00942F4F">
        <w:rPr>
          <w:sz w:val="28"/>
          <w:szCs w:val="28"/>
        </w:rPr>
        <w:t>mathématiques</w:t>
      </w:r>
    </w:p>
    <w:p w:rsidR="002F2C90" w:rsidRPr="00942F4F" w:rsidRDefault="002F2C9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Les opérations possibles sur une variable varient selon le type de valeur qu’elle représente.</w:t>
      </w:r>
    </w:p>
    <w:p w:rsidR="00942F4F" w:rsidRDefault="00EA25DE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Petit rappel de vos cours de math. </w:t>
      </w:r>
      <w:r w:rsidR="002F2C90" w:rsidRPr="00942F4F">
        <w:rPr>
          <w:rFonts w:ascii="Tahoma" w:hAnsi="Tahoma" w:cs="Tahoma"/>
          <w:sz w:val="28"/>
          <w:szCs w:val="28"/>
        </w:rPr>
        <w:t>Parmi les opérations de base possible</w:t>
      </w:r>
      <w:r w:rsidR="006C560B" w:rsidRPr="00942F4F">
        <w:rPr>
          <w:rFonts w:ascii="Tahoma" w:hAnsi="Tahoma" w:cs="Tahoma"/>
          <w:sz w:val="28"/>
          <w:szCs w:val="28"/>
        </w:rPr>
        <w:t>s</w:t>
      </w:r>
      <w:r w:rsidR="002F2C90" w:rsidRPr="00942F4F">
        <w:rPr>
          <w:rFonts w:ascii="Tahoma" w:hAnsi="Tahoma" w:cs="Tahoma"/>
          <w:sz w:val="28"/>
          <w:szCs w:val="28"/>
        </w:rPr>
        <w:t xml:space="preserve"> sur une variable numérique, il y a bien sûr les opérateurs mathématiques. Ceci inclut </w:t>
      </w:r>
      <w:r w:rsidR="002F2C90" w:rsidRPr="00942F4F">
        <w:rPr>
          <w:rFonts w:ascii="Tahoma" w:hAnsi="Tahoma" w:cs="Tahoma"/>
          <w:b/>
          <w:color w:val="00B050"/>
          <w:sz w:val="28"/>
          <w:szCs w:val="28"/>
        </w:rPr>
        <w:t>l’addition</w:t>
      </w:r>
      <w:r w:rsidR="002F2C90" w:rsidRPr="00942F4F">
        <w:rPr>
          <w:rFonts w:ascii="Tahoma" w:hAnsi="Tahoma" w:cs="Tahoma"/>
          <w:sz w:val="28"/>
          <w:szCs w:val="28"/>
        </w:rPr>
        <w:t xml:space="preserve">, la </w:t>
      </w:r>
      <w:r w:rsidR="002F2C90" w:rsidRPr="00942F4F">
        <w:rPr>
          <w:rFonts w:ascii="Tahoma" w:hAnsi="Tahoma" w:cs="Tahoma"/>
          <w:b/>
          <w:color w:val="00B050"/>
          <w:sz w:val="28"/>
          <w:szCs w:val="28"/>
        </w:rPr>
        <w:t>soustraction</w:t>
      </w:r>
      <w:r w:rsidR="002F2C90" w:rsidRPr="00942F4F">
        <w:rPr>
          <w:rFonts w:ascii="Tahoma" w:hAnsi="Tahoma" w:cs="Tahoma"/>
          <w:sz w:val="28"/>
          <w:szCs w:val="28"/>
        </w:rPr>
        <w:t xml:space="preserve">, la </w:t>
      </w:r>
      <w:r w:rsidR="002F2C90" w:rsidRPr="00942F4F">
        <w:rPr>
          <w:rFonts w:ascii="Tahoma" w:hAnsi="Tahoma" w:cs="Tahoma"/>
          <w:b/>
          <w:color w:val="00B050"/>
          <w:sz w:val="28"/>
          <w:szCs w:val="28"/>
        </w:rPr>
        <w:t>multiplication</w:t>
      </w:r>
      <w:r w:rsidR="002F2C90" w:rsidRPr="00942F4F">
        <w:rPr>
          <w:rFonts w:ascii="Tahoma" w:hAnsi="Tahoma" w:cs="Tahoma"/>
          <w:sz w:val="28"/>
          <w:szCs w:val="28"/>
        </w:rPr>
        <w:t xml:space="preserve">, la </w:t>
      </w:r>
      <w:r w:rsidR="002F2C90" w:rsidRPr="00942F4F">
        <w:rPr>
          <w:rFonts w:ascii="Tahoma" w:hAnsi="Tahoma" w:cs="Tahoma"/>
          <w:b/>
          <w:color w:val="00B050"/>
          <w:sz w:val="28"/>
          <w:szCs w:val="28"/>
        </w:rPr>
        <w:t>division</w:t>
      </w:r>
      <w:r w:rsidR="002F2C90" w:rsidRPr="00942F4F">
        <w:rPr>
          <w:rFonts w:ascii="Tahoma" w:hAnsi="Tahoma" w:cs="Tahoma"/>
          <w:sz w:val="28"/>
          <w:szCs w:val="28"/>
        </w:rPr>
        <w:t xml:space="preserve">, </w:t>
      </w:r>
      <w:r w:rsidR="002F2C90" w:rsidRPr="00942F4F">
        <w:rPr>
          <w:rFonts w:ascii="Tahoma" w:hAnsi="Tahoma" w:cs="Tahoma"/>
          <w:b/>
          <w:color w:val="00B050"/>
          <w:sz w:val="28"/>
          <w:szCs w:val="28"/>
        </w:rPr>
        <w:t>l’exposant</w:t>
      </w:r>
      <w:r w:rsidR="002F2C90" w:rsidRPr="00942F4F">
        <w:rPr>
          <w:rFonts w:ascii="Tahoma" w:hAnsi="Tahoma" w:cs="Tahoma"/>
          <w:sz w:val="28"/>
          <w:szCs w:val="28"/>
        </w:rPr>
        <w:t xml:space="preserve"> et le </w:t>
      </w:r>
      <w:r w:rsidR="002F2C90" w:rsidRPr="00942F4F">
        <w:rPr>
          <w:rFonts w:ascii="Tahoma" w:hAnsi="Tahoma" w:cs="Tahoma"/>
          <w:b/>
          <w:color w:val="00B050"/>
          <w:sz w:val="28"/>
          <w:szCs w:val="28"/>
        </w:rPr>
        <w:t>modulo</w:t>
      </w:r>
      <w:r w:rsidR="002F2C90" w:rsidRPr="00942F4F">
        <w:rPr>
          <w:rFonts w:ascii="Tahoma" w:hAnsi="Tahoma" w:cs="Tahoma"/>
          <w:sz w:val="28"/>
          <w:szCs w:val="28"/>
        </w:rPr>
        <w:t xml:space="preserve">. </w:t>
      </w:r>
    </w:p>
    <w:p w:rsidR="00942F4F" w:rsidRDefault="00942F4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2F2C90" w:rsidRPr="00942F4F" w:rsidRDefault="002F2C9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lastRenderedPageBreak/>
        <w:t>Les opérations mathématiques en programmation respectent l’ordre de priorité des mathématiques traditionnelles,</w:t>
      </w:r>
      <w:r w:rsidR="00391208" w:rsidRPr="00942F4F">
        <w:rPr>
          <w:rFonts w:ascii="Tahoma" w:hAnsi="Tahoma" w:cs="Tahoma"/>
          <w:sz w:val="28"/>
          <w:szCs w:val="28"/>
        </w:rPr>
        <w:t xml:space="preserve"> soit</w:t>
      </w:r>
      <w:r w:rsidRPr="00942F4F">
        <w:rPr>
          <w:rFonts w:ascii="Tahoma" w:hAnsi="Tahoma" w:cs="Tahoma"/>
          <w:sz w:val="28"/>
          <w:szCs w:val="28"/>
        </w:rPr>
        <w:t xml:space="preserve"> parenthèse, exposant, division et multiplication  ex aequo, addition et soustraction ex aequo. Pour changer l’ordre de priorité, il faut utiliser les parenthèses. Le truc pour s’en souvenir est </w:t>
      </w:r>
      <w:r w:rsidRPr="00942F4F">
        <w:rPr>
          <w:rFonts w:ascii="Tahoma" w:hAnsi="Tahoma" w:cs="Tahoma"/>
          <w:b/>
          <w:color w:val="00B050"/>
          <w:sz w:val="28"/>
          <w:szCs w:val="28"/>
        </w:rPr>
        <w:t>PEDMAS</w:t>
      </w:r>
      <w:r w:rsidRPr="00942F4F">
        <w:rPr>
          <w:rFonts w:ascii="Tahoma" w:hAnsi="Tahoma" w:cs="Tahoma"/>
          <w:color w:val="00B050"/>
          <w:sz w:val="28"/>
          <w:szCs w:val="28"/>
        </w:rPr>
        <w:t> </w:t>
      </w:r>
      <w:r w:rsidRPr="00942F4F">
        <w:rPr>
          <w:rFonts w:ascii="Tahoma" w:hAnsi="Tahoma" w:cs="Tahoma"/>
          <w:sz w:val="28"/>
          <w:szCs w:val="28"/>
        </w:rPr>
        <w:t>:</w:t>
      </w: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422"/>
        <w:gridCol w:w="3602"/>
      </w:tblGrid>
      <w:tr w:rsidR="002F2C90" w:rsidRPr="00942F4F" w:rsidTr="00EA25DE">
        <w:trPr>
          <w:trHeight w:val="305"/>
          <w:jc w:val="center"/>
        </w:trPr>
        <w:tc>
          <w:tcPr>
            <w:tcW w:w="1028" w:type="dxa"/>
          </w:tcPr>
          <w:p w:rsidR="002F2C90" w:rsidRPr="00942F4F" w:rsidRDefault="002F2C90" w:rsidP="00653A91">
            <w:pPr>
              <w:spacing w:line="360" w:lineRule="auto"/>
              <w:rPr>
                <w:rFonts w:ascii="Tahoma" w:eastAsia="Batang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b/>
                <w:sz w:val="28"/>
                <w:szCs w:val="28"/>
              </w:rPr>
              <w:t>Priorité</w:t>
            </w:r>
          </w:p>
        </w:tc>
        <w:tc>
          <w:tcPr>
            <w:tcW w:w="1148" w:type="dxa"/>
          </w:tcPr>
          <w:p w:rsidR="002F2C90" w:rsidRPr="00942F4F" w:rsidRDefault="002F2C90" w:rsidP="00653A91">
            <w:pPr>
              <w:spacing w:line="360" w:lineRule="auto"/>
              <w:rPr>
                <w:rFonts w:ascii="Tahoma" w:eastAsia="Batang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b/>
                <w:sz w:val="28"/>
                <w:szCs w:val="28"/>
              </w:rPr>
              <w:t>Symbole</w:t>
            </w:r>
          </w:p>
        </w:tc>
        <w:tc>
          <w:tcPr>
            <w:tcW w:w="3602" w:type="dxa"/>
          </w:tcPr>
          <w:p w:rsidR="002F2C90" w:rsidRPr="00942F4F" w:rsidRDefault="002F2C90" w:rsidP="00653A91">
            <w:pPr>
              <w:spacing w:line="360" w:lineRule="auto"/>
              <w:rPr>
                <w:rFonts w:ascii="Tahoma" w:eastAsia="Batang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b/>
                <w:sz w:val="28"/>
                <w:szCs w:val="28"/>
              </w:rPr>
              <w:t>Nom</w:t>
            </w:r>
          </w:p>
        </w:tc>
      </w:tr>
      <w:tr w:rsidR="002F2C90" w:rsidRPr="00942F4F" w:rsidTr="00391208">
        <w:trPr>
          <w:trHeight w:val="317"/>
          <w:jc w:val="center"/>
        </w:trPr>
        <w:tc>
          <w:tcPr>
            <w:tcW w:w="1028" w:type="dxa"/>
            <w:vAlign w:val="center"/>
          </w:tcPr>
          <w:p w:rsidR="002F2C90" w:rsidRPr="00942F4F" w:rsidRDefault="002F2C90" w:rsidP="005D5F53">
            <w:pPr>
              <w:spacing w:before="120" w:after="120" w:line="360" w:lineRule="auto"/>
              <w:jc w:val="center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1</w:t>
            </w:r>
          </w:p>
        </w:tc>
        <w:tc>
          <w:tcPr>
            <w:tcW w:w="1148" w:type="dxa"/>
          </w:tcPr>
          <w:p w:rsidR="002F2C90" w:rsidRPr="00942F4F" w:rsidRDefault="002F2C90" w:rsidP="005D5F53">
            <w:pPr>
              <w:spacing w:before="120" w:after="120" w:line="360" w:lineRule="auto"/>
              <w:jc w:val="center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()</w:t>
            </w:r>
          </w:p>
        </w:tc>
        <w:tc>
          <w:tcPr>
            <w:tcW w:w="3602" w:type="dxa"/>
          </w:tcPr>
          <w:p w:rsidR="002F2C90" w:rsidRPr="00942F4F" w:rsidRDefault="002F2C90" w:rsidP="005D5F53">
            <w:pPr>
              <w:spacing w:before="120" w:after="120" w:line="360" w:lineRule="auto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b/>
                <w:color w:val="00B050"/>
                <w:sz w:val="28"/>
                <w:szCs w:val="28"/>
              </w:rPr>
              <w:t>P</w:t>
            </w:r>
            <w:r w:rsidRPr="00942F4F">
              <w:rPr>
                <w:rFonts w:ascii="Tahoma" w:eastAsia="Batang" w:hAnsi="Tahoma" w:cs="Tahoma"/>
                <w:sz w:val="28"/>
                <w:szCs w:val="28"/>
              </w:rPr>
              <w:t>arenthèse</w:t>
            </w:r>
          </w:p>
        </w:tc>
      </w:tr>
      <w:tr w:rsidR="002F2C90" w:rsidRPr="00942F4F" w:rsidTr="00391208">
        <w:trPr>
          <w:trHeight w:val="317"/>
          <w:jc w:val="center"/>
        </w:trPr>
        <w:tc>
          <w:tcPr>
            <w:tcW w:w="1028" w:type="dxa"/>
            <w:vAlign w:val="center"/>
          </w:tcPr>
          <w:p w:rsidR="002F2C90" w:rsidRPr="00942F4F" w:rsidRDefault="002F2C90" w:rsidP="005D5F53">
            <w:pPr>
              <w:spacing w:before="120" w:after="120" w:line="360" w:lineRule="auto"/>
              <w:jc w:val="center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2</w:t>
            </w:r>
          </w:p>
        </w:tc>
        <w:tc>
          <w:tcPr>
            <w:tcW w:w="1148" w:type="dxa"/>
          </w:tcPr>
          <w:p w:rsidR="002F2C90" w:rsidRPr="00942F4F" w:rsidRDefault="002F2C90" w:rsidP="005D5F53">
            <w:pPr>
              <w:spacing w:before="120" w:after="120" w:line="360" w:lineRule="auto"/>
              <w:jc w:val="center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^</w:t>
            </w:r>
          </w:p>
        </w:tc>
        <w:tc>
          <w:tcPr>
            <w:tcW w:w="3602" w:type="dxa"/>
          </w:tcPr>
          <w:p w:rsidR="002F2C90" w:rsidRPr="00942F4F" w:rsidRDefault="002F2C90" w:rsidP="005D5F53">
            <w:pPr>
              <w:spacing w:before="120" w:after="120" w:line="360" w:lineRule="auto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b/>
                <w:color w:val="00B050"/>
                <w:sz w:val="28"/>
                <w:szCs w:val="28"/>
              </w:rPr>
              <w:t>E</w:t>
            </w:r>
            <w:r w:rsidRPr="00942F4F">
              <w:rPr>
                <w:rFonts w:ascii="Tahoma" w:eastAsia="Batang" w:hAnsi="Tahoma" w:cs="Tahoma"/>
                <w:sz w:val="28"/>
                <w:szCs w:val="28"/>
              </w:rPr>
              <w:t>xposant</w:t>
            </w:r>
          </w:p>
        </w:tc>
      </w:tr>
      <w:tr w:rsidR="002F2C90" w:rsidRPr="00942F4F" w:rsidTr="00391208">
        <w:trPr>
          <w:trHeight w:val="317"/>
          <w:jc w:val="center"/>
        </w:trPr>
        <w:tc>
          <w:tcPr>
            <w:tcW w:w="1028" w:type="dxa"/>
            <w:vMerge w:val="restart"/>
            <w:vAlign w:val="center"/>
          </w:tcPr>
          <w:p w:rsidR="002F2C90" w:rsidRPr="00942F4F" w:rsidRDefault="002F2C90" w:rsidP="005D5F53">
            <w:pPr>
              <w:spacing w:before="120" w:after="120" w:line="360" w:lineRule="auto"/>
              <w:jc w:val="center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3</w:t>
            </w:r>
          </w:p>
        </w:tc>
        <w:tc>
          <w:tcPr>
            <w:tcW w:w="1148" w:type="dxa"/>
          </w:tcPr>
          <w:p w:rsidR="002F2C90" w:rsidRPr="00942F4F" w:rsidRDefault="002F2C90" w:rsidP="005D5F53">
            <w:pPr>
              <w:spacing w:before="120" w:after="120" w:line="360" w:lineRule="auto"/>
              <w:jc w:val="center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*</w:t>
            </w:r>
          </w:p>
        </w:tc>
        <w:tc>
          <w:tcPr>
            <w:tcW w:w="3602" w:type="dxa"/>
          </w:tcPr>
          <w:p w:rsidR="002F2C90" w:rsidRPr="00942F4F" w:rsidRDefault="00893B69" w:rsidP="005D5F53">
            <w:pPr>
              <w:spacing w:before="120" w:after="120" w:line="360" w:lineRule="auto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b/>
                <w:color w:val="00B050"/>
                <w:sz w:val="28"/>
                <w:szCs w:val="28"/>
              </w:rPr>
              <w:t>M</w:t>
            </w:r>
            <w:r w:rsidRPr="00942F4F">
              <w:rPr>
                <w:rFonts w:ascii="Tahoma" w:eastAsia="Batang" w:hAnsi="Tahoma" w:cs="Tahoma"/>
                <w:sz w:val="28"/>
                <w:szCs w:val="28"/>
              </w:rPr>
              <w:t>ultiplication</w:t>
            </w:r>
          </w:p>
        </w:tc>
      </w:tr>
      <w:tr w:rsidR="002F2C90" w:rsidRPr="00942F4F" w:rsidTr="00391208">
        <w:trPr>
          <w:trHeight w:val="305"/>
          <w:jc w:val="center"/>
        </w:trPr>
        <w:tc>
          <w:tcPr>
            <w:tcW w:w="1028" w:type="dxa"/>
            <w:vMerge/>
            <w:vAlign w:val="center"/>
          </w:tcPr>
          <w:p w:rsidR="002F2C90" w:rsidRPr="00942F4F" w:rsidRDefault="002F2C90" w:rsidP="005D5F53">
            <w:pPr>
              <w:spacing w:before="120" w:after="120" w:line="360" w:lineRule="auto"/>
              <w:jc w:val="center"/>
              <w:rPr>
                <w:rFonts w:ascii="Tahoma" w:eastAsia="Batang" w:hAnsi="Tahoma" w:cs="Tahoma"/>
                <w:sz w:val="28"/>
                <w:szCs w:val="28"/>
              </w:rPr>
            </w:pPr>
          </w:p>
        </w:tc>
        <w:tc>
          <w:tcPr>
            <w:tcW w:w="1148" w:type="dxa"/>
          </w:tcPr>
          <w:p w:rsidR="002F2C90" w:rsidRPr="00942F4F" w:rsidRDefault="002F2C90" w:rsidP="005D5F53">
            <w:pPr>
              <w:spacing w:before="120" w:after="120" w:line="360" w:lineRule="auto"/>
              <w:jc w:val="center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/</w:t>
            </w:r>
          </w:p>
        </w:tc>
        <w:tc>
          <w:tcPr>
            <w:tcW w:w="3602" w:type="dxa"/>
          </w:tcPr>
          <w:p w:rsidR="002F2C90" w:rsidRPr="00942F4F" w:rsidRDefault="00893B69" w:rsidP="005D5F53">
            <w:pPr>
              <w:spacing w:before="120" w:after="120" w:line="360" w:lineRule="auto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b/>
                <w:color w:val="00B050"/>
                <w:sz w:val="28"/>
                <w:szCs w:val="28"/>
              </w:rPr>
              <w:t>D</w:t>
            </w:r>
            <w:r w:rsidRPr="00942F4F">
              <w:rPr>
                <w:rFonts w:ascii="Tahoma" w:eastAsia="Batang" w:hAnsi="Tahoma" w:cs="Tahoma"/>
                <w:sz w:val="28"/>
                <w:szCs w:val="28"/>
              </w:rPr>
              <w:t>ivision</w:t>
            </w:r>
            <w:bookmarkStart w:id="5" w:name="_GoBack"/>
            <w:bookmarkEnd w:id="5"/>
          </w:p>
        </w:tc>
      </w:tr>
      <w:tr w:rsidR="002F2C90" w:rsidRPr="00942F4F" w:rsidTr="00391208">
        <w:trPr>
          <w:trHeight w:val="305"/>
          <w:jc w:val="center"/>
        </w:trPr>
        <w:tc>
          <w:tcPr>
            <w:tcW w:w="1028" w:type="dxa"/>
            <w:vMerge w:val="restart"/>
            <w:vAlign w:val="center"/>
          </w:tcPr>
          <w:p w:rsidR="002F2C90" w:rsidRPr="00942F4F" w:rsidRDefault="002F2C90" w:rsidP="005D5F53">
            <w:pPr>
              <w:spacing w:before="120" w:after="120" w:line="360" w:lineRule="auto"/>
              <w:jc w:val="center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4</w:t>
            </w:r>
          </w:p>
        </w:tc>
        <w:tc>
          <w:tcPr>
            <w:tcW w:w="1148" w:type="dxa"/>
          </w:tcPr>
          <w:p w:rsidR="002F2C90" w:rsidRPr="00942F4F" w:rsidRDefault="002F2C90" w:rsidP="005D5F53">
            <w:pPr>
              <w:spacing w:before="120" w:after="120" w:line="360" w:lineRule="auto"/>
              <w:jc w:val="center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+</w:t>
            </w:r>
          </w:p>
        </w:tc>
        <w:tc>
          <w:tcPr>
            <w:tcW w:w="3602" w:type="dxa"/>
          </w:tcPr>
          <w:p w:rsidR="002F2C90" w:rsidRPr="00942F4F" w:rsidRDefault="002F2C90" w:rsidP="005D5F53">
            <w:pPr>
              <w:spacing w:before="120" w:after="120" w:line="360" w:lineRule="auto"/>
              <w:rPr>
                <w:rFonts w:ascii="Tahoma" w:eastAsia="Batang" w:hAnsi="Tahoma" w:cs="Tahoma"/>
                <w:sz w:val="28"/>
                <w:szCs w:val="28"/>
              </w:rPr>
            </w:pPr>
            <w:r w:rsidRPr="005D5F53">
              <w:rPr>
                <w:rFonts w:ascii="Tahoma" w:eastAsia="Batang" w:hAnsi="Tahoma" w:cs="Tahoma"/>
                <w:b/>
                <w:color w:val="00B050"/>
                <w:sz w:val="28"/>
                <w:szCs w:val="28"/>
              </w:rPr>
              <w:t>A</w:t>
            </w:r>
            <w:r w:rsidRPr="00942F4F">
              <w:rPr>
                <w:rFonts w:ascii="Tahoma" w:eastAsia="Batang" w:hAnsi="Tahoma" w:cs="Tahoma"/>
                <w:sz w:val="28"/>
                <w:szCs w:val="28"/>
              </w:rPr>
              <w:t>ddition</w:t>
            </w:r>
          </w:p>
        </w:tc>
      </w:tr>
      <w:tr w:rsidR="002F2C90" w:rsidRPr="00942F4F" w:rsidTr="00391208">
        <w:trPr>
          <w:trHeight w:val="305"/>
          <w:jc w:val="center"/>
        </w:trPr>
        <w:tc>
          <w:tcPr>
            <w:tcW w:w="1028" w:type="dxa"/>
            <w:vMerge/>
            <w:vAlign w:val="center"/>
          </w:tcPr>
          <w:p w:rsidR="002F2C90" w:rsidRPr="00942F4F" w:rsidRDefault="002F2C90" w:rsidP="005D5F53">
            <w:pPr>
              <w:spacing w:before="120" w:after="120" w:line="360" w:lineRule="auto"/>
              <w:jc w:val="center"/>
              <w:rPr>
                <w:rFonts w:ascii="Tahoma" w:eastAsia="Batang" w:hAnsi="Tahoma" w:cs="Tahoma"/>
                <w:sz w:val="28"/>
                <w:szCs w:val="28"/>
              </w:rPr>
            </w:pPr>
          </w:p>
        </w:tc>
        <w:tc>
          <w:tcPr>
            <w:tcW w:w="1148" w:type="dxa"/>
          </w:tcPr>
          <w:p w:rsidR="002F2C90" w:rsidRPr="00942F4F" w:rsidRDefault="002F2C90" w:rsidP="005D5F53">
            <w:pPr>
              <w:spacing w:before="120" w:after="120" w:line="360" w:lineRule="auto"/>
              <w:jc w:val="center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-</w:t>
            </w:r>
          </w:p>
        </w:tc>
        <w:tc>
          <w:tcPr>
            <w:tcW w:w="3602" w:type="dxa"/>
          </w:tcPr>
          <w:p w:rsidR="002F2C90" w:rsidRPr="00942F4F" w:rsidRDefault="002F2C90" w:rsidP="005D5F53">
            <w:pPr>
              <w:spacing w:before="120" w:after="120" w:line="360" w:lineRule="auto"/>
              <w:rPr>
                <w:rFonts w:ascii="Tahoma" w:eastAsia="Batang" w:hAnsi="Tahoma" w:cs="Tahoma"/>
                <w:sz w:val="28"/>
                <w:szCs w:val="28"/>
              </w:rPr>
            </w:pPr>
            <w:r w:rsidRPr="005D5F53">
              <w:rPr>
                <w:rFonts w:ascii="Tahoma" w:eastAsia="Batang" w:hAnsi="Tahoma" w:cs="Tahoma"/>
                <w:b/>
                <w:color w:val="00B050"/>
                <w:sz w:val="28"/>
                <w:szCs w:val="28"/>
              </w:rPr>
              <w:t>S</w:t>
            </w:r>
            <w:r w:rsidRPr="00942F4F">
              <w:rPr>
                <w:rFonts w:ascii="Tahoma" w:eastAsia="Batang" w:hAnsi="Tahoma" w:cs="Tahoma"/>
                <w:sz w:val="28"/>
                <w:szCs w:val="28"/>
              </w:rPr>
              <w:t>oustraction</w:t>
            </w:r>
          </w:p>
        </w:tc>
      </w:tr>
      <w:tr w:rsidR="002F2C90" w:rsidRPr="00942F4F" w:rsidTr="00391208">
        <w:trPr>
          <w:trHeight w:val="317"/>
          <w:jc w:val="center"/>
        </w:trPr>
        <w:tc>
          <w:tcPr>
            <w:tcW w:w="1028" w:type="dxa"/>
            <w:vAlign w:val="center"/>
          </w:tcPr>
          <w:p w:rsidR="002F2C90" w:rsidRPr="00942F4F" w:rsidRDefault="002F2C90" w:rsidP="005D5F53">
            <w:pPr>
              <w:spacing w:before="120" w:after="120" w:line="360" w:lineRule="auto"/>
              <w:jc w:val="center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Spécial</w:t>
            </w:r>
          </w:p>
        </w:tc>
        <w:tc>
          <w:tcPr>
            <w:tcW w:w="1148" w:type="dxa"/>
          </w:tcPr>
          <w:p w:rsidR="002F2C90" w:rsidRPr="00942F4F" w:rsidRDefault="002F2C90" w:rsidP="005D5F53">
            <w:pPr>
              <w:spacing w:before="120" w:after="120" w:line="360" w:lineRule="auto"/>
              <w:jc w:val="center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Mod</w:t>
            </w:r>
          </w:p>
        </w:tc>
        <w:tc>
          <w:tcPr>
            <w:tcW w:w="3602" w:type="dxa"/>
          </w:tcPr>
          <w:p w:rsidR="002F2C90" w:rsidRPr="005D5F53" w:rsidRDefault="002F2C90" w:rsidP="005D5F53">
            <w:pPr>
              <w:spacing w:before="120" w:after="120" w:line="360" w:lineRule="auto"/>
              <w:rPr>
                <w:rFonts w:ascii="Tahoma" w:eastAsia="Batang" w:hAnsi="Tahoma" w:cs="Tahoma"/>
                <w:b/>
                <w:sz w:val="28"/>
                <w:szCs w:val="28"/>
              </w:rPr>
            </w:pPr>
            <w:r w:rsidRPr="005D5F53">
              <w:rPr>
                <w:rFonts w:ascii="Tahoma" w:eastAsia="Batang" w:hAnsi="Tahoma" w:cs="Tahoma"/>
                <w:b/>
                <w:sz w:val="28"/>
                <w:szCs w:val="28"/>
              </w:rPr>
              <w:t>Modulo</w:t>
            </w:r>
          </w:p>
        </w:tc>
      </w:tr>
    </w:tbl>
    <w:p w:rsidR="002F2C90" w:rsidRPr="00942F4F" w:rsidRDefault="002F2C9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391208" w:rsidRPr="00942F4F" w:rsidRDefault="00391208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Mais qu'est-ce qu'un modulo ?</w:t>
      </w:r>
    </w:p>
    <w:p w:rsidR="005D5F53" w:rsidRDefault="00391208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Le </w:t>
      </w:r>
      <w:r w:rsidRPr="00180719">
        <w:rPr>
          <w:rFonts w:ascii="Tahoma" w:hAnsi="Tahoma" w:cs="Tahoma"/>
          <w:b/>
          <w:color w:val="00B050"/>
          <w:sz w:val="28"/>
          <w:szCs w:val="28"/>
        </w:rPr>
        <w:t>modulo</w:t>
      </w:r>
      <w:r w:rsidRPr="00180719">
        <w:rPr>
          <w:rFonts w:ascii="Tahoma" w:hAnsi="Tahoma" w:cs="Tahoma"/>
          <w:color w:val="00B050"/>
          <w:sz w:val="28"/>
          <w:szCs w:val="28"/>
        </w:rPr>
        <w:t xml:space="preserve"> </w:t>
      </w:r>
      <w:r w:rsidRPr="00942F4F">
        <w:rPr>
          <w:rFonts w:ascii="Tahoma" w:hAnsi="Tahoma" w:cs="Tahoma"/>
          <w:sz w:val="28"/>
          <w:szCs w:val="28"/>
        </w:rPr>
        <w:t xml:space="preserve">est une expression mathématique liée à la division. </w:t>
      </w:r>
    </w:p>
    <w:p w:rsidR="00391208" w:rsidRPr="00942F4F" w:rsidRDefault="00391208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Par exemple</w:t>
      </w:r>
      <w:r w:rsidR="005D5F53">
        <w:rPr>
          <w:rFonts w:ascii="Tahoma" w:hAnsi="Tahoma" w:cs="Tahoma"/>
          <w:sz w:val="28"/>
          <w:szCs w:val="28"/>
        </w:rPr>
        <w:t>,</w:t>
      </w:r>
      <w:r w:rsidRPr="00942F4F">
        <w:rPr>
          <w:rFonts w:ascii="Tahoma" w:hAnsi="Tahoma" w:cs="Tahoma"/>
          <w:sz w:val="28"/>
          <w:szCs w:val="28"/>
        </w:rPr>
        <w:t xml:space="preserve"> </w:t>
      </w:r>
      <w:r w:rsidRPr="005D5F53">
        <w:rPr>
          <w:rFonts w:ascii="Tahoma" w:hAnsi="Tahoma" w:cs="Tahoma"/>
          <w:b/>
          <w:color w:val="00B050"/>
          <w:sz w:val="28"/>
          <w:szCs w:val="28"/>
        </w:rPr>
        <w:t>100/2 = 50</w:t>
      </w:r>
      <w:r w:rsidRPr="00942F4F">
        <w:rPr>
          <w:rFonts w:ascii="Tahoma" w:hAnsi="Tahoma" w:cs="Tahoma"/>
          <w:sz w:val="28"/>
          <w:szCs w:val="28"/>
        </w:rPr>
        <w:t xml:space="preserve">, c'est une division. </w:t>
      </w:r>
      <w:r w:rsidRPr="005D5F53">
        <w:rPr>
          <w:rFonts w:ascii="Tahoma" w:hAnsi="Tahoma" w:cs="Tahoma"/>
          <w:b/>
          <w:color w:val="00B050"/>
          <w:sz w:val="28"/>
          <w:szCs w:val="28"/>
        </w:rPr>
        <w:t>100 / 3 = 33,33333</w:t>
      </w:r>
      <w:r w:rsidRPr="00942F4F">
        <w:rPr>
          <w:rFonts w:ascii="Tahoma" w:hAnsi="Tahoma" w:cs="Tahoma"/>
          <w:sz w:val="28"/>
          <w:szCs w:val="28"/>
        </w:rPr>
        <w:t xml:space="preserve">... , c'est aussi une division, mais dans ce deuxième exemple, le résultat de la division n'est pas un nombre entier : il y a une </w:t>
      </w:r>
      <w:r w:rsidRPr="005D5F53">
        <w:rPr>
          <w:rFonts w:ascii="Tahoma" w:hAnsi="Tahoma" w:cs="Tahoma"/>
          <w:b/>
          <w:color w:val="00B050"/>
          <w:sz w:val="28"/>
          <w:szCs w:val="28"/>
        </w:rPr>
        <w:t>virgule</w:t>
      </w:r>
      <w:r w:rsidR="00536F2E" w:rsidRPr="00942F4F">
        <w:rPr>
          <w:rFonts w:ascii="Tahoma" w:hAnsi="Tahoma" w:cs="Tahoma"/>
          <w:sz w:val="28"/>
          <w:szCs w:val="28"/>
        </w:rPr>
        <w:t xml:space="preserve"> et des </w:t>
      </w:r>
      <w:r w:rsidR="00536F2E" w:rsidRPr="005D5F53">
        <w:rPr>
          <w:rFonts w:ascii="Tahoma" w:hAnsi="Tahoma" w:cs="Tahoma"/>
          <w:b/>
          <w:color w:val="00B050"/>
          <w:sz w:val="28"/>
          <w:szCs w:val="28"/>
        </w:rPr>
        <w:t>chiffres après</w:t>
      </w:r>
      <w:r w:rsidR="00536F2E" w:rsidRPr="00942F4F">
        <w:rPr>
          <w:rFonts w:ascii="Tahoma" w:hAnsi="Tahoma" w:cs="Tahoma"/>
          <w:sz w:val="28"/>
          <w:szCs w:val="28"/>
        </w:rPr>
        <w:t xml:space="preserve"> </w:t>
      </w:r>
      <w:r w:rsidR="00536F2E" w:rsidRPr="005D5F53">
        <w:rPr>
          <w:rFonts w:ascii="Tahoma" w:hAnsi="Tahoma" w:cs="Tahoma"/>
          <w:b/>
          <w:color w:val="00B050"/>
          <w:sz w:val="28"/>
          <w:szCs w:val="28"/>
        </w:rPr>
        <w:t>celle-ci</w:t>
      </w:r>
      <w:r w:rsidRPr="00942F4F">
        <w:rPr>
          <w:rFonts w:ascii="Tahoma" w:hAnsi="Tahoma" w:cs="Tahoma"/>
          <w:sz w:val="28"/>
          <w:szCs w:val="28"/>
        </w:rPr>
        <w:t>.</w:t>
      </w:r>
    </w:p>
    <w:p w:rsidR="005D5F53" w:rsidRDefault="005D5F5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391208" w:rsidRPr="00942F4F" w:rsidRDefault="00391208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lastRenderedPageBreak/>
        <w:t>Il est possible de dire que 100/3 = 33, reste 1. Ou vais-je pêcher ce « 1 » ?</w:t>
      </w:r>
    </w:p>
    <w:p w:rsidR="005D5F53" w:rsidRDefault="00391208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Simplement si j’additionne 33 + 33 + 33, j’ai 99. Il me reste qu’à ajouter 1 pour obtenir notre valeur de départ 100. </w:t>
      </w:r>
    </w:p>
    <w:p w:rsidR="00391208" w:rsidRPr="00942F4F" w:rsidRDefault="00391208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Le modulo est en quelque sorte le </w:t>
      </w:r>
      <w:r w:rsidRPr="005D5F53">
        <w:rPr>
          <w:rFonts w:ascii="Tahoma" w:hAnsi="Tahoma" w:cs="Tahoma"/>
          <w:b/>
          <w:color w:val="00B050"/>
          <w:sz w:val="28"/>
          <w:szCs w:val="28"/>
        </w:rPr>
        <w:t>reste de la division</w:t>
      </w:r>
      <w:r w:rsidRPr="005D5F53">
        <w:rPr>
          <w:rFonts w:ascii="Tahoma" w:hAnsi="Tahoma" w:cs="Tahoma"/>
          <w:color w:val="00B050"/>
          <w:sz w:val="28"/>
          <w:szCs w:val="28"/>
        </w:rPr>
        <w:t xml:space="preserve"> </w:t>
      </w:r>
      <w:r w:rsidRPr="00942F4F">
        <w:rPr>
          <w:rFonts w:ascii="Tahoma" w:hAnsi="Tahoma" w:cs="Tahoma"/>
          <w:sz w:val="28"/>
          <w:szCs w:val="28"/>
        </w:rPr>
        <w:t xml:space="preserve">et </w:t>
      </w:r>
      <w:r w:rsidRPr="005D5F53">
        <w:rPr>
          <w:rFonts w:ascii="Tahoma" w:hAnsi="Tahoma" w:cs="Tahoma"/>
          <w:b/>
          <w:sz w:val="28"/>
          <w:szCs w:val="28"/>
          <w:u w:val="single"/>
        </w:rPr>
        <w:t>c’est toujours une valeur entière</w:t>
      </w:r>
      <w:r w:rsidRPr="00942F4F">
        <w:rPr>
          <w:rFonts w:ascii="Tahoma" w:hAnsi="Tahoma" w:cs="Tahoma"/>
          <w:sz w:val="28"/>
          <w:szCs w:val="28"/>
        </w:rPr>
        <w:t xml:space="preserve"> (pas de chiffre après la virgule).</w:t>
      </w:r>
    </w:p>
    <w:p w:rsidR="002F2C90" w:rsidRPr="00942F4F" w:rsidRDefault="002F2C90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EA25DE" w:rsidRPr="00942F4F" w:rsidRDefault="00EA25DE" w:rsidP="00653A91">
      <w:pPr>
        <w:spacing w:after="160" w:line="360" w:lineRule="auto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</w:rPr>
        <w:t>Pratiquons maintenant…</w:t>
      </w:r>
    </w:p>
    <w:p w:rsidR="00EA25DE" w:rsidRPr="00942F4F" w:rsidRDefault="00536F2E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Effectuez les opérations demandées</w:t>
      </w:r>
      <w:r w:rsidR="00EA25DE" w:rsidRPr="00942F4F">
        <w:rPr>
          <w:rFonts w:ascii="Tahoma" w:hAnsi="Tahoma" w:cs="Tahoma"/>
          <w:sz w:val="28"/>
          <w:szCs w:val="28"/>
        </w:rPr>
        <w:t xml:space="preserve"> en respectant les règles ci-dessus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3402"/>
      </w:tblGrid>
      <w:tr w:rsidR="00EA25DE" w:rsidRPr="00942F4F" w:rsidTr="005D5F53">
        <w:trPr>
          <w:jc w:val="center"/>
        </w:trPr>
        <w:tc>
          <w:tcPr>
            <w:tcW w:w="5098" w:type="dxa"/>
          </w:tcPr>
          <w:p w:rsidR="00EA25DE" w:rsidRPr="005D5F53" w:rsidRDefault="00EA25DE" w:rsidP="005D5F5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5F53">
              <w:rPr>
                <w:rFonts w:ascii="Tahoma" w:hAnsi="Tahoma" w:cs="Tahoma"/>
                <w:b/>
                <w:sz w:val="20"/>
                <w:szCs w:val="20"/>
              </w:rPr>
              <w:t>Opérations à faire</w:t>
            </w:r>
          </w:p>
        </w:tc>
        <w:tc>
          <w:tcPr>
            <w:tcW w:w="3402" w:type="dxa"/>
          </w:tcPr>
          <w:p w:rsidR="00EA25DE" w:rsidRPr="005D5F53" w:rsidRDefault="00EA25DE" w:rsidP="005D5F5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5F53">
              <w:rPr>
                <w:rFonts w:ascii="Tahoma" w:hAnsi="Tahoma" w:cs="Tahoma"/>
                <w:b/>
                <w:sz w:val="20"/>
                <w:szCs w:val="20"/>
              </w:rPr>
              <w:t>Réponse</w:t>
            </w:r>
          </w:p>
        </w:tc>
      </w:tr>
      <w:tr w:rsidR="00EA25DE" w:rsidRPr="00942F4F" w:rsidTr="005D5F53">
        <w:trPr>
          <w:jc w:val="center"/>
        </w:trPr>
        <w:tc>
          <w:tcPr>
            <w:tcW w:w="5098" w:type="dxa"/>
            <w:vAlign w:val="center"/>
          </w:tcPr>
          <w:p w:rsidR="00EA25DE" w:rsidRPr="00942F4F" w:rsidRDefault="00EA25DE" w:rsidP="005D5F53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 + 2 * 4 /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A25DE" w:rsidRPr="00942F4F" w:rsidRDefault="00EA25DE" w:rsidP="005D5F53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EA25DE" w:rsidRPr="00942F4F" w:rsidTr="005D5F53">
        <w:trPr>
          <w:jc w:val="center"/>
        </w:trPr>
        <w:tc>
          <w:tcPr>
            <w:tcW w:w="5098" w:type="dxa"/>
            <w:vAlign w:val="center"/>
          </w:tcPr>
          <w:p w:rsidR="00EA25DE" w:rsidRPr="00942F4F" w:rsidRDefault="00EA25DE" w:rsidP="005D5F53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(1 + 2) * (4 / 2)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EA25DE" w:rsidRPr="00942F4F" w:rsidRDefault="00EA25DE" w:rsidP="005D5F53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A25DE" w:rsidRPr="00942F4F" w:rsidTr="005D5F53">
        <w:trPr>
          <w:jc w:val="center"/>
        </w:trPr>
        <w:tc>
          <w:tcPr>
            <w:tcW w:w="5098" w:type="dxa"/>
            <w:vAlign w:val="center"/>
          </w:tcPr>
          <w:p w:rsidR="00EA25DE" w:rsidRPr="00942F4F" w:rsidRDefault="00EA25DE" w:rsidP="005D5F53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2^3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EA25DE" w:rsidRPr="00942F4F" w:rsidRDefault="00EA25DE" w:rsidP="005D5F53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A25DE" w:rsidRPr="00942F4F" w:rsidTr="005D5F53">
        <w:trPr>
          <w:jc w:val="center"/>
        </w:trPr>
        <w:tc>
          <w:tcPr>
            <w:tcW w:w="5098" w:type="dxa"/>
            <w:vAlign w:val="center"/>
          </w:tcPr>
          <w:p w:rsidR="00EA25DE" w:rsidRPr="00942F4F" w:rsidRDefault="00EA25DE" w:rsidP="005D5F53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8 MOD 3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EA25DE" w:rsidRPr="00942F4F" w:rsidRDefault="00EA25DE" w:rsidP="005D5F53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A25DE" w:rsidRPr="00942F4F" w:rsidTr="005D5F53">
        <w:trPr>
          <w:jc w:val="center"/>
        </w:trPr>
        <w:tc>
          <w:tcPr>
            <w:tcW w:w="5098" w:type="dxa"/>
            <w:vAlign w:val="center"/>
          </w:tcPr>
          <w:p w:rsidR="00EA25DE" w:rsidRPr="00942F4F" w:rsidRDefault="00EA25DE" w:rsidP="005D5F53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2 + 8 MOD 3 * 5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EA25DE" w:rsidRPr="00942F4F" w:rsidRDefault="00EA25DE" w:rsidP="005D5F53">
            <w:pPr>
              <w:spacing w:before="120" w:after="12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EA25DE" w:rsidRPr="00942F4F" w:rsidRDefault="00EA25DE" w:rsidP="00653A91">
      <w:pPr>
        <w:spacing w:after="160" w:line="360" w:lineRule="auto"/>
        <w:jc w:val="both"/>
        <w:rPr>
          <w:rFonts w:ascii="Tahoma" w:hAnsi="Tahoma" w:cs="Tahoma"/>
          <w:sz w:val="28"/>
          <w:szCs w:val="28"/>
        </w:rPr>
      </w:pPr>
    </w:p>
    <w:p w:rsidR="003F0DE5" w:rsidRPr="00942F4F" w:rsidRDefault="00EA25DE" w:rsidP="00653A91">
      <w:pPr>
        <w:spacing w:after="160" w:line="360" w:lineRule="auto"/>
        <w:jc w:val="both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Les répo</w:t>
      </w:r>
      <w:r w:rsidR="003F0DE5" w:rsidRPr="00942F4F">
        <w:rPr>
          <w:rFonts w:ascii="Tahoma" w:hAnsi="Tahoma" w:cs="Tahoma"/>
          <w:sz w:val="28"/>
          <w:szCs w:val="28"/>
        </w:rPr>
        <w:t>nses sont à la fin du document…</w:t>
      </w:r>
    </w:p>
    <w:p w:rsidR="005D5F53" w:rsidRDefault="005D5F5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3F0DE5" w:rsidRPr="00942F4F" w:rsidRDefault="003F0DE5" w:rsidP="00653A91">
      <w:pPr>
        <w:pStyle w:val="Style3SousTitre"/>
        <w:spacing w:line="360" w:lineRule="auto"/>
        <w:rPr>
          <w:sz w:val="28"/>
          <w:szCs w:val="28"/>
        </w:rPr>
      </w:pPr>
      <w:bookmarkStart w:id="6" w:name="_Toc340665070"/>
      <w:r w:rsidRPr="00942F4F">
        <w:rPr>
          <w:sz w:val="28"/>
          <w:szCs w:val="28"/>
        </w:rPr>
        <w:lastRenderedPageBreak/>
        <w:t xml:space="preserve">Opération booléenne sur </w:t>
      </w:r>
      <w:bookmarkEnd w:id="6"/>
      <w:r w:rsidRPr="00942F4F">
        <w:rPr>
          <w:sz w:val="28"/>
          <w:szCs w:val="28"/>
        </w:rPr>
        <w:t>des valeurs</w:t>
      </w:r>
    </w:p>
    <w:p w:rsidR="00B86261" w:rsidRPr="00942F4F" w:rsidRDefault="00B86261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Nous avons vu précédemment comment on utilise l’instruction </w:t>
      </w:r>
      <w:r w:rsidRPr="00DE346F">
        <w:rPr>
          <w:rFonts w:ascii="Tahoma" w:hAnsi="Tahoma" w:cs="Tahoma"/>
          <w:b/>
          <w:color w:val="00B050"/>
          <w:sz w:val="28"/>
          <w:szCs w:val="28"/>
        </w:rPr>
        <w:t>SI … ALORS</w:t>
      </w:r>
      <w:r w:rsidRPr="00DE346F">
        <w:rPr>
          <w:rFonts w:ascii="Tahoma" w:hAnsi="Tahoma" w:cs="Tahoma"/>
          <w:color w:val="00B050"/>
          <w:sz w:val="28"/>
          <w:szCs w:val="28"/>
        </w:rPr>
        <w:t xml:space="preserve"> </w:t>
      </w:r>
      <w:r w:rsidRPr="00942F4F">
        <w:rPr>
          <w:rFonts w:ascii="Tahoma" w:hAnsi="Tahoma" w:cs="Tahoma"/>
          <w:sz w:val="28"/>
          <w:szCs w:val="28"/>
        </w:rPr>
        <w:t xml:space="preserve">et comment on construit une condition. </w:t>
      </w:r>
    </w:p>
    <w:p w:rsidR="001363D3" w:rsidRDefault="00B86261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En programmation, l</w:t>
      </w:r>
      <w:r w:rsidR="003F0DE5" w:rsidRPr="00942F4F">
        <w:rPr>
          <w:rFonts w:ascii="Tahoma" w:hAnsi="Tahoma" w:cs="Tahoma"/>
          <w:sz w:val="28"/>
          <w:szCs w:val="28"/>
        </w:rPr>
        <w:t xml:space="preserve">es signes </w:t>
      </w:r>
      <w:r w:rsidRPr="00180719">
        <w:rPr>
          <w:rFonts w:ascii="Tahoma" w:hAnsi="Tahoma" w:cs="Tahoma"/>
          <w:b/>
          <w:sz w:val="32"/>
          <w:szCs w:val="28"/>
        </w:rPr>
        <w:t>&lt;</w:t>
      </w:r>
      <w:r w:rsidRPr="00942F4F">
        <w:rPr>
          <w:rFonts w:ascii="Tahoma" w:hAnsi="Tahoma" w:cs="Tahoma"/>
          <w:sz w:val="28"/>
          <w:szCs w:val="28"/>
        </w:rPr>
        <w:t xml:space="preserve">, </w:t>
      </w:r>
      <w:r w:rsidRPr="00180719">
        <w:rPr>
          <w:rFonts w:ascii="Tahoma" w:hAnsi="Tahoma" w:cs="Tahoma"/>
          <w:b/>
          <w:sz w:val="32"/>
          <w:szCs w:val="28"/>
        </w:rPr>
        <w:t>&gt;</w:t>
      </w:r>
      <w:r w:rsidRPr="00942F4F">
        <w:rPr>
          <w:rFonts w:ascii="Tahoma" w:hAnsi="Tahoma" w:cs="Tahoma"/>
          <w:sz w:val="28"/>
          <w:szCs w:val="28"/>
        </w:rPr>
        <w:t xml:space="preserve"> et </w:t>
      </w:r>
      <w:r w:rsidRPr="00180719">
        <w:rPr>
          <w:rFonts w:ascii="Tahoma" w:hAnsi="Tahoma" w:cs="Tahoma"/>
          <w:b/>
          <w:sz w:val="32"/>
          <w:szCs w:val="28"/>
        </w:rPr>
        <w:t>=</w:t>
      </w:r>
      <w:r w:rsidRPr="00180719">
        <w:rPr>
          <w:rFonts w:ascii="Tahoma" w:hAnsi="Tahoma" w:cs="Tahoma"/>
          <w:sz w:val="32"/>
          <w:szCs w:val="28"/>
        </w:rPr>
        <w:t xml:space="preserve"> </w:t>
      </w:r>
      <w:r w:rsidR="003F0DE5" w:rsidRPr="00942F4F">
        <w:rPr>
          <w:rFonts w:ascii="Tahoma" w:hAnsi="Tahoma" w:cs="Tahoma"/>
          <w:sz w:val="28"/>
          <w:szCs w:val="28"/>
        </w:rPr>
        <w:t>sont aussi utilisés pour comparer des valeurs de même type</w:t>
      </w:r>
      <w:r w:rsidR="00E96B5B" w:rsidRPr="00942F4F">
        <w:rPr>
          <w:rFonts w:ascii="Tahoma" w:hAnsi="Tahoma" w:cs="Tahoma"/>
          <w:sz w:val="28"/>
          <w:szCs w:val="28"/>
        </w:rPr>
        <w:t xml:space="preserve"> </w:t>
      </w:r>
      <w:r w:rsidR="003F0DE5" w:rsidRPr="00942F4F">
        <w:rPr>
          <w:rFonts w:ascii="Tahoma" w:hAnsi="Tahoma" w:cs="Tahoma"/>
          <w:sz w:val="28"/>
          <w:szCs w:val="28"/>
        </w:rPr>
        <w:t xml:space="preserve">entre eux, c’est ce que l’on nomme </w:t>
      </w:r>
      <w:r w:rsidR="003F0DE5" w:rsidRPr="001363D3">
        <w:rPr>
          <w:rFonts w:ascii="Tahoma" w:hAnsi="Tahoma" w:cs="Tahoma"/>
          <w:b/>
          <w:sz w:val="28"/>
          <w:szCs w:val="28"/>
          <w:u w:val="single"/>
        </w:rPr>
        <w:t>une opération booléenne</w:t>
      </w:r>
      <w:r w:rsidR="003F0DE5" w:rsidRPr="00942F4F">
        <w:rPr>
          <w:rFonts w:ascii="Tahoma" w:hAnsi="Tahoma" w:cs="Tahoma"/>
          <w:sz w:val="28"/>
          <w:szCs w:val="28"/>
        </w:rPr>
        <w:t xml:space="preserve">.  </w:t>
      </w:r>
    </w:p>
    <w:p w:rsidR="003F0DE5" w:rsidRPr="00942F4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Pourquoi le mot booléen ? Il signifie que le résultat ne peut être qu’une des deux valeurs suivantes : soit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vrai</w:t>
      </w:r>
      <w:r w:rsidRPr="00942F4F">
        <w:rPr>
          <w:rFonts w:ascii="Tahoma" w:hAnsi="Tahoma" w:cs="Tahoma"/>
          <w:sz w:val="28"/>
          <w:szCs w:val="28"/>
        </w:rPr>
        <w:t xml:space="preserve">, soit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faux</w:t>
      </w:r>
      <w:r w:rsidRPr="00942F4F">
        <w:rPr>
          <w:rFonts w:ascii="Tahoma" w:hAnsi="Tahoma" w:cs="Tahoma"/>
          <w:sz w:val="28"/>
          <w:szCs w:val="28"/>
        </w:rPr>
        <w:t xml:space="preserve">. </w:t>
      </w:r>
    </w:p>
    <w:p w:rsidR="00E96B5B" w:rsidRPr="00942F4F" w:rsidRDefault="00E96B5B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E96B5B" w:rsidRPr="00942F4F" w:rsidRDefault="00E96B5B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Toutefois, il existe d’autre</w:t>
      </w:r>
      <w:r w:rsidR="00981396" w:rsidRPr="00942F4F">
        <w:rPr>
          <w:rFonts w:ascii="Tahoma" w:hAnsi="Tahoma" w:cs="Tahoma"/>
          <w:sz w:val="28"/>
          <w:szCs w:val="28"/>
        </w:rPr>
        <w:t>s</w:t>
      </w:r>
      <w:r w:rsidRPr="00942F4F">
        <w:rPr>
          <w:rFonts w:ascii="Tahoma" w:hAnsi="Tahoma" w:cs="Tahoma"/>
          <w:sz w:val="28"/>
          <w:szCs w:val="28"/>
        </w:rPr>
        <w:t xml:space="preserve"> opérateurs booléens.</w:t>
      </w:r>
    </w:p>
    <w:p w:rsidR="003F0DE5" w:rsidRPr="00942F4F" w:rsidRDefault="003F0DE5" w:rsidP="00653A91">
      <w:pPr>
        <w:pStyle w:val="Style4Enumeration"/>
        <w:spacing w:line="360" w:lineRule="auto"/>
        <w:ind w:left="426" w:hanging="426"/>
        <w:rPr>
          <w:sz w:val="28"/>
          <w:szCs w:val="28"/>
        </w:rPr>
      </w:pPr>
      <w:r w:rsidRPr="00942F4F">
        <w:rPr>
          <w:sz w:val="28"/>
          <w:szCs w:val="28"/>
        </w:rPr>
        <w:t>La fonction logique ET</w:t>
      </w:r>
    </w:p>
    <w:p w:rsidR="003F0DE5" w:rsidRPr="00942F4F" w:rsidRDefault="0055616A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65D26A4" wp14:editId="6EA067FF">
                <wp:simplePos x="0" y="0"/>
                <wp:positionH relativeFrom="margin">
                  <wp:posOffset>-19050</wp:posOffset>
                </wp:positionH>
                <wp:positionV relativeFrom="paragraph">
                  <wp:posOffset>1358264</wp:posOffset>
                </wp:positionV>
                <wp:extent cx="6353175" cy="2600325"/>
                <wp:effectExtent l="38100" t="38100" r="123825" b="1238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52835" id="Rectangle 21" o:spid="_x0000_s1026" style="position:absolute;margin-left:-1.5pt;margin-top:106.95pt;width:500.25pt;height:204.7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" filled="f" strokecolor="#00b050" strokeweight="2pt"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="003F0DE5" w:rsidRPr="00942F4F">
        <w:rPr>
          <w:rFonts w:ascii="Tahoma" w:hAnsi="Tahoma" w:cs="Tahoma"/>
          <w:sz w:val="28"/>
          <w:szCs w:val="28"/>
        </w:rPr>
        <w:t xml:space="preserve">Le </w:t>
      </w:r>
      <w:r w:rsidR="003F0DE5" w:rsidRPr="001363D3">
        <w:rPr>
          <w:rFonts w:ascii="Tahoma" w:hAnsi="Tahoma" w:cs="Tahoma"/>
          <w:b/>
          <w:color w:val="00B050"/>
          <w:sz w:val="28"/>
          <w:szCs w:val="28"/>
        </w:rPr>
        <w:t xml:space="preserve">ET logique </w:t>
      </w:r>
      <w:r w:rsidR="003F0DE5" w:rsidRPr="00942F4F">
        <w:rPr>
          <w:rFonts w:ascii="Tahoma" w:hAnsi="Tahoma" w:cs="Tahoma"/>
          <w:sz w:val="28"/>
          <w:szCs w:val="28"/>
        </w:rPr>
        <w:t xml:space="preserve">est une vérification de deux ou plusieurs conditions afin de retourner une valeur booléenne sur l’ensemble des critères. Il faudra que </w:t>
      </w:r>
      <w:r w:rsidR="003F0DE5" w:rsidRPr="001363D3">
        <w:rPr>
          <w:rFonts w:ascii="Tahoma" w:hAnsi="Tahoma" w:cs="Tahoma"/>
          <w:b/>
          <w:sz w:val="28"/>
          <w:szCs w:val="28"/>
          <w:u w:val="single"/>
        </w:rPr>
        <w:t>l’ensemble des conditions soient vraies</w:t>
      </w:r>
      <w:r w:rsidR="003F0DE5" w:rsidRPr="001363D3">
        <w:rPr>
          <w:rFonts w:ascii="Tahoma" w:hAnsi="Tahoma" w:cs="Tahoma"/>
          <w:sz w:val="28"/>
          <w:szCs w:val="28"/>
        </w:rPr>
        <w:t xml:space="preserve"> </w:t>
      </w:r>
      <w:r w:rsidR="003F0DE5" w:rsidRPr="00942F4F">
        <w:rPr>
          <w:rFonts w:ascii="Tahoma" w:hAnsi="Tahoma" w:cs="Tahoma"/>
          <w:sz w:val="28"/>
          <w:szCs w:val="28"/>
        </w:rPr>
        <w:t xml:space="preserve">de part et d’autre du </w:t>
      </w:r>
      <w:r w:rsidR="003F0DE5" w:rsidRPr="001363D3">
        <w:rPr>
          <w:rFonts w:ascii="Tahoma" w:hAnsi="Tahoma" w:cs="Tahoma"/>
          <w:b/>
          <w:color w:val="00B050"/>
          <w:sz w:val="28"/>
          <w:szCs w:val="28"/>
        </w:rPr>
        <w:t>ET</w:t>
      </w:r>
      <w:r w:rsidR="003F0DE5" w:rsidRPr="00942F4F">
        <w:rPr>
          <w:rFonts w:ascii="Tahoma" w:hAnsi="Tahoma" w:cs="Tahoma"/>
          <w:sz w:val="28"/>
          <w:szCs w:val="28"/>
        </w:rPr>
        <w:t xml:space="preserve"> pour que le résultat soit </w:t>
      </w:r>
      <w:r w:rsidR="003F0DE5" w:rsidRPr="001363D3">
        <w:rPr>
          <w:rFonts w:ascii="Tahoma" w:hAnsi="Tahoma" w:cs="Tahoma"/>
          <w:b/>
          <w:sz w:val="28"/>
          <w:szCs w:val="28"/>
          <w:u w:val="single"/>
        </w:rPr>
        <w:t>vrai</w:t>
      </w:r>
      <w:r w:rsidR="003F0DE5" w:rsidRPr="00942F4F">
        <w:rPr>
          <w:rFonts w:ascii="Tahoma" w:hAnsi="Tahoma" w:cs="Tahoma"/>
          <w:sz w:val="28"/>
          <w:szCs w:val="28"/>
        </w:rPr>
        <w:t>.</w:t>
      </w:r>
    </w:p>
    <w:p w:rsidR="003F0DE5" w:rsidRPr="00942F4F" w:rsidRDefault="00E96B5B" w:rsidP="00653A91">
      <w:pPr>
        <w:spacing w:after="160" w:line="360" w:lineRule="auto"/>
        <w:ind w:left="708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</w:rPr>
        <w:t>Exemple</w:t>
      </w:r>
    </w:p>
    <w:p w:rsidR="003F0DE5" w:rsidRPr="00942F4F" w:rsidRDefault="001363D3" w:rsidP="00653A91">
      <w:pPr>
        <w:spacing w:after="160" w:line="360" w:lineRule="auto"/>
        <w:ind w:left="708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b/>
          <w:noProof/>
          <w:sz w:val="28"/>
          <w:szCs w:val="28"/>
          <w:lang w:eastAsia="fr-CA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6FD558C" wp14:editId="6FC7D504">
                <wp:simplePos x="0" y="0"/>
                <wp:positionH relativeFrom="column">
                  <wp:posOffset>2257425</wp:posOffset>
                </wp:positionH>
                <wp:positionV relativeFrom="paragraph">
                  <wp:posOffset>135890</wp:posOffset>
                </wp:positionV>
                <wp:extent cx="3543300" cy="1585542"/>
                <wp:effectExtent l="57150" t="19050" r="76200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1585542"/>
                          <a:chOff x="0" y="0"/>
                          <a:chExt cx="3543300" cy="1585912"/>
                        </a:xfrm>
                      </wpg:grpSpPr>
                      <wps:wsp>
                        <wps:cNvPr id="15" name="Accolade ouvrante 15"/>
                        <wps:cNvSpPr/>
                        <wps:spPr>
                          <a:xfrm rot="16200000">
                            <a:off x="571500" y="323850"/>
                            <a:ext cx="114300" cy="1257300"/>
                          </a:xfrm>
                          <a:prstGeom prst="leftBrac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4" name="Accolade ouvrante 14"/>
                        <wps:cNvSpPr/>
                        <wps:spPr>
                          <a:xfrm rot="16200000">
                            <a:off x="2062163" y="442912"/>
                            <a:ext cx="114300" cy="1028700"/>
                          </a:xfrm>
                          <a:prstGeom prst="leftBrac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981075" y="1357312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80719" w:rsidRPr="001363D3" w:rsidRDefault="00180719" w:rsidP="003F0DE5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1363D3">
                                <w:rPr>
                                  <w:b/>
                                  <w:color w:val="00B050"/>
                                </w:rPr>
                                <w:t>Faux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1714500" y="9525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80719" w:rsidRPr="00675CAF" w:rsidRDefault="00180719" w:rsidP="003F0DE5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r w:rsidRPr="00675CAF">
                                <w:rPr>
                                  <w:color w:val="008000"/>
                                </w:rPr>
                                <w:t>Vrai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ccolade ouvrante 13"/>
                        <wps:cNvSpPr/>
                        <wps:spPr>
                          <a:xfrm rot="16200000">
                            <a:off x="1290638" y="557212"/>
                            <a:ext cx="114300" cy="1485900"/>
                          </a:xfrm>
                          <a:prstGeom prst="leftBrac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247650" y="1000125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180719" w:rsidRPr="00675CAF" w:rsidRDefault="00180719" w:rsidP="003F0DE5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Faux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égende encadrée 1 12"/>
                        <wps:cNvSpPr/>
                        <wps:spPr>
                          <a:xfrm>
                            <a:off x="1257300" y="0"/>
                            <a:ext cx="800100" cy="45720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179790"/>
                              <a:gd name="adj4" fmla="val -91333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180719" w:rsidRPr="00675CAF" w:rsidRDefault="00180719" w:rsidP="003F0DE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75CAF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Condition 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Légende encadrée 1 11"/>
                        <wps:cNvSpPr/>
                        <wps:spPr>
                          <a:xfrm>
                            <a:off x="2743200" y="0"/>
                            <a:ext cx="800100" cy="45720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172313"/>
                              <a:gd name="adj4" fmla="val -57154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180719" w:rsidRPr="00675CAF" w:rsidRDefault="00180719" w:rsidP="003F0DE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75CAF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Condition 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D558C" id="Groupe 22" o:spid="_x0000_s1064" style="position:absolute;left:0;text-align:left;margin-left:177.75pt;margin-top:10.7pt;width:279pt;height:124.85pt;z-index:251655680;mso-height-relative:margin" coordsize="35433,15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15" o:spid="_x0000_s1065" type="#_x0000_t87" style="position:absolute;left:5715;top:3238;width:1143;height:125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" adj="164" strokecolor="#4f81bd" strokeweight="2pt">
                  <v:shadow on="t" color="black" opacity="24903f" origin=",.5" offset="0,.55556mm"/>
                </v:shape>
                <v:shape id="Accolade ouvrante 14" o:spid="_x0000_s1066" type="#_x0000_t87" style="position:absolute;left:20621;top:4429;width:1143;height:1028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" adj="200" strokecolor="#4f81bd" strokeweight="2pt"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8" o:spid="_x0000_s1067" type="#_x0000_t202" style="position:absolute;left:9810;top:13573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180719" w:rsidRPr="001363D3" w:rsidRDefault="00180719" w:rsidP="003F0DE5">
                        <w:pPr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1363D3">
                          <w:rPr>
                            <w:b/>
                            <w:color w:val="00B050"/>
                          </w:rPr>
                          <w:t>Faux</w:t>
                        </w:r>
                      </w:p>
                    </w:txbxContent>
                  </v:textbox>
                </v:shape>
                <v:shape id="Zone de texte 16" o:spid="_x0000_s1068" type="#_x0000_t202" style="position:absolute;left:17145;top:9525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180719" w:rsidRPr="00675CAF" w:rsidRDefault="00180719" w:rsidP="003F0DE5">
                        <w:pPr>
                          <w:jc w:val="center"/>
                          <w:rPr>
                            <w:color w:val="008000"/>
                          </w:rPr>
                        </w:pPr>
                        <w:r w:rsidRPr="00675CAF">
                          <w:rPr>
                            <w:color w:val="008000"/>
                          </w:rPr>
                          <w:t>Vrai</w:t>
                        </w:r>
                      </w:p>
                    </w:txbxContent>
                  </v:textbox>
                </v:shape>
                <v:shape id="Accolade ouvrante 13" o:spid="_x0000_s1069" type="#_x0000_t87" style="position:absolute;left:12906;top:5572;width:1143;height:148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" adj="138" strokecolor="#4f81bd" strokeweight="2pt">
                  <v:shadow on="t" color="black" opacity="24903f" origin=",.5" offset="0,.55556mm"/>
                </v:shape>
                <v:shape id="Zone de texte 17" o:spid="_x0000_s1070" type="#_x0000_t202" style="position:absolute;left:2476;top:10001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180719" w:rsidRPr="00675CAF" w:rsidRDefault="00180719" w:rsidP="003F0DE5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Faux</w:t>
                        </w:r>
                      </w:p>
                    </w:txbxContent>
                  </v:textbox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égende encadrée 1 12" o:spid="_x0000_s1071" type="#_x0000_t47" style="position:absolute;left:12573;width:800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" adj="-19728,38835" filled="f" strokecolor="windowText">
                  <v:shadow on="t" color="black" opacity="22937f" origin=",.5" offset="0,.63889mm"/>
                  <v:textbox>
                    <w:txbxContent>
                      <w:p w:rsidR="00180719" w:rsidRPr="00675CAF" w:rsidRDefault="00180719" w:rsidP="003F0DE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75CAF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Condition 1</w:t>
                        </w:r>
                      </w:p>
                    </w:txbxContent>
                  </v:textbox>
                  <o:callout v:ext="edit" minusy="t"/>
                </v:shape>
                <v:shape id="Légende encadrée 1 11" o:spid="_x0000_s1072" type="#_x0000_t47" style="position:absolute;left:27432;width:800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" adj="-12345,37220" filled="f" strokecolor="windowText">
                  <v:shadow on="t" color="black" opacity="22937f" origin=",.5" offset="0,.63889mm"/>
                  <v:textbox>
                    <w:txbxContent>
                      <w:p w:rsidR="00180719" w:rsidRPr="00675CAF" w:rsidRDefault="00180719" w:rsidP="003F0DE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75CAF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Condition 2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3F0DE5" w:rsidRPr="00942F4F">
        <w:rPr>
          <w:rFonts w:ascii="Tahoma" w:hAnsi="Tahoma" w:cs="Tahoma"/>
          <w:sz w:val="28"/>
          <w:szCs w:val="28"/>
        </w:rPr>
        <w:t xml:space="preserve">Entier = 20 </w:t>
      </w:r>
    </w:p>
    <w:p w:rsidR="003F0DE5" w:rsidRPr="00942F4F" w:rsidRDefault="003F0DE5" w:rsidP="00653A91">
      <w:pPr>
        <w:spacing w:after="160" w:line="360" w:lineRule="auto"/>
        <w:ind w:left="708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Nom = "Québec"</w:t>
      </w:r>
    </w:p>
    <w:p w:rsidR="003F0DE5" w:rsidRPr="00942F4F" w:rsidRDefault="0055616A" w:rsidP="00653A91">
      <w:pPr>
        <w:spacing w:after="160" w:line="360" w:lineRule="auto"/>
        <w:ind w:left="708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Vérification </w:t>
      </w:r>
      <w:r w:rsidRPr="001363D3">
        <w:rPr>
          <w:rFonts w:ascii="Tahoma" w:hAnsi="Tahoma" w:cs="Tahoma"/>
          <w:sz w:val="24"/>
          <w:szCs w:val="28"/>
        </w:rPr>
        <w:t xml:space="preserve">:    SI          </w:t>
      </w:r>
      <w:r w:rsidR="003F0DE5" w:rsidRPr="001363D3">
        <w:rPr>
          <w:rFonts w:ascii="Tahoma" w:hAnsi="Tahoma" w:cs="Tahoma"/>
          <w:sz w:val="24"/>
          <w:szCs w:val="28"/>
        </w:rPr>
        <w:t xml:space="preserve">Nom = "Ontario" </w:t>
      </w:r>
      <w:r w:rsidRPr="001363D3">
        <w:rPr>
          <w:rFonts w:ascii="Tahoma" w:hAnsi="Tahoma" w:cs="Tahoma"/>
          <w:sz w:val="24"/>
          <w:szCs w:val="28"/>
        </w:rPr>
        <w:t xml:space="preserve"> </w:t>
      </w:r>
      <w:r w:rsidR="003F0DE5" w:rsidRPr="001363D3">
        <w:rPr>
          <w:rFonts w:ascii="Tahoma" w:hAnsi="Tahoma" w:cs="Tahoma"/>
          <w:sz w:val="24"/>
          <w:szCs w:val="28"/>
        </w:rPr>
        <w:t xml:space="preserve">  ET   </w:t>
      </w:r>
      <w:r w:rsidRPr="001363D3">
        <w:rPr>
          <w:rFonts w:ascii="Tahoma" w:hAnsi="Tahoma" w:cs="Tahoma"/>
          <w:sz w:val="24"/>
          <w:szCs w:val="28"/>
        </w:rPr>
        <w:t xml:space="preserve">     </w:t>
      </w:r>
      <w:r w:rsidR="003F0DE5" w:rsidRPr="001363D3">
        <w:rPr>
          <w:rFonts w:ascii="Tahoma" w:hAnsi="Tahoma" w:cs="Tahoma"/>
          <w:sz w:val="24"/>
          <w:szCs w:val="28"/>
        </w:rPr>
        <w:t>Entier &gt; 10</w:t>
      </w:r>
      <w:r w:rsidRPr="001363D3">
        <w:rPr>
          <w:rFonts w:ascii="Tahoma" w:hAnsi="Tahoma" w:cs="Tahoma"/>
          <w:sz w:val="24"/>
          <w:szCs w:val="28"/>
        </w:rPr>
        <w:t xml:space="preserve">     ALORS</w:t>
      </w:r>
    </w:p>
    <w:p w:rsidR="001363D3" w:rsidRDefault="001363D3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1363D3" w:rsidRDefault="001363D3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3F0DE5" w:rsidRPr="00942F4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lastRenderedPageBreak/>
        <w:t xml:space="preserve">Le retour de la vérification est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faux</w:t>
      </w:r>
      <w:r w:rsidRPr="001363D3">
        <w:rPr>
          <w:rFonts w:ascii="Tahoma" w:hAnsi="Tahoma" w:cs="Tahoma"/>
          <w:color w:val="00B050"/>
          <w:sz w:val="28"/>
          <w:szCs w:val="28"/>
        </w:rPr>
        <w:t xml:space="preserve"> </w:t>
      </w:r>
      <w:r w:rsidR="0055616A" w:rsidRPr="00942F4F">
        <w:rPr>
          <w:rFonts w:ascii="Tahoma" w:hAnsi="Tahoma" w:cs="Tahoma"/>
          <w:sz w:val="28"/>
          <w:szCs w:val="28"/>
        </w:rPr>
        <w:t xml:space="preserve">parce que la vérification de la variable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Nom</w:t>
      </w:r>
      <w:r w:rsidRPr="00942F4F">
        <w:rPr>
          <w:rFonts w:ascii="Tahoma" w:hAnsi="Tahoma" w:cs="Tahoma"/>
          <w:sz w:val="28"/>
          <w:szCs w:val="28"/>
        </w:rPr>
        <w:t xml:space="preserve"> est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fausse</w:t>
      </w:r>
      <w:r w:rsidRPr="00942F4F">
        <w:rPr>
          <w:rFonts w:ascii="Tahoma" w:hAnsi="Tahoma" w:cs="Tahoma"/>
          <w:sz w:val="28"/>
          <w:szCs w:val="28"/>
        </w:rPr>
        <w:t xml:space="preserve"> et </w:t>
      </w:r>
      <w:r w:rsidR="0055616A" w:rsidRPr="00942F4F">
        <w:rPr>
          <w:rFonts w:ascii="Tahoma" w:hAnsi="Tahoma" w:cs="Tahoma"/>
          <w:sz w:val="28"/>
          <w:szCs w:val="28"/>
        </w:rPr>
        <w:t xml:space="preserve">celle de de la variable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Entier</w:t>
      </w:r>
      <w:r w:rsidRPr="00942F4F">
        <w:rPr>
          <w:rFonts w:ascii="Tahoma" w:hAnsi="Tahoma" w:cs="Tahoma"/>
          <w:sz w:val="28"/>
          <w:szCs w:val="28"/>
        </w:rPr>
        <w:t xml:space="preserve"> est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vraie</w:t>
      </w:r>
      <w:r w:rsidRPr="00942F4F">
        <w:rPr>
          <w:rFonts w:ascii="Tahoma" w:hAnsi="Tahoma" w:cs="Tahoma"/>
          <w:sz w:val="28"/>
          <w:szCs w:val="28"/>
        </w:rPr>
        <w:t xml:space="preserve"> : en résumé,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faux</w:t>
      </w:r>
      <w:r w:rsidRPr="001363D3">
        <w:rPr>
          <w:rFonts w:ascii="Tahoma" w:hAnsi="Tahoma" w:cs="Tahoma"/>
          <w:b/>
          <w:sz w:val="28"/>
          <w:szCs w:val="28"/>
        </w:rPr>
        <w:t xml:space="preserve"> ET</w:t>
      </w:r>
      <w:r w:rsidRPr="00942F4F">
        <w:rPr>
          <w:rFonts w:ascii="Tahoma" w:hAnsi="Tahoma" w:cs="Tahoma"/>
          <w:sz w:val="28"/>
          <w:szCs w:val="28"/>
        </w:rPr>
        <w:t xml:space="preserve">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vrai</w:t>
      </w:r>
      <w:r w:rsidRPr="00942F4F">
        <w:rPr>
          <w:rFonts w:ascii="Tahoma" w:hAnsi="Tahoma" w:cs="Tahoma"/>
          <w:sz w:val="28"/>
          <w:szCs w:val="28"/>
        </w:rPr>
        <w:t xml:space="preserve"> a pour résultat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faux</w:t>
      </w:r>
      <w:r w:rsidRPr="00942F4F">
        <w:rPr>
          <w:rFonts w:ascii="Tahoma" w:hAnsi="Tahoma" w:cs="Tahoma"/>
          <w:sz w:val="28"/>
          <w:szCs w:val="28"/>
        </w:rPr>
        <w:t>.</w:t>
      </w:r>
    </w:p>
    <w:p w:rsidR="003F0DE5" w:rsidRPr="00942F4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Voici un tableau résumant les retours du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ET logique</w:t>
      </w:r>
      <w:r w:rsidR="0055616A" w:rsidRPr="001363D3">
        <w:rPr>
          <w:rFonts w:ascii="Tahoma" w:hAnsi="Tahoma" w:cs="Tahoma"/>
          <w:color w:val="00B050"/>
          <w:sz w:val="28"/>
          <w:szCs w:val="28"/>
        </w:rPr>
        <w:t> </w:t>
      </w:r>
      <w:r w:rsidR="0055616A" w:rsidRPr="00942F4F">
        <w:rPr>
          <w:rFonts w:ascii="Tahoma" w:hAnsi="Tahoma" w:cs="Tahoma"/>
          <w:sz w:val="28"/>
          <w:szCs w:val="28"/>
        </w:rPr>
        <w:t>:</w:t>
      </w:r>
    </w:p>
    <w:tbl>
      <w:tblPr>
        <w:tblStyle w:val="Grilledutableau2"/>
        <w:tblW w:w="0" w:type="auto"/>
        <w:jc w:val="center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3F0DE5" w:rsidRPr="00942F4F" w:rsidTr="0055616A">
        <w:trPr>
          <w:jc w:val="center"/>
        </w:trPr>
        <w:tc>
          <w:tcPr>
            <w:tcW w:w="2926" w:type="dxa"/>
          </w:tcPr>
          <w:p w:rsidR="003F0DE5" w:rsidRPr="001363D3" w:rsidRDefault="003F0DE5" w:rsidP="00653A91">
            <w:pPr>
              <w:spacing w:after="160" w:line="360" w:lineRule="auto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Condition 1\Condition 2</w:t>
            </w:r>
          </w:p>
        </w:tc>
        <w:tc>
          <w:tcPr>
            <w:tcW w:w="2927" w:type="dxa"/>
            <w:tcBorders>
              <w:bottom w:val="single" w:sz="4" w:space="0" w:color="auto"/>
            </w:tcBorders>
          </w:tcPr>
          <w:p w:rsidR="003F0DE5" w:rsidRPr="001363D3" w:rsidRDefault="003F0DE5" w:rsidP="00653A91">
            <w:pPr>
              <w:spacing w:after="160" w:line="360" w:lineRule="auto"/>
              <w:jc w:val="center"/>
              <w:rPr>
                <w:rFonts w:ascii="Tahoma" w:eastAsia="Batang" w:hAnsi="Tahoma" w:cs="Tahoma"/>
                <w:b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sz w:val="24"/>
                <w:szCs w:val="28"/>
              </w:rPr>
              <w:t>Vrai</w:t>
            </w:r>
          </w:p>
        </w:tc>
        <w:tc>
          <w:tcPr>
            <w:tcW w:w="2927" w:type="dxa"/>
            <w:tcBorders>
              <w:bottom w:val="single" w:sz="4" w:space="0" w:color="auto"/>
            </w:tcBorders>
          </w:tcPr>
          <w:p w:rsidR="003F0DE5" w:rsidRPr="001363D3" w:rsidRDefault="003F0DE5" w:rsidP="00653A91">
            <w:pPr>
              <w:spacing w:after="160" w:line="360" w:lineRule="auto"/>
              <w:jc w:val="center"/>
              <w:rPr>
                <w:rFonts w:ascii="Tahoma" w:eastAsia="Batang" w:hAnsi="Tahoma" w:cs="Tahoma"/>
                <w:b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sz w:val="24"/>
                <w:szCs w:val="28"/>
              </w:rPr>
              <w:t>Faux</w:t>
            </w:r>
          </w:p>
        </w:tc>
      </w:tr>
      <w:tr w:rsidR="003F0DE5" w:rsidRPr="00942F4F" w:rsidTr="0055616A">
        <w:trPr>
          <w:jc w:val="center"/>
        </w:trPr>
        <w:tc>
          <w:tcPr>
            <w:tcW w:w="2926" w:type="dxa"/>
          </w:tcPr>
          <w:p w:rsidR="003F0DE5" w:rsidRPr="00942F4F" w:rsidRDefault="003F0DE5" w:rsidP="00653A91">
            <w:pPr>
              <w:spacing w:after="160" w:line="360" w:lineRule="auto"/>
              <w:rPr>
                <w:rFonts w:ascii="Tahoma" w:eastAsia="Batang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b/>
                <w:sz w:val="28"/>
                <w:szCs w:val="28"/>
              </w:rPr>
              <w:t>Vrai</w:t>
            </w:r>
          </w:p>
        </w:tc>
        <w:tc>
          <w:tcPr>
            <w:tcW w:w="2927" w:type="dxa"/>
            <w:shd w:val="clear" w:color="auto" w:fill="C2D69B" w:themeFill="accent3" w:themeFillTint="99"/>
          </w:tcPr>
          <w:p w:rsidR="003F0DE5" w:rsidRPr="00942F4F" w:rsidRDefault="003F0DE5" w:rsidP="00653A91">
            <w:pPr>
              <w:spacing w:after="160" w:line="360" w:lineRule="auto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Retour vrai</w:t>
            </w:r>
          </w:p>
        </w:tc>
        <w:tc>
          <w:tcPr>
            <w:tcW w:w="2927" w:type="dxa"/>
            <w:shd w:val="clear" w:color="auto" w:fill="C2D69B" w:themeFill="accent3" w:themeFillTint="99"/>
          </w:tcPr>
          <w:p w:rsidR="003F0DE5" w:rsidRPr="00942F4F" w:rsidRDefault="003F0DE5" w:rsidP="00653A91">
            <w:pPr>
              <w:spacing w:after="160" w:line="360" w:lineRule="auto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Retour faux</w:t>
            </w:r>
          </w:p>
        </w:tc>
      </w:tr>
      <w:tr w:rsidR="003F0DE5" w:rsidRPr="00942F4F" w:rsidTr="0055616A">
        <w:trPr>
          <w:jc w:val="center"/>
        </w:trPr>
        <w:tc>
          <w:tcPr>
            <w:tcW w:w="2926" w:type="dxa"/>
          </w:tcPr>
          <w:p w:rsidR="003F0DE5" w:rsidRPr="00942F4F" w:rsidRDefault="003F0DE5" w:rsidP="00653A91">
            <w:pPr>
              <w:spacing w:after="160" w:line="360" w:lineRule="auto"/>
              <w:rPr>
                <w:rFonts w:ascii="Tahoma" w:eastAsia="Batang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b/>
                <w:sz w:val="28"/>
                <w:szCs w:val="28"/>
              </w:rPr>
              <w:t>Faux</w:t>
            </w:r>
          </w:p>
        </w:tc>
        <w:tc>
          <w:tcPr>
            <w:tcW w:w="2927" w:type="dxa"/>
            <w:shd w:val="clear" w:color="auto" w:fill="C2D69B" w:themeFill="accent3" w:themeFillTint="99"/>
          </w:tcPr>
          <w:p w:rsidR="003F0DE5" w:rsidRPr="00942F4F" w:rsidRDefault="003F0DE5" w:rsidP="00653A91">
            <w:pPr>
              <w:spacing w:after="160" w:line="360" w:lineRule="auto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Retour faux</w:t>
            </w:r>
          </w:p>
        </w:tc>
        <w:tc>
          <w:tcPr>
            <w:tcW w:w="2927" w:type="dxa"/>
            <w:shd w:val="clear" w:color="auto" w:fill="C2D69B" w:themeFill="accent3" w:themeFillTint="99"/>
          </w:tcPr>
          <w:p w:rsidR="003F0DE5" w:rsidRPr="00942F4F" w:rsidRDefault="003F0DE5" w:rsidP="00653A91">
            <w:pPr>
              <w:spacing w:after="160" w:line="360" w:lineRule="auto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Retour faux</w:t>
            </w:r>
          </w:p>
        </w:tc>
      </w:tr>
    </w:tbl>
    <w:p w:rsidR="003F0DE5" w:rsidRPr="00942F4F" w:rsidRDefault="0055616A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4C4535" wp14:editId="6A07D87E">
                <wp:simplePos x="0" y="0"/>
                <wp:positionH relativeFrom="margin">
                  <wp:posOffset>1238250</wp:posOffset>
                </wp:positionH>
                <wp:positionV relativeFrom="paragraph">
                  <wp:posOffset>335915</wp:posOffset>
                </wp:positionV>
                <wp:extent cx="1752600" cy="1695450"/>
                <wp:effectExtent l="38100" t="38100" r="114300" b="1143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9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6423B" id="Rectangle 24" o:spid="_x0000_s1026" style="position:absolute;margin-left:97.5pt;margin-top:26.45pt;width:138pt;height:133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" filled="f" strokecolor="#00b050" strokeweight="2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:rsidR="003F0DE5" w:rsidRPr="00942F4F" w:rsidRDefault="0055616A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w:drawing>
          <wp:anchor distT="0" distB="0" distL="114300" distR="114300" simplePos="0" relativeHeight="251657728" behindDoc="1" locked="0" layoutInCell="1" allowOverlap="1" wp14:anchorId="4A095C99" wp14:editId="643238F7">
            <wp:simplePos x="0" y="0"/>
            <wp:positionH relativeFrom="column">
              <wp:posOffset>3586480</wp:posOffset>
            </wp:positionH>
            <wp:positionV relativeFrom="paragraph">
              <wp:posOffset>6350</wp:posOffset>
            </wp:positionV>
            <wp:extent cx="1151890" cy="1198245"/>
            <wp:effectExtent l="0" t="0" r="0" b="1905"/>
            <wp:wrapTight wrapText="bothSides">
              <wp:wrapPolygon edited="0">
                <wp:start x="8216" y="0"/>
                <wp:lineTo x="4644" y="5494"/>
                <wp:lineTo x="1786" y="10989"/>
                <wp:lineTo x="0" y="16140"/>
                <wp:lineTo x="0" y="19917"/>
                <wp:lineTo x="1072" y="21291"/>
                <wp:lineTo x="6073" y="21291"/>
                <wp:lineTo x="21076" y="17857"/>
                <wp:lineTo x="21076" y="14079"/>
                <wp:lineTo x="19647" y="10989"/>
                <wp:lineTo x="11788" y="0"/>
                <wp:lineTo x="8216" y="0"/>
              </wp:wrapPolygon>
            </wp:wrapTight>
            <wp:docPr id="23" name="Image 23" descr="http://video-ip.net/wp-content/uploads/2013/01/Exclamation_Icons_clip_art_h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ideo-ip.net/wp-content/uploads/2013/01/Exclamation_Icons_clip_art_h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DE5" w:rsidRPr="00942F4F">
        <w:rPr>
          <w:rFonts w:ascii="Tahoma" w:hAnsi="Tahoma" w:cs="Tahoma"/>
          <w:sz w:val="28"/>
          <w:szCs w:val="28"/>
        </w:rPr>
        <w:t>Dit autrement :</w:t>
      </w:r>
      <w:r w:rsidR="003F0DE5" w:rsidRPr="00942F4F">
        <w:rPr>
          <w:rFonts w:ascii="Tahoma" w:hAnsi="Tahoma" w:cs="Tahoma"/>
          <w:sz w:val="28"/>
          <w:szCs w:val="28"/>
        </w:rPr>
        <w:tab/>
      </w:r>
      <w:r w:rsidR="003F0DE5" w:rsidRPr="00942F4F">
        <w:rPr>
          <w:rFonts w:ascii="Tahoma" w:hAnsi="Tahoma" w:cs="Tahoma"/>
          <w:sz w:val="28"/>
          <w:szCs w:val="28"/>
          <w:highlight w:val="green"/>
        </w:rPr>
        <w:t>vrai</w:t>
      </w:r>
      <w:r w:rsidR="003F0DE5" w:rsidRPr="00942F4F">
        <w:rPr>
          <w:rFonts w:ascii="Tahoma" w:hAnsi="Tahoma" w:cs="Tahoma"/>
          <w:sz w:val="28"/>
          <w:szCs w:val="28"/>
        </w:rPr>
        <w:t xml:space="preserve"> ET </w:t>
      </w:r>
      <w:r w:rsidR="003F0DE5" w:rsidRPr="00942F4F">
        <w:rPr>
          <w:rFonts w:ascii="Tahoma" w:hAnsi="Tahoma" w:cs="Tahoma"/>
          <w:sz w:val="28"/>
          <w:szCs w:val="28"/>
          <w:highlight w:val="green"/>
        </w:rPr>
        <w:t>vrai</w:t>
      </w:r>
      <w:r w:rsidR="003F0DE5" w:rsidRPr="00942F4F">
        <w:rPr>
          <w:rFonts w:ascii="Tahoma" w:hAnsi="Tahoma" w:cs="Tahoma"/>
          <w:sz w:val="28"/>
          <w:szCs w:val="28"/>
        </w:rPr>
        <w:t xml:space="preserve"> = </w:t>
      </w:r>
      <w:r w:rsidR="003F0DE5" w:rsidRPr="00942F4F">
        <w:rPr>
          <w:rFonts w:ascii="Tahoma" w:hAnsi="Tahoma" w:cs="Tahoma"/>
          <w:sz w:val="28"/>
          <w:szCs w:val="28"/>
          <w:highlight w:val="green"/>
        </w:rPr>
        <w:t>vrai</w:t>
      </w:r>
    </w:p>
    <w:p w:rsidR="003F0DE5" w:rsidRPr="00942F4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  <w:highlight w:val="green"/>
        </w:rPr>
        <w:t>vrai</w:t>
      </w:r>
      <w:r w:rsidRPr="00942F4F">
        <w:rPr>
          <w:rFonts w:ascii="Tahoma" w:hAnsi="Tahoma" w:cs="Tahoma"/>
          <w:sz w:val="28"/>
          <w:szCs w:val="28"/>
        </w:rPr>
        <w:t xml:space="preserve"> ET </w:t>
      </w:r>
      <w:r w:rsidRPr="00942F4F">
        <w:rPr>
          <w:rFonts w:ascii="Tahoma" w:hAnsi="Tahoma" w:cs="Tahoma"/>
          <w:sz w:val="28"/>
          <w:szCs w:val="28"/>
          <w:highlight w:val="yellow"/>
        </w:rPr>
        <w:t>faux</w:t>
      </w:r>
      <w:r w:rsidRPr="00942F4F">
        <w:rPr>
          <w:rFonts w:ascii="Tahoma" w:hAnsi="Tahoma" w:cs="Tahoma"/>
          <w:sz w:val="28"/>
          <w:szCs w:val="28"/>
        </w:rPr>
        <w:t xml:space="preserve"> = </w:t>
      </w:r>
      <w:r w:rsidRPr="00942F4F">
        <w:rPr>
          <w:rFonts w:ascii="Tahoma" w:hAnsi="Tahoma" w:cs="Tahoma"/>
          <w:sz w:val="28"/>
          <w:szCs w:val="28"/>
          <w:highlight w:val="yellow"/>
        </w:rPr>
        <w:t>faux</w:t>
      </w:r>
    </w:p>
    <w:p w:rsidR="003F0DE5" w:rsidRPr="00942F4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  <w:highlight w:val="yellow"/>
        </w:rPr>
        <w:t>faux</w:t>
      </w:r>
      <w:r w:rsidRPr="00942F4F">
        <w:rPr>
          <w:rFonts w:ascii="Tahoma" w:hAnsi="Tahoma" w:cs="Tahoma"/>
          <w:sz w:val="28"/>
          <w:szCs w:val="28"/>
        </w:rPr>
        <w:t xml:space="preserve"> ET </w:t>
      </w:r>
      <w:r w:rsidRPr="00942F4F">
        <w:rPr>
          <w:rFonts w:ascii="Tahoma" w:hAnsi="Tahoma" w:cs="Tahoma"/>
          <w:sz w:val="28"/>
          <w:szCs w:val="28"/>
          <w:highlight w:val="green"/>
        </w:rPr>
        <w:t>vrai</w:t>
      </w:r>
      <w:r w:rsidRPr="00942F4F">
        <w:rPr>
          <w:rFonts w:ascii="Tahoma" w:hAnsi="Tahoma" w:cs="Tahoma"/>
          <w:sz w:val="28"/>
          <w:szCs w:val="28"/>
        </w:rPr>
        <w:t xml:space="preserve"> = </w:t>
      </w:r>
      <w:r w:rsidRPr="00942F4F">
        <w:rPr>
          <w:rFonts w:ascii="Tahoma" w:hAnsi="Tahoma" w:cs="Tahoma"/>
          <w:sz w:val="28"/>
          <w:szCs w:val="28"/>
          <w:highlight w:val="yellow"/>
        </w:rPr>
        <w:t>faux</w:t>
      </w:r>
    </w:p>
    <w:p w:rsidR="003F0DE5" w:rsidRPr="00942F4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  <w:highlight w:val="yellow"/>
        </w:rPr>
        <w:t>faux</w:t>
      </w:r>
      <w:r w:rsidRPr="00942F4F">
        <w:rPr>
          <w:rFonts w:ascii="Tahoma" w:hAnsi="Tahoma" w:cs="Tahoma"/>
          <w:sz w:val="28"/>
          <w:szCs w:val="28"/>
        </w:rPr>
        <w:t xml:space="preserve"> ET </w:t>
      </w:r>
      <w:r w:rsidRPr="00942F4F">
        <w:rPr>
          <w:rFonts w:ascii="Tahoma" w:hAnsi="Tahoma" w:cs="Tahoma"/>
          <w:sz w:val="28"/>
          <w:szCs w:val="28"/>
          <w:highlight w:val="yellow"/>
        </w:rPr>
        <w:t>faux</w:t>
      </w:r>
      <w:r w:rsidRPr="00942F4F">
        <w:rPr>
          <w:rFonts w:ascii="Tahoma" w:hAnsi="Tahoma" w:cs="Tahoma"/>
          <w:sz w:val="28"/>
          <w:szCs w:val="28"/>
        </w:rPr>
        <w:t xml:space="preserve"> = </w:t>
      </w:r>
      <w:r w:rsidRPr="00942F4F">
        <w:rPr>
          <w:rFonts w:ascii="Tahoma" w:hAnsi="Tahoma" w:cs="Tahoma"/>
          <w:sz w:val="28"/>
          <w:szCs w:val="28"/>
          <w:highlight w:val="yellow"/>
        </w:rPr>
        <w:t>faux</w:t>
      </w:r>
    </w:p>
    <w:p w:rsidR="003F0DE5" w:rsidRPr="00942F4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3F0DE5" w:rsidRPr="00942F4F" w:rsidRDefault="003F0DE5" w:rsidP="00653A91">
      <w:pPr>
        <w:pStyle w:val="Style4Enumeration"/>
        <w:spacing w:line="360" w:lineRule="auto"/>
        <w:ind w:left="284" w:hanging="284"/>
        <w:rPr>
          <w:sz w:val="28"/>
          <w:szCs w:val="28"/>
        </w:rPr>
      </w:pPr>
      <w:r w:rsidRPr="00942F4F">
        <w:rPr>
          <w:sz w:val="28"/>
          <w:szCs w:val="28"/>
        </w:rPr>
        <w:t>La fonction logique OU</w:t>
      </w:r>
    </w:p>
    <w:p w:rsidR="003F0DE5" w:rsidRPr="00942F4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Le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OU</w:t>
      </w:r>
      <w:r w:rsidRPr="001363D3">
        <w:rPr>
          <w:rFonts w:ascii="Tahoma" w:hAnsi="Tahoma" w:cs="Tahoma"/>
          <w:color w:val="00B050"/>
          <w:sz w:val="28"/>
          <w:szCs w:val="28"/>
        </w:rPr>
        <w:t xml:space="preserve">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logique</w:t>
      </w:r>
      <w:r w:rsidRPr="00942F4F">
        <w:rPr>
          <w:rFonts w:ascii="Tahoma" w:hAnsi="Tahoma" w:cs="Tahoma"/>
          <w:sz w:val="28"/>
          <w:szCs w:val="28"/>
        </w:rPr>
        <w:t xml:space="preserve"> est l’inverse du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ET logique</w:t>
      </w:r>
      <w:r w:rsidRPr="00942F4F">
        <w:rPr>
          <w:rFonts w:ascii="Tahoma" w:hAnsi="Tahoma" w:cs="Tahoma"/>
          <w:sz w:val="28"/>
          <w:szCs w:val="28"/>
        </w:rPr>
        <w:t xml:space="preserve">. Il retournera une valeur vraie </w:t>
      </w:r>
      <w:r w:rsidRPr="001363D3">
        <w:rPr>
          <w:rFonts w:ascii="Tahoma" w:hAnsi="Tahoma" w:cs="Tahoma"/>
          <w:b/>
          <w:sz w:val="28"/>
          <w:szCs w:val="28"/>
          <w:u w:val="single"/>
        </w:rPr>
        <w:t>dès qu’une des conditions est vraie</w:t>
      </w:r>
      <w:r w:rsidRPr="00942F4F">
        <w:rPr>
          <w:rFonts w:ascii="Tahoma" w:hAnsi="Tahoma" w:cs="Tahoma"/>
          <w:sz w:val="28"/>
          <w:szCs w:val="28"/>
        </w:rPr>
        <w:t>.</w:t>
      </w:r>
    </w:p>
    <w:p w:rsidR="0055616A" w:rsidRPr="00942F4F" w:rsidRDefault="0055616A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1363D3" w:rsidRDefault="001363D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3F0DE5" w:rsidRPr="00942F4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lastRenderedPageBreak/>
        <w:t xml:space="preserve">Tableau du </w:t>
      </w:r>
      <w:r w:rsidRPr="001363D3">
        <w:rPr>
          <w:rFonts w:ascii="Tahoma" w:hAnsi="Tahoma" w:cs="Tahoma"/>
          <w:b/>
          <w:color w:val="00B050"/>
          <w:sz w:val="28"/>
          <w:szCs w:val="28"/>
        </w:rPr>
        <w:t>OU logique</w:t>
      </w:r>
      <w:r w:rsidRPr="001363D3">
        <w:rPr>
          <w:rFonts w:ascii="Tahoma" w:hAnsi="Tahoma" w:cs="Tahoma"/>
          <w:color w:val="00B050"/>
          <w:sz w:val="28"/>
          <w:szCs w:val="28"/>
        </w:rPr>
        <w:t> </w:t>
      </w:r>
      <w:r w:rsidRPr="00942F4F">
        <w:rPr>
          <w:rFonts w:ascii="Tahoma" w:hAnsi="Tahoma" w:cs="Tahoma"/>
          <w:sz w:val="28"/>
          <w:szCs w:val="28"/>
        </w:rPr>
        <w:t>:</w:t>
      </w:r>
    </w:p>
    <w:tbl>
      <w:tblPr>
        <w:tblStyle w:val="Grilledutableau2"/>
        <w:tblW w:w="0" w:type="auto"/>
        <w:jc w:val="center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3F0DE5" w:rsidRPr="00942F4F" w:rsidTr="0055616A">
        <w:trPr>
          <w:jc w:val="center"/>
        </w:trPr>
        <w:tc>
          <w:tcPr>
            <w:tcW w:w="2926" w:type="dxa"/>
          </w:tcPr>
          <w:p w:rsidR="003F0DE5" w:rsidRPr="001363D3" w:rsidRDefault="003F0DE5" w:rsidP="00653A91">
            <w:pPr>
              <w:spacing w:after="160" w:line="360" w:lineRule="auto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Condition 1\Condition 2</w:t>
            </w:r>
          </w:p>
        </w:tc>
        <w:tc>
          <w:tcPr>
            <w:tcW w:w="2927" w:type="dxa"/>
            <w:tcBorders>
              <w:bottom w:val="single" w:sz="4" w:space="0" w:color="auto"/>
            </w:tcBorders>
          </w:tcPr>
          <w:p w:rsidR="003F0DE5" w:rsidRPr="001363D3" w:rsidRDefault="003F0DE5" w:rsidP="00653A91">
            <w:pPr>
              <w:spacing w:after="160" w:line="360" w:lineRule="auto"/>
              <w:jc w:val="center"/>
              <w:rPr>
                <w:rFonts w:ascii="Tahoma" w:eastAsia="Batang" w:hAnsi="Tahoma" w:cs="Tahoma"/>
                <w:b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sz w:val="24"/>
                <w:szCs w:val="28"/>
              </w:rPr>
              <w:t>Vrai</w:t>
            </w:r>
          </w:p>
        </w:tc>
        <w:tc>
          <w:tcPr>
            <w:tcW w:w="2927" w:type="dxa"/>
            <w:tcBorders>
              <w:bottom w:val="single" w:sz="4" w:space="0" w:color="auto"/>
            </w:tcBorders>
          </w:tcPr>
          <w:p w:rsidR="003F0DE5" w:rsidRPr="001363D3" w:rsidRDefault="003F0DE5" w:rsidP="00653A91">
            <w:pPr>
              <w:spacing w:after="160" w:line="360" w:lineRule="auto"/>
              <w:jc w:val="center"/>
              <w:rPr>
                <w:rFonts w:ascii="Tahoma" w:eastAsia="Batang" w:hAnsi="Tahoma" w:cs="Tahoma"/>
                <w:b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sz w:val="24"/>
                <w:szCs w:val="28"/>
              </w:rPr>
              <w:t>Faux</w:t>
            </w:r>
          </w:p>
        </w:tc>
      </w:tr>
      <w:tr w:rsidR="003F0DE5" w:rsidRPr="00942F4F" w:rsidTr="0055616A">
        <w:trPr>
          <w:jc w:val="center"/>
        </w:trPr>
        <w:tc>
          <w:tcPr>
            <w:tcW w:w="2926" w:type="dxa"/>
          </w:tcPr>
          <w:p w:rsidR="003F0DE5" w:rsidRPr="00942F4F" w:rsidRDefault="003F0DE5" w:rsidP="00653A91">
            <w:pPr>
              <w:spacing w:after="160" w:line="360" w:lineRule="auto"/>
              <w:rPr>
                <w:rFonts w:ascii="Tahoma" w:eastAsia="Batang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b/>
                <w:sz w:val="28"/>
                <w:szCs w:val="28"/>
              </w:rPr>
              <w:t>Vrai</w:t>
            </w:r>
          </w:p>
        </w:tc>
        <w:tc>
          <w:tcPr>
            <w:tcW w:w="2927" w:type="dxa"/>
            <w:shd w:val="clear" w:color="auto" w:fill="C2D69B" w:themeFill="accent3" w:themeFillTint="99"/>
          </w:tcPr>
          <w:p w:rsidR="003F0DE5" w:rsidRPr="00942F4F" w:rsidRDefault="003F0DE5" w:rsidP="00653A91">
            <w:pPr>
              <w:spacing w:after="160" w:line="360" w:lineRule="auto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Retour vrai</w:t>
            </w:r>
          </w:p>
        </w:tc>
        <w:tc>
          <w:tcPr>
            <w:tcW w:w="2927" w:type="dxa"/>
            <w:shd w:val="clear" w:color="auto" w:fill="C2D69B" w:themeFill="accent3" w:themeFillTint="99"/>
          </w:tcPr>
          <w:p w:rsidR="003F0DE5" w:rsidRPr="00942F4F" w:rsidRDefault="003F0DE5" w:rsidP="00653A91">
            <w:pPr>
              <w:spacing w:after="160" w:line="360" w:lineRule="auto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Retour vrai</w:t>
            </w:r>
          </w:p>
        </w:tc>
      </w:tr>
      <w:tr w:rsidR="003F0DE5" w:rsidRPr="00942F4F" w:rsidTr="0055616A">
        <w:trPr>
          <w:jc w:val="center"/>
        </w:trPr>
        <w:tc>
          <w:tcPr>
            <w:tcW w:w="2926" w:type="dxa"/>
          </w:tcPr>
          <w:p w:rsidR="003F0DE5" w:rsidRPr="00942F4F" w:rsidRDefault="003F0DE5" w:rsidP="00653A91">
            <w:pPr>
              <w:spacing w:after="160" w:line="360" w:lineRule="auto"/>
              <w:rPr>
                <w:rFonts w:ascii="Tahoma" w:eastAsia="Batang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b/>
                <w:sz w:val="28"/>
                <w:szCs w:val="28"/>
              </w:rPr>
              <w:t>Faux</w:t>
            </w:r>
          </w:p>
        </w:tc>
        <w:tc>
          <w:tcPr>
            <w:tcW w:w="2927" w:type="dxa"/>
            <w:shd w:val="clear" w:color="auto" w:fill="C2D69B" w:themeFill="accent3" w:themeFillTint="99"/>
          </w:tcPr>
          <w:p w:rsidR="003F0DE5" w:rsidRPr="00942F4F" w:rsidRDefault="003F0DE5" w:rsidP="00653A91">
            <w:pPr>
              <w:spacing w:after="160" w:line="360" w:lineRule="auto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Retour vrai</w:t>
            </w:r>
          </w:p>
        </w:tc>
        <w:tc>
          <w:tcPr>
            <w:tcW w:w="2927" w:type="dxa"/>
            <w:shd w:val="clear" w:color="auto" w:fill="C2D69B" w:themeFill="accent3" w:themeFillTint="99"/>
          </w:tcPr>
          <w:p w:rsidR="003F0DE5" w:rsidRPr="00942F4F" w:rsidRDefault="003F0DE5" w:rsidP="00653A91">
            <w:pPr>
              <w:spacing w:after="160" w:line="360" w:lineRule="auto"/>
              <w:rPr>
                <w:rFonts w:ascii="Tahoma" w:eastAsia="Batang" w:hAnsi="Tahoma" w:cs="Tahoma"/>
                <w:sz w:val="28"/>
                <w:szCs w:val="28"/>
              </w:rPr>
            </w:pPr>
            <w:r w:rsidRPr="00942F4F">
              <w:rPr>
                <w:rFonts w:ascii="Tahoma" w:eastAsia="Batang" w:hAnsi="Tahoma" w:cs="Tahoma"/>
                <w:sz w:val="28"/>
                <w:szCs w:val="28"/>
              </w:rPr>
              <w:t>Retour faux</w:t>
            </w:r>
          </w:p>
        </w:tc>
      </w:tr>
    </w:tbl>
    <w:p w:rsidR="003F0DE5" w:rsidRPr="00942F4F" w:rsidRDefault="0055616A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03E55" wp14:editId="6B244494">
                <wp:simplePos x="0" y="0"/>
                <wp:positionH relativeFrom="margin">
                  <wp:posOffset>1247775</wp:posOffset>
                </wp:positionH>
                <wp:positionV relativeFrom="paragraph">
                  <wp:posOffset>298450</wp:posOffset>
                </wp:positionV>
                <wp:extent cx="1762125" cy="1743075"/>
                <wp:effectExtent l="38100" t="38100" r="123825" b="1238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BCF66" id="Rectangle 25" o:spid="_x0000_s1026" style="position:absolute;margin-left:98.25pt;margin-top:23.5pt;width:138.75pt;height:137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" filled="f" strokecolor="#00b050" strokeweight="2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:rsidR="003F0DE5" w:rsidRPr="00942F4F" w:rsidRDefault="0055616A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w:drawing>
          <wp:anchor distT="0" distB="0" distL="114300" distR="114300" simplePos="0" relativeHeight="251660800" behindDoc="1" locked="0" layoutInCell="1" allowOverlap="1" wp14:anchorId="6967CBC9" wp14:editId="4E01DF1F">
            <wp:simplePos x="0" y="0"/>
            <wp:positionH relativeFrom="column">
              <wp:posOffset>3590925</wp:posOffset>
            </wp:positionH>
            <wp:positionV relativeFrom="paragraph">
              <wp:posOffset>8255</wp:posOffset>
            </wp:positionV>
            <wp:extent cx="1151890" cy="1198245"/>
            <wp:effectExtent l="0" t="0" r="0" b="1905"/>
            <wp:wrapTight wrapText="bothSides">
              <wp:wrapPolygon edited="0">
                <wp:start x="8216" y="0"/>
                <wp:lineTo x="4644" y="5494"/>
                <wp:lineTo x="1786" y="10989"/>
                <wp:lineTo x="0" y="16140"/>
                <wp:lineTo x="0" y="19917"/>
                <wp:lineTo x="1072" y="21291"/>
                <wp:lineTo x="6073" y="21291"/>
                <wp:lineTo x="21076" y="17857"/>
                <wp:lineTo x="21076" y="14079"/>
                <wp:lineTo x="19647" y="10989"/>
                <wp:lineTo x="11788" y="0"/>
                <wp:lineTo x="8216" y="0"/>
              </wp:wrapPolygon>
            </wp:wrapTight>
            <wp:docPr id="26" name="Image 26" descr="http://video-ip.net/wp-content/uploads/2013/01/Exclamation_Icons_clip_art_h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ideo-ip.net/wp-content/uploads/2013/01/Exclamation_Icons_clip_art_h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DE5" w:rsidRPr="00942F4F">
        <w:rPr>
          <w:rFonts w:ascii="Tahoma" w:hAnsi="Tahoma" w:cs="Tahoma"/>
          <w:sz w:val="28"/>
          <w:szCs w:val="28"/>
        </w:rPr>
        <w:t>Dit autrement :</w:t>
      </w:r>
      <w:r w:rsidR="003F0DE5" w:rsidRPr="00942F4F">
        <w:rPr>
          <w:rFonts w:ascii="Tahoma" w:hAnsi="Tahoma" w:cs="Tahoma"/>
          <w:sz w:val="28"/>
          <w:szCs w:val="28"/>
        </w:rPr>
        <w:tab/>
      </w:r>
      <w:r w:rsidR="003F0DE5" w:rsidRPr="00942F4F">
        <w:rPr>
          <w:rFonts w:ascii="Tahoma" w:hAnsi="Tahoma" w:cs="Tahoma"/>
          <w:sz w:val="28"/>
          <w:szCs w:val="28"/>
          <w:highlight w:val="green"/>
        </w:rPr>
        <w:t>vrai</w:t>
      </w:r>
      <w:r w:rsidR="003F0DE5" w:rsidRPr="00942F4F">
        <w:rPr>
          <w:rFonts w:ascii="Tahoma" w:hAnsi="Tahoma" w:cs="Tahoma"/>
          <w:sz w:val="28"/>
          <w:szCs w:val="28"/>
        </w:rPr>
        <w:t xml:space="preserve"> OU </w:t>
      </w:r>
      <w:r w:rsidR="003F0DE5" w:rsidRPr="00942F4F">
        <w:rPr>
          <w:rFonts w:ascii="Tahoma" w:hAnsi="Tahoma" w:cs="Tahoma"/>
          <w:sz w:val="28"/>
          <w:szCs w:val="28"/>
          <w:highlight w:val="green"/>
        </w:rPr>
        <w:t>vrai</w:t>
      </w:r>
      <w:r w:rsidR="003F0DE5" w:rsidRPr="00942F4F">
        <w:rPr>
          <w:rFonts w:ascii="Tahoma" w:hAnsi="Tahoma" w:cs="Tahoma"/>
          <w:sz w:val="28"/>
          <w:szCs w:val="28"/>
        </w:rPr>
        <w:t xml:space="preserve"> = </w:t>
      </w:r>
      <w:r w:rsidR="003F0DE5" w:rsidRPr="00942F4F">
        <w:rPr>
          <w:rFonts w:ascii="Tahoma" w:hAnsi="Tahoma" w:cs="Tahoma"/>
          <w:sz w:val="28"/>
          <w:szCs w:val="28"/>
          <w:highlight w:val="green"/>
        </w:rPr>
        <w:t>vrai</w:t>
      </w:r>
    </w:p>
    <w:p w:rsidR="003F0DE5" w:rsidRPr="00942F4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  <w:highlight w:val="green"/>
        </w:rPr>
        <w:t>vrai</w:t>
      </w:r>
      <w:r w:rsidRPr="00942F4F">
        <w:rPr>
          <w:rFonts w:ascii="Tahoma" w:hAnsi="Tahoma" w:cs="Tahoma"/>
          <w:sz w:val="28"/>
          <w:szCs w:val="28"/>
        </w:rPr>
        <w:t xml:space="preserve"> OU </w:t>
      </w:r>
      <w:r w:rsidRPr="00942F4F">
        <w:rPr>
          <w:rFonts w:ascii="Tahoma" w:hAnsi="Tahoma" w:cs="Tahoma"/>
          <w:sz w:val="28"/>
          <w:szCs w:val="28"/>
          <w:highlight w:val="yellow"/>
        </w:rPr>
        <w:t>faux</w:t>
      </w:r>
      <w:r w:rsidRPr="00942F4F">
        <w:rPr>
          <w:rFonts w:ascii="Tahoma" w:hAnsi="Tahoma" w:cs="Tahoma"/>
          <w:sz w:val="28"/>
          <w:szCs w:val="28"/>
        </w:rPr>
        <w:t xml:space="preserve"> = </w:t>
      </w:r>
      <w:r w:rsidRPr="00942F4F">
        <w:rPr>
          <w:rFonts w:ascii="Tahoma" w:hAnsi="Tahoma" w:cs="Tahoma"/>
          <w:sz w:val="28"/>
          <w:szCs w:val="28"/>
          <w:highlight w:val="green"/>
        </w:rPr>
        <w:t>vrai</w:t>
      </w:r>
    </w:p>
    <w:p w:rsidR="003F0DE5" w:rsidRPr="00942F4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  <w:highlight w:val="yellow"/>
        </w:rPr>
        <w:t>faux</w:t>
      </w:r>
      <w:r w:rsidRPr="00942F4F">
        <w:rPr>
          <w:rFonts w:ascii="Tahoma" w:hAnsi="Tahoma" w:cs="Tahoma"/>
          <w:sz w:val="28"/>
          <w:szCs w:val="28"/>
        </w:rPr>
        <w:t xml:space="preserve"> OU </w:t>
      </w:r>
      <w:r w:rsidRPr="00942F4F">
        <w:rPr>
          <w:rFonts w:ascii="Tahoma" w:hAnsi="Tahoma" w:cs="Tahoma"/>
          <w:sz w:val="28"/>
          <w:szCs w:val="28"/>
          <w:highlight w:val="green"/>
        </w:rPr>
        <w:t>vrai</w:t>
      </w:r>
      <w:r w:rsidRPr="00942F4F">
        <w:rPr>
          <w:rFonts w:ascii="Tahoma" w:hAnsi="Tahoma" w:cs="Tahoma"/>
          <w:sz w:val="28"/>
          <w:szCs w:val="28"/>
        </w:rPr>
        <w:t xml:space="preserve"> = </w:t>
      </w:r>
      <w:r w:rsidRPr="00942F4F">
        <w:rPr>
          <w:rFonts w:ascii="Tahoma" w:hAnsi="Tahoma" w:cs="Tahoma"/>
          <w:sz w:val="28"/>
          <w:szCs w:val="28"/>
          <w:highlight w:val="green"/>
        </w:rPr>
        <w:t>vrai</w:t>
      </w:r>
    </w:p>
    <w:p w:rsidR="003F0DE5" w:rsidRPr="00942F4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</w:rPr>
        <w:tab/>
      </w:r>
      <w:r w:rsidRPr="00942F4F">
        <w:rPr>
          <w:rFonts w:ascii="Tahoma" w:hAnsi="Tahoma" w:cs="Tahoma"/>
          <w:sz w:val="28"/>
          <w:szCs w:val="28"/>
          <w:highlight w:val="yellow"/>
        </w:rPr>
        <w:t>faux</w:t>
      </w:r>
      <w:r w:rsidRPr="00942F4F">
        <w:rPr>
          <w:rFonts w:ascii="Tahoma" w:hAnsi="Tahoma" w:cs="Tahoma"/>
          <w:sz w:val="28"/>
          <w:szCs w:val="28"/>
        </w:rPr>
        <w:t xml:space="preserve"> OU </w:t>
      </w:r>
      <w:r w:rsidRPr="00942F4F">
        <w:rPr>
          <w:rFonts w:ascii="Tahoma" w:hAnsi="Tahoma" w:cs="Tahoma"/>
          <w:sz w:val="28"/>
          <w:szCs w:val="28"/>
          <w:highlight w:val="yellow"/>
        </w:rPr>
        <w:t>faux</w:t>
      </w:r>
      <w:r w:rsidRPr="00942F4F">
        <w:rPr>
          <w:rFonts w:ascii="Tahoma" w:hAnsi="Tahoma" w:cs="Tahoma"/>
          <w:sz w:val="28"/>
          <w:szCs w:val="28"/>
        </w:rPr>
        <w:t xml:space="preserve"> = </w:t>
      </w:r>
      <w:r w:rsidRPr="00942F4F">
        <w:rPr>
          <w:rFonts w:ascii="Tahoma" w:hAnsi="Tahoma" w:cs="Tahoma"/>
          <w:sz w:val="28"/>
          <w:szCs w:val="28"/>
          <w:highlight w:val="yellow"/>
        </w:rPr>
        <w:t>faux</w:t>
      </w:r>
    </w:p>
    <w:p w:rsidR="003F0DE5" w:rsidRPr="00942F4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3F0DE5" w:rsidRPr="00942F4F" w:rsidRDefault="009924C2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Maintenant compliquons les choses. </w:t>
      </w:r>
      <w:r w:rsidR="003F0DE5" w:rsidRPr="00942F4F">
        <w:rPr>
          <w:rFonts w:ascii="Tahoma" w:hAnsi="Tahoma" w:cs="Tahoma"/>
          <w:sz w:val="28"/>
          <w:szCs w:val="28"/>
        </w:rPr>
        <w:t xml:space="preserve">Le </w:t>
      </w:r>
      <w:r w:rsidR="003F0DE5" w:rsidRPr="00180719">
        <w:rPr>
          <w:rFonts w:ascii="Tahoma" w:hAnsi="Tahoma" w:cs="Tahoma"/>
          <w:b/>
          <w:color w:val="00B050"/>
          <w:sz w:val="28"/>
          <w:szCs w:val="28"/>
        </w:rPr>
        <w:t>ET</w:t>
      </w:r>
      <w:r w:rsidR="003F0DE5" w:rsidRPr="00942F4F">
        <w:rPr>
          <w:rFonts w:ascii="Tahoma" w:hAnsi="Tahoma" w:cs="Tahoma"/>
          <w:sz w:val="28"/>
          <w:szCs w:val="28"/>
        </w:rPr>
        <w:t xml:space="preserve"> et le </w:t>
      </w:r>
      <w:r w:rsidR="003F0DE5" w:rsidRPr="00180719">
        <w:rPr>
          <w:rFonts w:ascii="Tahoma" w:hAnsi="Tahoma" w:cs="Tahoma"/>
          <w:b/>
          <w:color w:val="00B050"/>
          <w:sz w:val="28"/>
          <w:szCs w:val="28"/>
        </w:rPr>
        <w:t>OU logique</w:t>
      </w:r>
      <w:r w:rsidR="00697B1A" w:rsidRPr="00180719">
        <w:rPr>
          <w:rFonts w:ascii="Tahoma" w:hAnsi="Tahoma" w:cs="Tahoma"/>
          <w:b/>
          <w:color w:val="00B050"/>
          <w:sz w:val="28"/>
          <w:szCs w:val="28"/>
        </w:rPr>
        <w:t>s</w:t>
      </w:r>
      <w:r w:rsidR="003F0DE5" w:rsidRPr="00942F4F">
        <w:rPr>
          <w:rFonts w:ascii="Tahoma" w:hAnsi="Tahoma" w:cs="Tahoma"/>
          <w:sz w:val="28"/>
          <w:szCs w:val="28"/>
        </w:rPr>
        <w:t xml:space="preserve"> peuvent être utilisés en combinaison avec plusieurs vérifications pour donner un seul retour.</w:t>
      </w:r>
    </w:p>
    <w:p w:rsidR="001363D3" w:rsidRDefault="001363D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3F0DE5" w:rsidRPr="00942F4F" w:rsidRDefault="00F81BCF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lastRenderedPageBreak/>
        <w:t>Par e</w:t>
      </w:r>
      <w:r w:rsidR="003F0DE5" w:rsidRPr="00942F4F">
        <w:rPr>
          <w:rFonts w:ascii="Tahoma" w:hAnsi="Tahoma" w:cs="Tahoma"/>
          <w:sz w:val="28"/>
          <w:szCs w:val="28"/>
        </w:rPr>
        <w:t>xemple :</w:t>
      </w:r>
    </w:p>
    <w:p w:rsidR="00F81BCF" w:rsidRPr="001363D3" w:rsidRDefault="00F81BCF" w:rsidP="00653A91">
      <w:pPr>
        <w:spacing w:after="160" w:line="360" w:lineRule="auto"/>
        <w:rPr>
          <w:rFonts w:ascii="Tahoma" w:hAnsi="Tahoma" w:cs="Tahoma"/>
          <w:sz w:val="24"/>
          <w:szCs w:val="28"/>
        </w:rPr>
      </w:pPr>
      <w:r w:rsidRPr="001363D3">
        <w:rPr>
          <w:rFonts w:ascii="Tahoma" w:hAnsi="Tahoma" w:cs="Tahoma"/>
          <w:sz w:val="24"/>
          <w:szCs w:val="28"/>
        </w:rPr>
        <w:t xml:space="preserve">SI (3 = 3 </w:t>
      </w:r>
      <w:r w:rsidRPr="001363D3">
        <w:rPr>
          <w:rFonts w:ascii="Tahoma" w:hAnsi="Tahoma" w:cs="Tahoma"/>
          <w:b/>
          <w:color w:val="1F497D" w:themeColor="text2"/>
          <w:sz w:val="24"/>
          <w:szCs w:val="28"/>
        </w:rPr>
        <w:t>ET</w:t>
      </w:r>
      <w:r w:rsidRPr="001363D3">
        <w:rPr>
          <w:rFonts w:ascii="Tahoma" w:hAnsi="Tahoma" w:cs="Tahoma"/>
          <w:sz w:val="24"/>
          <w:szCs w:val="28"/>
        </w:rPr>
        <w:t xml:space="preserve"> 3 &gt; 2) </w:t>
      </w:r>
      <w:r w:rsidRPr="001363D3">
        <w:rPr>
          <w:rFonts w:ascii="Tahoma" w:hAnsi="Tahoma" w:cs="Tahoma"/>
          <w:b/>
          <w:color w:val="E36C0A" w:themeColor="accent6" w:themeShade="BF"/>
          <w:sz w:val="24"/>
          <w:szCs w:val="28"/>
        </w:rPr>
        <w:t>ET</w:t>
      </w:r>
      <w:r w:rsidRPr="001363D3">
        <w:rPr>
          <w:rFonts w:ascii="Tahoma" w:hAnsi="Tahoma" w:cs="Tahoma"/>
          <w:sz w:val="24"/>
          <w:szCs w:val="28"/>
        </w:rPr>
        <w:t xml:space="preserve"> (12 &lt;&gt; 1 </w:t>
      </w:r>
      <w:r w:rsidRPr="001363D3">
        <w:rPr>
          <w:rFonts w:ascii="Tahoma" w:hAnsi="Tahoma" w:cs="Tahoma"/>
          <w:b/>
          <w:color w:val="1F497D" w:themeColor="text2"/>
          <w:sz w:val="24"/>
          <w:szCs w:val="28"/>
        </w:rPr>
        <w:t xml:space="preserve">OU </w:t>
      </w:r>
      <w:r w:rsidRPr="001363D3">
        <w:rPr>
          <w:rFonts w:ascii="Tahoma" w:hAnsi="Tahoma" w:cs="Tahoma"/>
          <w:sz w:val="24"/>
          <w:szCs w:val="28"/>
        </w:rPr>
        <w:t xml:space="preserve">3=2) </w:t>
      </w:r>
      <w:r w:rsidRPr="001363D3">
        <w:rPr>
          <w:rFonts w:ascii="Tahoma" w:hAnsi="Tahoma" w:cs="Tahoma"/>
          <w:b/>
          <w:color w:val="E36C0A" w:themeColor="accent6" w:themeShade="BF"/>
          <w:sz w:val="24"/>
          <w:szCs w:val="28"/>
        </w:rPr>
        <w:t>OU</w:t>
      </w:r>
      <w:r w:rsidRPr="001363D3">
        <w:rPr>
          <w:rFonts w:ascii="Tahoma" w:hAnsi="Tahoma" w:cs="Tahoma"/>
          <w:sz w:val="24"/>
          <w:szCs w:val="28"/>
        </w:rPr>
        <w:t xml:space="preserve"> (12 &lt; 0 </w:t>
      </w:r>
      <w:r w:rsidRPr="001363D3">
        <w:rPr>
          <w:rFonts w:ascii="Tahoma" w:hAnsi="Tahoma" w:cs="Tahoma"/>
          <w:b/>
          <w:color w:val="1F497D" w:themeColor="text2"/>
          <w:sz w:val="24"/>
          <w:szCs w:val="28"/>
        </w:rPr>
        <w:t>OU</w:t>
      </w:r>
      <w:r w:rsidRPr="001363D3">
        <w:rPr>
          <w:rFonts w:ascii="Tahoma" w:hAnsi="Tahoma" w:cs="Tahoma"/>
          <w:sz w:val="24"/>
          <w:szCs w:val="28"/>
        </w:rPr>
        <w:t xml:space="preserve"> (3 = 5 ET 3 &gt; 0 ET 0 = 0)) ALORS …</w:t>
      </w:r>
    </w:p>
    <w:tbl>
      <w:tblPr>
        <w:tblStyle w:val="Grilledutableau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567"/>
        <w:gridCol w:w="703"/>
        <w:gridCol w:w="709"/>
        <w:gridCol w:w="714"/>
        <w:gridCol w:w="709"/>
        <w:gridCol w:w="850"/>
        <w:gridCol w:w="562"/>
        <w:gridCol w:w="572"/>
        <w:gridCol w:w="425"/>
        <w:gridCol w:w="567"/>
        <w:gridCol w:w="426"/>
        <w:gridCol w:w="850"/>
      </w:tblGrid>
      <w:tr w:rsidR="003F0DE5" w:rsidRPr="001363D3" w:rsidTr="009924C2">
        <w:trPr>
          <w:jc w:val="center"/>
        </w:trPr>
        <w:tc>
          <w:tcPr>
            <w:tcW w:w="2122" w:type="dxa"/>
            <w:gridSpan w:val="3"/>
          </w:tcPr>
          <w:p w:rsidR="003F0DE5" w:rsidRPr="001363D3" w:rsidRDefault="003F0DE5" w:rsidP="00653A91">
            <w:pPr>
              <w:spacing w:after="160" w:line="360" w:lineRule="auto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(</w:t>
            </w:r>
            <w:r w:rsidRPr="001363D3">
              <w:rPr>
                <w:rFonts w:ascii="Tahoma" w:eastAsia="Batang" w:hAnsi="Tahoma" w:cs="Tahoma"/>
                <w:sz w:val="24"/>
                <w:szCs w:val="28"/>
                <w:u w:val="single"/>
              </w:rPr>
              <w:t>3 = 3</w:t>
            </w:r>
            <w:r w:rsidRPr="001363D3">
              <w:rPr>
                <w:rFonts w:ascii="Tahoma" w:eastAsia="Batang" w:hAnsi="Tahoma" w:cs="Tahoma"/>
                <w:sz w:val="24"/>
                <w:szCs w:val="28"/>
              </w:rPr>
              <w:t xml:space="preserve"> </w:t>
            </w:r>
            <w:r w:rsidRPr="001363D3">
              <w:rPr>
                <w:rFonts w:ascii="Tahoma" w:eastAsia="Batang" w:hAnsi="Tahoma" w:cs="Tahoma"/>
                <w:b/>
                <w:color w:val="1F497D" w:themeColor="text2"/>
                <w:sz w:val="24"/>
                <w:szCs w:val="28"/>
              </w:rPr>
              <w:t>ET</w:t>
            </w:r>
            <w:r w:rsidRPr="001363D3">
              <w:rPr>
                <w:rFonts w:ascii="Tahoma" w:eastAsia="Batang" w:hAnsi="Tahoma" w:cs="Tahoma"/>
                <w:sz w:val="24"/>
                <w:szCs w:val="28"/>
              </w:rPr>
              <w:t xml:space="preserve"> </w:t>
            </w:r>
            <w:r w:rsidRPr="001363D3">
              <w:rPr>
                <w:rFonts w:ascii="Tahoma" w:eastAsia="Batang" w:hAnsi="Tahoma" w:cs="Tahoma"/>
                <w:sz w:val="24"/>
                <w:szCs w:val="28"/>
                <w:u w:val="single"/>
              </w:rPr>
              <w:t>3 &gt; 2</w:t>
            </w:r>
            <w:r w:rsidRPr="001363D3">
              <w:rPr>
                <w:rFonts w:ascii="Tahoma" w:eastAsia="Batang" w:hAnsi="Tahoma" w:cs="Tahoma"/>
                <w:sz w:val="24"/>
                <w:szCs w:val="28"/>
              </w:rPr>
              <w:t>)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3F0DE5" w:rsidRPr="001363D3" w:rsidRDefault="003F0DE5" w:rsidP="00653A91">
            <w:pPr>
              <w:spacing w:after="160" w:line="360" w:lineRule="auto"/>
              <w:jc w:val="center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  <w:t>ET</w:t>
            </w:r>
          </w:p>
        </w:tc>
        <w:tc>
          <w:tcPr>
            <w:tcW w:w="2126" w:type="dxa"/>
            <w:gridSpan w:val="3"/>
          </w:tcPr>
          <w:p w:rsidR="003F0DE5" w:rsidRPr="001363D3" w:rsidRDefault="003F0DE5" w:rsidP="00653A91">
            <w:pPr>
              <w:spacing w:after="160" w:line="360" w:lineRule="auto"/>
              <w:rPr>
                <w:rFonts w:ascii="Tahoma" w:eastAsia="Batang" w:hAnsi="Tahoma" w:cs="Tahoma"/>
              </w:rPr>
            </w:pPr>
            <w:r w:rsidRPr="001363D3">
              <w:rPr>
                <w:rFonts w:ascii="Tahoma" w:eastAsia="Batang" w:hAnsi="Tahoma" w:cs="Tahoma"/>
              </w:rPr>
              <w:t>(</w:t>
            </w:r>
            <w:r w:rsidRPr="001363D3">
              <w:rPr>
                <w:rFonts w:ascii="Tahoma" w:eastAsia="Batang" w:hAnsi="Tahoma" w:cs="Tahoma"/>
                <w:u w:val="single"/>
              </w:rPr>
              <w:t>12 &lt;&gt; 1</w:t>
            </w:r>
            <w:r w:rsidRPr="001363D3">
              <w:rPr>
                <w:rFonts w:ascii="Tahoma" w:eastAsia="Batang" w:hAnsi="Tahoma" w:cs="Tahoma"/>
              </w:rPr>
              <w:t xml:space="preserve"> OU </w:t>
            </w:r>
            <w:r w:rsidRPr="001363D3">
              <w:rPr>
                <w:rFonts w:ascii="Tahoma" w:eastAsia="Batang" w:hAnsi="Tahoma" w:cs="Tahoma"/>
                <w:u w:val="single"/>
              </w:rPr>
              <w:t>3=2</w:t>
            </w:r>
            <w:r w:rsidRPr="001363D3">
              <w:rPr>
                <w:rFonts w:ascii="Tahoma" w:eastAsia="Batang" w:hAnsi="Tahoma" w:cs="Tahoma"/>
              </w:rPr>
              <w:t>)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3F0DE5" w:rsidRPr="001363D3" w:rsidRDefault="003F0DE5" w:rsidP="001363D3">
            <w:pPr>
              <w:spacing w:after="160" w:line="360" w:lineRule="auto"/>
              <w:jc w:val="center"/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  <w:t>OU</w:t>
            </w:r>
          </w:p>
        </w:tc>
        <w:tc>
          <w:tcPr>
            <w:tcW w:w="4252" w:type="dxa"/>
            <w:gridSpan w:val="7"/>
          </w:tcPr>
          <w:p w:rsidR="003F0DE5" w:rsidRPr="001363D3" w:rsidRDefault="003F0DE5" w:rsidP="00653A91">
            <w:pPr>
              <w:spacing w:after="160" w:line="360" w:lineRule="auto"/>
              <w:rPr>
                <w:rFonts w:ascii="Tahoma" w:eastAsia="Batang" w:hAnsi="Tahoma" w:cs="Tahoma"/>
              </w:rPr>
            </w:pPr>
            <w:r w:rsidRPr="001363D3">
              <w:rPr>
                <w:rFonts w:ascii="Tahoma" w:eastAsia="Batang" w:hAnsi="Tahoma" w:cs="Tahoma"/>
              </w:rPr>
              <w:t>(</w:t>
            </w:r>
            <w:r w:rsidRPr="001363D3">
              <w:rPr>
                <w:rFonts w:ascii="Tahoma" w:eastAsia="Batang" w:hAnsi="Tahoma" w:cs="Tahoma"/>
                <w:u w:val="single"/>
              </w:rPr>
              <w:t>12 &lt; 0</w:t>
            </w:r>
            <w:r w:rsidR="00610633" w:rsidRPr="001363D3">
              <w:rPr>
                <w:rFonts w:ascii="Tahoma" w:eastAsia="Batang" w:hAnsi="Tahoma" w:cs="Tahoma"/>
              </w:rPr>
              <w:t xml:space="preserve"> </w:t>
            </w:r>
            <w:r w:rsidRPr="00C40A9A">
              <w:rPr>
                <w:rFonts w:ascii="Tahoma" w:eastAsia="Batang" w:hAnsi="Tahoma" w:cs="Tahoma"/>
                <w:b/>
                <w:color w:val="1F497D" w:themeColor="text2"/>
                <w:sz w:val="24"/>
                <w:szCs w:val="28"/>
              </w:rPr>
              <w:t>OU</w:t>
            </w:r>
            <w:r w:rsidR="00610633" w:rsidRPr="001363D3">
              <w:rPr>
                <w:rFonts w:ascii="Tahoma" w:eastAsia="Batang" w:hAnsi="Tahoma" w:cs="Tahoma"/>
              </w:rPr>
              <w:t xml:space="preserve"> </w:t>
            </w:r>
            <w:r w:rsidRPr="001363D3">
              <w:rPr>
                <w:rFonts w:ascii="Tahoma" w:eastAsia="Batang" w:hAnsi="Tahoma" w:cs="Tahoma"/>
              </w:rPr>
              <w:t>(</w:t>
            </w:r>
            <w:r w:rsidR="00610633" w:rsidRPr="001363D3">
              <w:rPr>
                <w:rFonts w:ascii="Tahoma" w:eastAsia="Batang" w:hAnsi="Tahoma" w:cs="Tahoma"/>
                <w:u w:val="single"/>
              </w:rPr>
              <w:t>3 = 5</w:t>
            </w:r>
            <w:r w:rsidR="00610633" w:rsidRPr="001363D3">
              <w:rPr>
                <w:rFonts w:ascii="Tahoma" w:eastAsia="Batang" w:hAnsi="Tahoma" w:cs="Tahoma"/>
              </w:rPr>
              <w:t xml:space="preserve"> </w:t>
            </w:r>
            <w:r w:rsidRPr="00C40A9A">
              <w:rPr>
                <w:rFonts w:ascii="Tahoma" w:eastAsia="Batang" w:hAnsi="Tahoma" w:cs="Tahoma"/>
                <w:b/>
                <w:color w:val="FF0000"/>
                <w:sz w:val="24"/>
                <w:szCs w:val="28"/>
              </w:rPr>
              <w:t>ET</w:t>
            </w:r>
            <w:r w:rsidR="00610633" w:rsidRPr="00C40A9A">
              <w:rPr>
                <w:rFonts w:ascii="Tahoma" w:eastAsia="Batang" w:hAnsi="Tahoma" w:cs="Tahoma"/>
                <w:b/>
                <w:color w:val="FF0000"/>
                <w:sz w:val="24"/>
                <w:szCs w:val="28"/>
              </w:rPr>
              <w:t xml:space="preserve"> </w:t>
            </w:r>
            <w:r w:rsidR="00610633" w:rsidRPr="001363D3">
              <w:rPr>
                <w:rFonts w:ascii="Tahoma" w:eastAsia="Batang" w:hAnsi="Tahoma" w:cs="Tahoma"/>
                <w:u w:val="single"/>
              </w:rPr>
              <w:t>3 &gt; 0</w:t>
            </w:r>
            <w:r w:rsidR="00610633" w:rsidRPr="001363D3">
              <w:rPr>
                <w:rFonts w:ascii="Tahoma" w:eastAsia="Batang" w:hAnsi="Tahoma" w:cs="Tahoma"/>
              </w:rPr>
              <w:t xml:space="preserve"> </w:t>
            </w:r>
            <w:r w:rsidRPr="00C40A9A">
              <w:rPr>
                <w:rFonts w:ascii="Tahoma" w:eastAsia="Batang" w:hAnsi="Tahoma" w:cs="Tahoma"/>
                <w:b/>
                <w:color w:val="FF0000"/>
                <w:sz w:val="24"/>
                <w:szCs w:val="28"/>
              </w:rPr>
              <w:t>ET</w:t>
            </w:r>
            <w:r w:rsidRPr="001363D3">
              <w:rPr>
                <w:rFonts w:ascii="Tahoma" w:eastAsia="Batang" w:hAnsi="Tahoma" w:cs="Tahoma"/>
              </w:rPr>
              <w:t xml:space="preserve"> </w:t>
            </w:r>
            <w:r w:rsidRPr="001363D3">
              <w:rPr>
                <w:rFonts w:ascii="Tahoma" w:eastAsia="Batang" w:hAnsi="Tahoma" w:cs="Tahoma"/>
                <w:u w:val="single"/>
              </w:rPr>
              <w:t>0 = 0</w:t>
            </w:r>
            <w:r w:rsidRPr="001363D3">
              <w:rPr>
                <w:rFonts w:ascii="Tahoma" w:eastAsia="Batang" w:hAnsi="Tahoma" w:cs="Tahoma"/>
              </w:rPr>
              <w:t>))</w:t>
            </w:r>
          </w:p>
        </w:tc>
      </w:tr>
      <w:tr w:rsidR="00F81BCF" w:rsidRPr="001363D3" w:rsidTr="00C40A9A">
        <w:trPr>
          <w:jc w:val="center"/>
        </w:trPr>
        <w:tc>
          <w:tcPr>
            <w:tcW w:w="704" w:type="dxa"/>
          </w:tcPr>
          <w:p w:rsidR="003F0DE5" w:rsidRPr="001363D3" w:rsidRDefault="003F0DE5" w:rsidP="00C40A9A">
            <w:pPr>
              <w:spacing w:after="160" w:line="360" w:lineRule="auto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(</w:t>
            </w:r>
            <w:r w:rsidR="00C40A9A">
              <w:rPr>
                <w:rFonts w:ascii="Tahoma" w:eastAsia="Batang" w:hAnsi="Tahoma" w:cs="Tahoma"/>
                <w:sz w:val="24"/>
                <w:szCs w:val="28"/>
              </w:rPr>
              <w:t xml:space="preserve"> V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3F0DE5" w:rsidRPr="001363D3" w:rsidRDefault="003F0DE5" w:rsidP="00653A91">
            <w:pPr>
              <w:spacing w:after="160" w:line="360" w:lineRule="auto"/>
              <w:jc w:val="center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color w:val="1F497D" w:themeColor="text2"/>
                <w:sz w:val="24"/>
                <w:szCs w:val="28"/>
              </w:rPr>
              <w:t>ET</w:t>
            </w:r>
          </w:p>
        </w:tc>
        <w:tc>
          <w:tcPr>
            <w:tcW w:w="709" w:type="dxa"/>
          </w:tcPr>
          <w:p w:rsidR="003F0DE5" w:rsidRPr="001363D3" w:rsidRDefault="00C40A9A" w:rsidP="00653A91">
            <w:pPr>
              <w:spacing w:after="160" w:line="360" w:lineRule="auto"/>
              <w:rPr>
                <w:rFonts w:ascii="Tahoma" w:eastAsia="Batang" w:hAnsi="Tahoma" w:cs="Tahoma"/>
                <w:sz w:val="24"/>
                <w:szCs w:val="28"/>
              </w:rPr>
            </w:pPr>
            <w:r>
              <w:rPr>
                <w:rFonts w:ascii="Tahoma" w:eastAsia="Batang" w:hAnsi="Tahoma" w:cs="Tahoma"/>
                <w:sz w:val="24"/>
                <w:szCs w:val="28"/>
              </w:rPr>
              <w:t xml:space="preserve">V </w:t>
            </w:r>
            <w:r w:rsidR="003F0DE5" w:rsidRPr="001363D3">
              <w:rPr>
                <w:rFonts w:ascii="Tahoma" w:eastAsia="Batang" w:hAnsi="Tahoma" w:cs="Tahoma"/>
                <w:sz w:val="24"/>
                <w:szCs w:val="28"/>
              </w:rPr>
              <w:t>)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3F0DE5" w:rsidRPr="001363D3" w:rsidRDefault="003F0DE5" w:rsidP="00653A91">
            <w:pPr>
              <w:spacing w:after="160" w:line="360" w:lineRule="auto"/>
              <w:jc w:val="center"/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  <w:t>ET</w:t>
            </w:r>
          </w:p>
        </w:tc>
        <w:tc>
          <w:tcPr>
            <w:tcW w:w="703" w:type="dxa"/>
          </w:tcPr>
          <w:p w:rsidR="003F0DE5" w:rsidRPr="001363D3" w:rsidRDefault="003F0DE5" w:rsidP="00C40A9A">
            <w:pPr>
              <w:spacing w:after="160" w:line="360" w:lineRule="auto"/>
              <w:rPr>
                <w:rFonts w:ascii="Tahoma" w:eastAsia="Batang" w:hAnsi="Tahoma" w:cs="Tahoma"/>
                <w:sz w:val="24"/>
                <w:szCs w:val="28"/>
              </w:rPr>
            </w:pPr>
            <w:r w:rsidRPr="00C40A9A">
              <w:rPr>
                <w:rFonts w:ascii="Tahoma" w:eastAsia="Batang" w:hAnsi="Tahoma" w:cs="Tahoma"/>
                <w:szCs w:val="28"/>
              </w:rPr>
              <w:t>(</w:t>
            </w:r>
            <w:r w:rsidR="00C40A9A">
              <w:rPr>
                <w:rFonts w:ascii="Tahoma" w:eastAsia="Batang" w:hAnsi="Tahoma" w:cs="Tahoma"/>
                <w:szCs w:val="28"/>
              </w:rPr>
              <w:t xml:space="preserve">  V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3F0DE5" w:rsidRPr="001363D3" w:rsidRDefault="003F0DE5" w:rsidP="001363D3">
            <w:pPr>
              <w:spacing w:after="160" w:line="360" w:lineRule="auto"/>
              <w:jc w:val="center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color w:val="1F497D" w:themeColor="text2"/>
                <w:sz w:val="24"/>
                <w:szCs w:val="28"/>
              </w:rPr>
              <w:t>OU</w:t>
            </w:r>
          </w:p>
        </w:tc>
        <w:tc>
          <w:tcPr>
            <w:tcW w:w="714" w:type="dxa"/>
          </w:tcPr>
          <w:p w:rsidR="003F0DE5" w:rsidRPr="001363D3" w:rsidRDefault="00C40A9A" w:rsidP="00653A91">
            <w:pPr>
              <w:spacing w:after="160" w:line="360" w:lineRule="auto"/>
              <w:rPr>
                <w:rFonts w:ascii="Tahoma" w:eastAsia="Batang" w:hAnsi="Tahoma" w:cs="Tahoma"/>
                <w:sz w:val="24"/>
                <w:szCs w:val="28"/>
              </w:rPr>
            </w:pPr>
            <w:r>
              <w:rPr>
                <w:rFonts w:ascii="Tahoma" w:eastAsia="Batang" w:hAnsi="Tahoma" w:cs="Tahoma"/>
                <w:szCs w:val="28"/>
              </w:rPr>
              <w:t xml:space="preserve">F  </w:t>
            </w:r>
            <w:r w:rsidR="003F0DE5" w:rsidRPr="00C40A9A">
              <w:rPr>
                <w:rFonts w:ascii="Tahoma" w:eastAsia="Batang" w:hAnsi="Tahoma" w:cs="Tahoma"/>
                <w:szCs w:val="28"/>
              </w:rPr>
              <w:t>)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3F0DE5" w:rsidRPr="001363D3" w:rsidRDefault="003F0DE5" w:rsidP="001363D3">
            <w:pPr>
              <w:spacing w:after="160" w:line="360" w:lineRule="auto"/>
              <w:jc w:val="center"/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  <w:t>OU</w:t>
            </w:r>
          </w:p>
        </w:tc>
        <w:tc>
          <w:tcPr>
            <w:tcW w:w="850" w:type="dxa"/>
          </w:tcPr>
          <w:p w:rsidR="003F0DE5" w:rsidRPr="001363D3" w:rsidRDefault="00610633" w:rsidP="00653A91">
            <w:pPr>
              <w:spacing w:after="160" w:line="360" w:lineRule="auto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(</w:t>
            </w:r>
            <w:r w:rsidR="00F81BCF" w:rsidRPr="001363D3">
              <w:rPr>
                <w:rFonts w:ascii="Tahoma" w:eastAsia="Batang" w:hAnsi="Tahoma" w:cs="Tahoma"/>
                <w:sz w:val="24"/>
                <w:szCs w:val="28"/>
              </w:rPr>
              <w:t xml:space="preserve">   </w:t>
            </w:r>
            <w:r w:rsidRPr="001363D3">
              <w:rPr>
                <w:rFonts w:ascii="Tahoma" w:eastAsia="Batang" w:hAnsi="Tahoma" w:cs="Tahoma"/>
                <w:sz w:val="24"/>
                <w:szCs w:val="28"/>
              </w:rPr>
              <w:t>F</w:t>
            </w:r>
          </w:p>
        </w:tc>
        <w:tc>
          <w:tcPr>
            <w:tcW w:w="562" w:type="dxa"/>
            <w:shd w:val="clear" w:color="auto" w:fill="B6DDE8" w:themeFill="accent5" w:themeFillTint="66"/>
          </w:tcPr>
          <w:p w:rsidR="003F0DE5" w:rsidRPr="001363D3" w:rsidRDefault="003F0DE5" w:rsidP="00653A91">
            <w:pPr>
              <w:spacing w:after="160" w:line="360" w:lineRule="auto"/>
              <w:rPr>
                <w:rFonts w:ascii="Tahoma" w:eastAsia="Batang" w:hAnsi="Tahoma" w:cs="Tahoma"/>
                <w:b/>
                <w:color w:val="1F497D" w:themeColor="text2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color w:val="1F497D" w:themeColor="text2"/>
                <w:sz w:val="24"/>
                <w:szCs w:val="28"/>
              </w:rPr>
              <w:t>OU</w:t>
            </w:r>
          </w:p>
        </w:tc>
        <w:tc>
          <w:tcPr>
            <w:tcW w:w="572" w:type="dxa"/>
          </w:tcPr>
          <w:p w:rsidR="003F0DE5" w:rsidRPr="001363D3" w:rsidRDefault="00610633" w:rsidP="00653A91">
            <w:pPr>
              <w:spacing w:after="160" w:line="360" w:lineRule="auto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(F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3F0DE5" w:rsidRPr="00C40A9A" w:rsidRDefault="003F0DE5" w:rsidP="00653A91">
            <w:pPr>
              <w:spacing w:after="160" w:line="360" w:lineRule="auto"/>
              <w:rPr>
                <w:rFonts w:ascii="Tahoma" w:eastAsia="Batang" w:hAnsi="Tahoma" w:cs="Tahoma"/>
                <w:b/>
                <w:sz w:val="24"/>
                <w:szCs w:val="28"/>
              </w:rPr>
            </w:pPr>
            <w:r w:rsidRPr="00C40A9A">
              <w:rPr>
                <w:rFonts w:ascii="Tahoma" w:eastAsia="Batang" w:hAnsi="Tahoma" w:cs="Tahoma"/>
                <w:b/>
                <w:color w:val="FF0000"/>
                <w:sz w:val="24"/>
                <w:szCs w:val="28"/>
              </w:rPr>
              <w:t>ET</w:t>
            </w:r>
          </w:p>
        </w:tc>
        <w:tc>
          <w:tcPr>
            <w:tcW w:w="567" w:type="dxa"/>
          </w:tcPr>
          <w:p w:rsidR="003F0DE5" w:rsidRPr="001363D3" w:rsidRDefault="00610633" w:rsidP="00653A91">
            <w:pPr>
              <w:spacing w:after="160" w:line="360" w:lineRule="auto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V</w:t>
            </w:r>
          </w:p>
        </w:tc>
        <w:tc>
          <w:tcPr>
            <w:tcW w:w="426" w:type="dxa"/>
            <w:shd w:val="clear" w:color="auto" w:fill="FBD4B4" w:themeFill="accent6" w:themeFillTint="66"/>
          </w:tcPr>
          <w:p w:rsidR="003F0DE5" w:rsidRPr="001363D3" w:rsidRDefault="003F0DE5" w:rsidP="00653A91">
            <w:pPr>
              <w:spacing w:after="160" w:line="360" w:lineRule="auto"/>
              <w:rPr>
                <w:rFonts w:ascii="Tahoma" w:eastAsia="Batang" w:hAnsi="Tahoma" w:cs="Tahoma"/>
                <w:sz w:val="24"/>
                <w:szCs w:val="28"/>
              </w:rPr>
            </w:pPr>
            <w:r w:rsidRPr="00C40A9A">
              <w:rPr>
                <w:rFonts w:ascii="Tahoma" w:eastAsia="Batang" w:hAnsi="Tahoma" w:cs="Tahoma"/>
                <w:b/>
                <w:color w:val="FF0000"/>
                <w:sz w:val="24"/>
                <w:szCs w:val="28"/>
              </w:rPr>
              <w:t>ET</w:t>
            </w:r>
          </w:p>
        </w:tc>
        <w:tc>
          <w:tcPr>
            <w:tcW w:w="850" w:type="dxa"/>
          </w:tcPr>
          <w:p w:rsidR="003F0DE5" w:rsidRPr="001363D3" w:rsidRDefault="00610633" w:rsidP="00653A91">
            <w:pPr>
              <w:spacing w:after="160" w:line="360" w:lineRule="auto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V</w:t>
            </w:r>
            <w:r w:rsidR="003F0DE5" w:rsidRPr="001363D3">
              <w:rPr>
                <w:rFonts w:ascii="Tahoma" w:eastAsia="Batang" w:hAnsi="Tahoma" w:cs="Tahoma"/>
                <w:sz w:val="24"/>
                <w:szCs w:val="28"/>
              </w:rPr>
              <w:t>))</w:t>
            </w:r>
          </w:p>
        </w:tc>
      </w:tr>
      <w:tr w:rsidR="00C40A9A" w:rsidRPr="001363D3" w:rsidTr="00C40A9A">
        <w:trPr>
          <w:jc w:val="center"/>
        </w:trPr>
        <w:tc>
          <w:tcPr>
            <w:tcW w:w="2122" w:type="dxa"/>
            <w:gridSpan w:val="3"/>
            <w:vMerge w:val="restart"/>
            <w:vAlign w:val="center"/>
          </w:tcPr>
          <w:p w:rsidR="00C40A9A" w:rsidRPr="001363D3" w:rsidRDefault="00C40A9A" w:rsidP="00C40A9A">
            <w:pPr>
              <w:spacing w:after="160" w:line="360" w:lineRule="auto"/>
              <w:jc w:val="center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vrai</w:t>
            </w:r>
          </w:p>
        </w:tc>
        <w:tc>
          <w:tcPr>
            <w:tcW w:w="567" w:type="dxa"/>
            <w:vMerge w:val="restart"/>
            <w:shd w:val="clear" w:color="auto" w:fill="FBD4B4" w:themeFill="accent6" w:themeFillTint="66"/>
            <w:vAlign w:val="center"/>
          </w:tcPr>
          <w:p w:rsidR="00C40A9A" w:rsidRPr="001363D3" w:rsidRDefault="00C40A9A" w:rsidP="00C40A9A">
            <w:pPr>
              <w:spacing w:after="160" w:line="360" w:lineRule="auto"/>
              <w:jc w:val="center"/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  <w:t>ET</w:t>
            </w:r>
          </w:p>
        </w:tc>
        <w:tc>
          <w:tcPr>
            <w:tcW w:w="2126" w:type="dxa"/>
            <w:gridSpan w:val="3"/>
            <w:vMerge w:val="restart"/>
            <w:vAlign w:val="center"/>
          </w:tcPr>
          <w:p w:rsidR="00C40A9A" w:rsidRPr="001363D3" w:rsidRDefault="00C40A9A" w:rsidP="00C40A9A">
            <w:pPr>
              <w:spacing w:after="160" w:line="360" w:lineRule="auto"/>
              <w:jc w:val="center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vrai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C40A9A" w:rsidRPr="001363D3" w:rsidRDefault="00C40A9A" w:rsidP="00C40A9A">
            <w:pPr>
              <w:spacing w:after="160" w:line="360" w:lineRule="auto"/>
              <w:jc w:val="center"/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  <w:t>OU</w:t>
            </w:r>
          </w:p>
        </w:tc>
        <w:tc>
          <w:tcPr>
            <w:tcW w:w="850" w:type="dxa"/>
            <w:vAlign w:val="center"/>
          </w:tcPr>
          <w:p w:rsidR="00C40A9A" w:rsidRPr="001363D3" w:rsidRDefault="00C40A9A" w:rsidP="00C40A9A">
            <w:pPr>
              <w:spacing w:after="160" w:line="360" w:lineRule="auto"/>
              <w:jc w:val="center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(</w:t>
            </w:r>
            <w:r>
              <w:rPr>
                <w:rFonts w:ascii="Tahoma" w:eastAsia="Batang" w:hAnsi="Tahoma" w:cs="Tahoma"/>
                <w:sz w:val="24"/>
                <w:szCs w:val="28"/>
              </w:rPr>
              <w:t xml:space="preserve"> </w:t>
            </w:r>
            <w:r w:rsidRPr="001363D3">
              <w:rPr>
                <w:rFonts w:ascii="Tahoma" w:eastAsia="Batang" w:hAnsi="Tahoma" w:cs="Tahoma"/>
                <w:sz w:val="24"/>
                <w:szCs w:val="28"/>
              </w:rPr>
              <w:t>faux</w:t>
            </w:r>
          </w:p>
        </w:tc>
        <w:tc>
          <w:tcPr>
            <w:tcW w:w="562" w:type="dxa"/>
            <w:shd w:val="clear" w:color="auto" w:fill="B6DDE8" w:themeFill="accent5" w:themeFillTint="66"/>
            <w:vAlign w:val="center"/>
          </w:tcPr>
          <w:p w:rsidR="00C40A9A" w:rsidRPr="001363D3" w:rsidRDefault="00C40A9A" w:rsidP="00C40A9A">
            <w:pPr>
              <w:spacing w:after="160" w:line="360" w:lineRule="auto"/>
              <w:jc w:val="center"/>
              <w:rPr>
                <w:rFonts w:ascii="Tahoma" w:eastAsia="Batang" w:hAnsi="Tahoma" w:cs="Tahoma"/>
                <w:b/>
                <w:color w:val="1F497D" w:themeColor="text2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color w:val="1F497D" w:themeColor="text2"/>
                <w:sz w:val="24"/>
                <w:szCs w:val="28"/>
              </w:rPr>
              <w:t>OU</w:t>
            </w:r>
          </w:p>
        </w:tc>
        <w:tc>
          <w:tcPr>
            <w:tcW w:w="2840" w:type="dxa"/>
            <w:gridSpan w:val="5"/>
            <w:vAlign w:val="center"/>
          </w:tcPr>
          <w:p w:rsidR="00C40A9A" w:rsidRPr="001363D3" w:rsidRDefault="00656AC4" w:rsidP="00C40A9A">
            <w:pPr>
              <w:spacing w:after="160" w:line="360" w:lineRule="auto"/>
              <w:jc w:val="center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Faux</w:t>
            </w:r>
            <w:r>
              <w:rPr>
                <w:rFonts w:ascii="Tahoma" w:eastAsia="Batang" w:hAnsi="Tahoma" w:cs="Tahoma"/>
                <w:sz w:val="24"/>
                <w:szCs w:val="28"/>
              </w:rPr>
              <w:t xml:space="preserve"> </w:t>
            </w:r>
            <w:r w:rsidR="00C40A9A" w:rsidRPr="001363D3">
              <w:rPr>
                <w:rFonts w:ascii="Tahoma" w:eastAsia="Batang" w:hAnsi="Tahoma" w:cs="Tahoma"/>
                <w:sz w:val="24"/>
                <w:szCs w:val="28"/>
              </w:rPr>
              <w:t>)</w:t>
            </w:r>
          </w:p>
        </w:tc>
      </w:tr>
      <w:tr w:rsidR="00C40A9A" w:rsidRPr="001363D3" w:rsidTr="00F53492">
        <w:trPr>
          <w:jc w:val="center"/>
        </w:trPr>
        <w:tc>
          <w:tcPr>
            <w:tcW w:w="2122" w:type="dxa"/>
            <w:gridSpan w:val="3"/>
            <w:vMerge/>
          </w:tcPr>
          <w:p w:rsidR="00C40A9A" w:rsidRPr="001363D3" w:rsidRDefault="00C40A9A" w:rsidP="00653A91">
            <w:pPr>
              <w:spacing w:after="160" w:line="360" w:lineRule="auto"/>
              <w:jc w:val="center"/>
              <w:rPr>
                <w:rFonts w:ascii="Tahoma" w:eastAsia="Batang" w:hAnsi="Tahoma" w:cs="Tahoma"/>
                <w:sz w:val="24"/>
                <w:szCs w:val="28"/>
              </w:rPr>
            </w:pPr>
          </w:p>
        </w:tc>
        <w:tc>
          <w:tcPr>
            <w:tcW w:w="567" w:type="dxa"/>
            <w:vMerge/>
            <w:shd w:val="clear" w:color="auto" w:fill="FBD4B4" w:themeFill="accent6" w:themeFillTint="66"/>
          </w:tcPr>
          <w:p w:rsidR="00C40A9A" w:rsidRPr="001363D3" w:rsidRDefault="00C40A9A" w:rsidP="00653A91">
            <w:pPr>
              <w:spacing w:after="160" w:line="360" w:lineRule="auto"/>
              <w:jc w:val="center"/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</w:pPr>
          </w:p>
        </w:tc>
        <w:tc>
          <w:tcPr>
            <w:tcW w:w="2126" w:type="dxa"/>
            <w:gridSpan w:val="3"/>
            <w:vMerge/>
          </w:tcPr>
          <w:p w:rsidR="00C40A9A" w:rsidRPr="001363D3" w:rsidRDefault="00C40A9A" w:rsidP="00653A91">
            <w:pPr>
              <w:spacing w:after="160" w:line="360" w:lineRule="auto"/>
              <w:jc w:val="center"/>
              <w:rPr>
                <w:rFonts w:ascii="Tahoma" w:eastAsia="Batang" w:hAnsi="Tahoma" w:cs="Tahoma"/>
                <w:sz w:val="24"/>
                <w:szCs w:val="28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:rsidR="00C40A9A" w:rsidRPr="001363D3" w:rsidRDefault="00C40A9A" w:rsidP="001363D3">
            <w:pPr>
              <w:spacing w:after="160" w:line="360" w:lineRule="auto"/>
              <w:jc w:val="center"/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  <w:t>OU</w:t>
            </w:r>
          </w:p>
        </w:tc>
        <w:tc>
          <w:tcPr>
            <w:tcW w:w="4252" w:type="dxa"/>
            <w:gridSpan w:val="7"/>
          </w:tcPr>
          <w:p w:rsidR="00C40A9A" w:rsidRPr="001363D3" w:rsidRDefault="00C40A9A" w:rsidP="00656AC4">
            <w:pPr>
              <w:spacing w:after="160" w:line="360" w:lineRule="auto"/>
              <w:jc w:val="center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faux</w:t>
            </w:r>
          </w:p>
        </w:tc>
      </w:tr>
      <w:tr w:rsidR="00F81BCF" w:rsidRPr="001363D3" w:rsidTr="00C40A9A">
        <w:trPr>
          <w:jc w:val="center"/>
        </w:trPr>
        <w:tc>
          <w:tcPr>
            <w:tcW w:w="4815" w:type="dxa"/>
            <w:gridSpan w:val="7"/>
            <w:vAlign w:val="center"/>
          </w:tcPr>
          <w:p w:rsidR="00F81BCF" w:rsidRPr="001363D3" w:rsidRDefault="00F81BCF" w:rsidP="00C40A9A">
            <w:pPr>
              <w:spacing w:after="160" w:line="360" w:lineRule="auto"/>
              <w:jc w:val="center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vrai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F81BCF" w:rsidRPr="001363D3" w:rsidRDefault="00F81BCF" w:rsidP="00C40A9A">
            <w:pPr>
              <w:spacing w:after="160" w:line="360" w:lineRule="auto"/>
              <w:jc w:val="center"/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b/>
                <w:color w:val="E36C0A" w:themeColor="accent6" w:themeShade="BF"/>
                <w:sz w:val="24"/>
                <w:szCs w:val="28"/>
              </w:rPr>
              <w:t>OU</w:t>
            </w:r>
          </w:p>
        </w:tc>
        <w:tc>
          <w:tcPr>
            <w:tcW w:w="4252" w:type="dxa"/>
            <w:gridSpan w:val="7"/>
            <w:vAlign w:val="center"/>
          </w:tcPr>
          <w:p w:rsidR="00F81BCF" w:rsidRPr="001363D3" w:rsidRDefault="00F81BCF" w:rsidP="00C40A9A">
            <w:pPr>
              <w:spacing w:after="160" w:line="360" w:lineRule="auto"/>
              <w:jc w:val="center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faux</w:t>
            </w:r>
          </w:p>
        </w:tc>
      </w:tr>
      <w:tr w:rsidR="003F0DE5" w:rsidRPr="001363D3" w:rsidTr="009924C2">
        <w:trPr>
          <w:jc w:val="center"/>
        </w:trPr>
        <w:tc>
          <w:tcPr>
            <w:tcW w:w="9776" w:type="dxa"/>
            <w:gridSpan w:val="15"/>
          </w:tcPr>
          <w:p w:rsidR="003F0DE5" w:rsidRPr="001363D3" w:rsidRDefault="003F0DE5" w:rsidP="00653A91">
            <w:pPr>
              <w:spacing w:after="160" w:line="360" w:lineRule="auto"/>
              <w:jc w:val="center"/>
              <w:rPr>
                <w:rFonts w:ascii="Tahoma" w:eastAsia="Batang" w:hAnsi="Tahoma" w:cs="Tahoma"/>
                <w:sz w:val="24"/>
                <w:szCs w:val="28"/>
              </w:rPr>
            </w:pPr>
            <w:r w:rsidRPr="001363D3">
              <w:rPr>
                <w:rFonts w:ascii="Tahoma" w:eastAsia="Batang" w:hAnsi="Tahoma" w:cs="Tahoma"/>
                <w:sz w:val="24"/>
                <w:szCs w:val="28"/>
              </w:rPr>
              <w:t>Retour VRAI</w:t>
            </w:r>
          </w:p>
        </w:tc>
      </w:tr>
    </w:tbl>
    <w:p w:rsidR="003F0DE5" w:rsidRPr="00942F4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F81BCF" w:rsidRDefault="003F0DE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Dans cet exemple, on observe à chaque ligne du tableau l’évolution des vérifications booléennes. On peut voir qu’à plusieurs endroits, la vérification a retourné une valeur fausse mais que les </w:t>
      </w:r>
      <w:r w:rsidRPr="00C40A9A">
        <w:rPr>
          <w:rFonts w:ascii="Tahoma" w:hAnsi="Tahoma" w:cs="Tahoma"/>
          <w:b/>
          <w:color w:val="00B050"/>
          <w:sz w:val="28"/>
          <w:szCs w:val="28"/>
        </w:rPr>
        <w:t>ET</w:t>
      </w:r>
      <w:r w:rsidRPr="00C40A9A">
        <w:rPr>
          <w:rFonts w:ascii="Tahoma" w:hAnsi="Tahoma" w:cs="Tahoma"/>
          <w:color w:val="00B050"/>
          <w:sz w:val="28"/>
          <w:szCs w:val="28"/>
        </w:rPr>
        <w:t xml:space="preserve"> </w:t>
      </w:r>
      <w:r w:rsidRPr="00942F4F">
        <w:rPr>
          <w:rFonts w:ascii="Tahoma" w:hAnsi="Tahoma" w:cs="Tahoma"/>
          <w:sz w:val="28"/>
          <w:szCs w:val="28"/>
        </w:rPr>
        <w:t xml:space="preserve">et </w:t>
      </w:r>
      <w:r w:rsidRPr="00C40A9A">
        <w:rPr>
          <w:rFonts w:ascii="Tahoma" w:hAnsi="Tahoma" w:cs="Tahoma"/>
          <w:b/>
          <w:color w:val="00B050"/>
          <w:sz w:val="28"/>
          <w:szCs w:val="28"/>
        </w:rPr>
        <w:t>OU logiques</w:t>
      </w:r>
      <w:r w:rsidRPr="00942F4F">
        <w:rPr>
          <w:rFonts w:ascii="Tahoma" w:hAnsi="Tahoma" w:cs="Tahoma"/>
          <w:sz w:val="28"/>
          <w:szCs w:val="28"/>
        </w:rPr>
        <w:t xml:space="preserve"> ont fini par retourner une valeur finale vraie.</w:t>
      </w:r>
      <w:r w:rsidR="00F81BCF" w:rsidRPr="00942F4F">
        <w:rPr>
          <w:rFonts w:ascii="Tahoma" w:hAnsi="Tahoma" w:cs="Tahoma"/>
          <w:sz w:val="28"/>
          <w:szCs w:val="28"/>
        </w:rPr>
        <w:t xml:space="preserve"> </w:t>
      </w:r>
    </w:p>
    <w:p w:rsidR="00180719" w:rsidRPr="00942F4F" w:rsidRDefault="00180719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3F0DE5" w:rsidRPr="00C40A9A" w:rsidRDefault="00F81BCF" w:rsidP="00653A91">
      <w:pPr>
        <w:spacing w:after="160" w:line="360" w:lineRule="auto"/>
        <w:rPr>
          <w:rFonts w:ascii="Tahoma" w:hAnsi="Tahoma" w:cs="Tahoma"/>
          <w:b/>
          <w:sz w:val="28"/>
          <w:szCs w:val="28"/>
        </w:rPr>
      </w:pPr>
      <w:r w:rsidRPr="00C40A9A">
        <w:rPr>
          <w:rFonts w:ascii="Tahoma" w:hAnsi="Tahoma" w:cs="Tahoma"/>
          <w:b/>
          <w:sz w:val="28"/>
          <w:szCs w:val="28"/>
        </w:rPr>
        <w:t>N’oubliez pas que la présence de parenthèses change les priorités.</w:t>
      </w:r>
    </w:p>
    <w:p w:rsidR="0017184D" w:rsidRPr="00942F4F" w:rsidRDefault="003F0DE5" w:rsidP="00653A91">
      <w:pPr>
        <w:spacing w:after="160" w:line="360" w:lineRule="auto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br w:type="page"/>
      </w:r>
      <w:r w:rsidR="0017184D" w:rsidRPr="00942F4F">
        <w:rPr>
          <w:rFonts w:ascii="Tahoma" w:hAnsi="Tahoma" w:cs="Tahoma"/>
          <w:b/>
          <w:sz w:val="28"/>
          <w:szCs w:val="28"/>
        </w:rPr>
        <w:lastRenderedPageBreak/>
        <w:t>Pratiquons maintenant…</w:t>
      </w:r>
    </w:p>
    <w:p w:rsidR="0017184D" w:rsidRPr="00942F4F" w:rsidRDefault="0017184D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Voici quelques variables pour compléter l’exercice :</w:t>
      </w:r>
    </w:p>
    <w:p w:rsidR="0017184D" w:rsidRPr="00180719" w:rsidRDefault="0017184D" w:rsidP="00653A91">
      <w:pPr>
        <w:spacing w:after="160" w:line="360" w:lineRule="auto"/>
        <w:ind w:firstLine="708"/>
        <w:rPr>
          <w:rFonts w:ascii="Tahoma" w:hAnsi="Tahoma" w:cs="Tahoma"/>
          <w:b/>
          <w:color w:val="00B050"/>
          <w:sz w:val="28"/>
          <w:szCs w:val="28"/>
        </w:rPr>
      </w:pPr>
      <w:r w:rsidRPr="00180719">
        <w:rPr>
          <w:rFonts w:ascii="Tahoma" w:hAnsi="Tahoma" w:cs="Tahoma"/>
          <w:b/>
          <w:color w:val="00B050"/>
          <w:sz w:val="28"/>
          <w:szCs w:val="28"/>
        </w:rPr>
        <w:t>A = 10</w:t>
      </w:r>
      <w:r w:rsidRPr="00180719">
        <w:rPr>
          <w:rFonts w:ascii="Tahoma" w:hAnsi="Tahoma" w:cs="Tahoma"/>
          <w:sz w:val="28"/>
          <w:szCs w:val="28"/>
        </w:rPr>
        <w:t>,</w:t>
      </w:r>
      <w:r w:rsidRPr="00180719">
        <w:rPr>
          <w:rFonts w:ascii="Tahoma" w:hAnsi="Tahoma" w:cs="Tahoma"/>
          <w:b/>
          <w:color w:val="00B050"/>
          <w:sz w:val="28"/>
          <w:szCs w:val="28"/>
        </w:rPr>
        <w:t xml:space="preserve"> B = 20</w:t>
      </w:r>
      <w:r w:rsidRPr="00180719">
        <w:rPr>
          <w:rFonts w:ascii="Tahoma" w:hAnsi="Tahoma" w:cs="Tahoma"/>
          <w:sz w:val="28"/>
          <w:szCs w:val="28"/>
        </w:rPr>
        <w:t>,</w:t>
      </w:r>
      <w:r w:rsidRPr="00180719">
        <w:rPr>
          <w:rFonts w:ascii="Tahoma" w:hAnsi="Tahoma" w:cs="Tahoma"/>
          <w:b/>
          <w:color w:val="00B050"/>
          <w:sz w:val="28"/>
          <w:szCs w:val="28"/>
        </w:rPr>
        <w:t xml:space="preserve"> C=30</w:t>
      </w:r>
      <w:r w:rsidR="00F53492" w:rsidRPr="00180719">
        <w:rPr>
          <w:rFonts w:ascii="Tahoma" w:hAnsi="Tahoma" w:cs="Tahoma"/>
          <w:sz w:val="28"/>
          <w:szCs w:val="28"/>
        </w:rPr>
        <w:t xml:space="preserve">, </w:t>
      </w:r>
      <w:r w:rsidR="00F53492" w:rsidRPr="00180719">
        <w:rPr>
          <w:rFonts w:ascii="Tahoma" w:hAnsi="Tahoma" w:cs="Tahoma"/>
          <w:b/>
          <w:color w:val="00B050"/>
          <w:sz w:val="28"/>
          <w:szCs w:val="28"/>
        </w:rPr>
        <w:t>Nom = « Bob »</w:t>
      </w:r>
    </w:p>
    <w:p w:rsidR="0017184D" w:rsidRPr="00942F4F" w:rsidRDefault="0017184D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Complétez le tableau suivant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516"/>
        <w:gridCol w:w="1984"/>
      </w:tblGrid>
      <w:tr w:rsidR="0017184D" w:rsidRPr="00942F4F" w:rsidTr="00656AC4">
        <w:trPr>
          <w:jc w:val="center"/>
        </w:trPr>
        <w:tc>
          <w:tcPr>
            <w:tcW w:w="6516" w:type="dxa"/>
          </w:tcPr>
          <w:p w:rsidR="0017184D" w:rsidRPr="00656AC4" w:rsidRDefault="0017184D" w:rsidP="00656AC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56AC4">
              <w:rPr>
                <w:rFonts w:ascii="Tahoma" w:hAnsi="Tahoma" w:cs="Tahoma"/>
                <w:b/>
                <w:sz w:val="20"/>
                <w:szCs w:val="20"/>
              </w:rPr>
              <w:t>Opérations à faire</w:t>
            </w:r>
          </w:p>
        </w:tc>
        <w:tc>
          <w:tcPr>
            <w:tcW w:w="1984" w:type="dxa"/>
          </w:tcPr>
          <w:p w:rsidR="0017184D" w:rsidRPr="00656AC4" w:rsidRDefault="0017184D" w:rsidP="00656AC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56AC4">
              <w:rPr>
                <w:rFonts w:ascii="Tahoma" w:hAnsi="Tahoma" w:cs="Tahoma"/>
                <w:b/>
                <w:sz w:val="20"/>
                <w:szCs w:val="20"/>
              </w:rPr>
              <w:t>Réponse</w:t>
            </w:r>
          </w:p>
        </w:tc>
      </w:tr>
      <w:tr w:rsidR="0017184D" w:rsidRPr="00942F4F" w:rsidTr="00656AC4">
        <w:trPr>
          <w:jc w:val="center"/>
        </w:trPr>
        <w:tc>
          <w:tcPr>
            <w:tcW w:w="6516" w:type="dxa"/>
            <w:vAlign w:val="center"/>
          </w:tcPr>
          <w:p w:rsidR="0017184D" w:rsidRPr="00942F4F" w:rsidRDefault="0017184D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A = 10 ET B &gt; 20 ALORS …</w:t>
            </w:r>
          </w:p>
          <w:p w:rsidR="0017184D" w:rsidRPr="00942F4F" w:rsidRDefault="0017184D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10 = 10 ET  20 &gt; 20</w:t>
            </w:r>
          </w:p>
          <w:p w:rsidR="0017184D" w:rsidRPr="00942F4F" w:rsidRDefault="0017184D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VRAI ET FAUX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17184D" w:rsidRPr="00942F4F" w:rsidRDefault="0017184D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FAUX</w:t>
            </w:r>
          </w:p>
        </w:tc>
      </w:tr>
      <w:tr w:rsidR="0017184D" w:rsidRPr="00942F4F" w:rsidTr="00656AC4">
        <w:trPr>
          <w:jc w:val="center"/>
        </w:trPr>
        <w:tc>
          <w:tcPr>
            <w:tcW w:w="6516" w:type="dxa"/>
            <w:vAlign w:val="center"/>
          </w:tcPr>
          <w:p w:rsidR="0017184D" w:rsidRPr="00942F4F" w:rsidRDefault="0017184D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A = 10 ET ((B &gt; 20) OU (C &gt;= 30)) ALORS …</w:t>
            </w:r>
          </w:p>
          <w:p w:rsidR="0017184D" w:rsidRPr="00942F4F" w:rsidRDefault="0017184D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:rsidR="00F53492" w:rsidRPr="00942F4F" w:rsidRDefault="00F53492" w:rsidP="00656AC4">
            <w:pPr>
              <w:spacing w:after="160" w:line="36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C4BC96" w:themeFill="background2" w:themeFillShade="BF"/>
            <w:vAlign w:val="center"/>
          </w:tcPr>
          <w:p w:rsidR="0017184D" w:rsidRPr="00942F4F" w:rsidRDefault="0017184D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7184D" w:rsidRPr="00942F4F" w:rsidTr="00656AC4">
        <w:trPr>
          <w:jc w:val="center"/>
        </w:trPr>
        <w:tc>
          <w:tcPr>
            <w:tcW w:w="6516" w:type="dxa"/>
            <w:vAlign w:val="center"/>
          </w:tcPr>
          <w:p w:rsidR="00E03DE0" w:rsidRPr="00942F4F" w:rsidRDefault="00E03DE0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(A*10) &lt;= 100 ET (B/5 &gt;= 4 ET (C MOD 9 = 2)) ALORS …</w:t>
            </w:r>
          </w:p>
          <w:p w:rsidR="00F53492" w:rsidRPr="00942F4F" w:rsidRDefault="00F53492" w:rsidP="00656AC4">
            <w:pPr>
              <w:spacing w:after="160"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F53492" w:rsidRPr="00942F4F" w:rsidRDefault="00F53492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C4BC96" w:themeFill="background2" w:themeFillShade="BF"/>
            <w:vAlign w:val="center"/>
          </w:tcPr>
          <w:p w:rsidR="0017184D" w:rsidRPr="00942F4F" w:rsidRDefault="0017184D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53492" w:rsidRPr="00942F4F" w:rsidTr="00656AC4">
        <w:trPr>
          <w:jc w:val="center"/>
        </w:trPr>
        <w:tc>
          <w:tcPr>
            <w:tcW w:w="6516" w:type="dxa"/>
            <w:vAlign w:val="center"/>
          </w:tcPr>
          <w:p w:rsidR="00F53492" w:rsidRPr="00942F4F" w:rsidRDefault="00E03DE0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C</w:t>
            </w:r>
            <w:r w:rsidR="00F53492" w:rsidRPr="00942F4F">
              <w:rPr>
                <w:rFonts w:ascii="Tahoma" w:hAnsi="Tahoma" w:cs="Tahoma"/>
                <w:sz w:val="28"/>
                <w:szCs w:val="28"/>
              </w:rPr>
              <w:t xml:space="preserve"> / A &gt;= 3 ET Nom = "bob" ALORS …</w:t>
            </w:r>
          </w:p>
          <w:p w:rsidR="00F53492" w:rsidRPr="00942F4F" w:rsidRDefault="00F53492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:rsidR="00F53492" w:rsidRPr="00942F4F" w:rsidRDefault="00F53492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:rsidR="00F53492" w:rsidRPr="00942F4F" w:rsidRDefault="00F53492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C4BC96" w:themeFill="background2" w:themeFillShade="BF"/>
            <w:vAlign w:val="center"/>
          </w:tcPr>
          <w:p w:rsidR="00F53492" w:rsidRPr="00942F4F" w:rsidRDefault="00F53492" w:rsidP="00656AC4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:rsidR="00F53492" w:rsidRPr="00942F4F" w:rsidRDefault="00F53492" w:rsidP="00656AC4">
            <w:pPr>
              <w:spacing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D93068" w:rsidRPr="00942F4F" w:rsidRDefault="0017184D" w:rsidP="00653A91">
      <w:pPr>
        <w:spacing w:after="160" w:line="360" w:lineRule="auto"/>
        <w:jc w:val="both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Les réponses sont à la fin du document…</w:t>
      </w:r>
      <w:r w:rsidR="00D93068" w:rsidRPr="00942F4F">
        <w:rPr>
          <w:rFonts w:ascii="Tahoma" w:hAnsi="Tahoma" w:cs="Tahoma"/>
          <w:sz w:val="28"/>
          <w:szCs w:val="28"/>
        </w:rPr>
        <w:br w:type="page"/>
      </w:r>
    </w:p>
    <w:p w:rsidR="00F419B3" w:rsidRPr="00942F4F" w:rsidRDefault="00F419B3" w:rsidP="00653A91">
      <w:pPr>
        <w:pStyle w:val="Style1TitreProfil"/>
        <w:spacing w:before="0" w:line="360" w:lineRule="auto"/>
        <w:ind w:left="714" w:hanging="357"/>
      </w:pPr>
      <w:bookmarkStart w:id="7" w:name="_Toc364845647"/>
      <w:r w:rsidRPr="00942F4F">
        <w:lastRenderedPageBreak/>
        <w:t>Premier problème</w:t>
      </w:r>
      <w:bookmarkEnd w:id="7"/>
    </w:p>
    <w:p w:rsidR="00F419B3" w:rsidRPr="00942F4F" w:rsidRDefault="00F419B3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F419B3" w:rsidRPr="00942F4F" w:rsidRDefault="00F419B3" w:rsidP="00653A91">
      <w:pPr>
        <w:pStyle w:val="Paragraphedeliste"/>
        <w:numPr>
          <w:ilvl w:val="0"/>
          <w:numId w:val="20"/>
        </w:numPr>
        <w:spacing w:after="160" w:line="360" w:lineRule="auto"/>
        <w:ind w:left="284" w:hanging="284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</w:rPr>
        <w:t>Comprendre le programme</w:t>
      </w:r>
      <w:r w:rsidRPr="00942F4F">
        <w:rPr>
          <w:rFonts w:ascii="Tahoma" w:hAnsi="Tahoma" w:cs="Tahoma"/>
          <w:b/>
          <w:sz w:val="28"/>
          <w:szCs w:val="28"/>
        </w:rPr>
        <w:tab/>
      </w:r>
    </w:p>
    <w:p w:rsidR="00656AC4" w:rsidRDefault="00F3017F" w:rsidP="00656AC4">
      <w:pPr>
        <w:pStyle w:val="Default"/>
        <w:spacing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Une école a besoin d’un programme permettant de gérer le prêt de livre</w:t>
      </w:r>
      <w:r w:rsidR="002A2BEA" w:rsidRPr="00942F4F">
        <w:rPr>
          <w:rFonts w:ascii="Tahoma" w:hAnsi="Tahoma" w:cs="Tahoma"/>
          <w:sz w:val="28"/>
          <w:szCs w:val="28"/>
        </w:rPr>
        <w:t>s</w:t>
      </w:r>
      <w:r w:rsidRPr="00942F4F">
        <w:rPr>
          <w:rFonts w:ascii="Tahoma" w:hAnsi="Tahoma" w:cs="Tahoma"/>
          <w:sz w:val="28"/>
          <w:szCs w:val="28"/>
        </w:rPr>
        <w:t xml:space="preserve"> aux élèves. </w:t>
      </w:r>
    </w:p>
    <w:p w:rsidR="00656AC4" w:rsidRDefault="00656AC4" w:rsidP="00656AC4">
      <w:pPr>
        <w:pStyle w:val="Default"/>
        <w:spacing w:line="360" w:lineRule="auto"/>
        <w:rPr>
          <w:rFonts w:ascii="Tahoma" w:hAnsi="Tahoma" w:cs="Tahoma"/>
          <w:sz w:val="28"/>
          <w:szCs w:val="28"/>
        </w:rPr>
      </w:pPr>
    </w:p>
    <w:p w:rsidR="00656AC4" w:rsidRDefault="00656AC4" w:rsidP="00656AC4">
      <w:pPr>
        <w:pStyle w:val="Default"/>
        <w:spacing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0707056" wp14:editId="04927C85">
                <wp:simplePos x="0" y="0"/>
                <wp:positionH relativeFrom="column">
                  <wp:posOffset>4809226</wp:posOffset>
                </wp:positionH>
                <wp:positionV relativeFrom="paragraph">
                  <wp:posOffset>306405</wp:posOffset>
                </wp:positionV>
                <wp:extent cx="1904365" cy="594995"/>
                <wp:effectExtent l="1447800" t="0" r="19685" b="71755"/>
                <wp:wrapNone/>
                <wp:docPr id="149" name="Rectangle à coins arrondi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594995"/>
                        </a:xfrm>
                        <a:prstGeom prst="wedgeRoundRectCallout">
                          <a:avLst>
                            <a:gd name="adj1" fmla="val -125163"/>
                            <a:gd name="adj2" fmla="val 5661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719" w:rsidRPr="00656AC4" w:rsidRDefault="00180719" w:rsidP="00332CE7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656AC4">
                              <w:rPr>
                                <w:rFonts w:ascii="Tahoma" w:hAnsi="Tahoma" w:cs="Tahoma"/>
                                <w:b/>
                                <w:color w:val="00B050"/>
                              </w:rPr>
                              <w:t>Indiquer</w:t>
                            </w:r>
                            <w:r w:rsidRPr="00656AC4">
                              <w:rPr>
                                <w:rFonts w:ascii="Tahoma" w:hAnsi="Tahoma" w:cs="Tahoma"/>
                                <w:color w:val="00B050"/>
                              </w:rPr>
                              <w:t xml:space="preserve"> </w:t>
                            </w:r>
                            <w:r w:rsidRPr="00656AC4">
                              <w:rPr>
                                <w:rFonts w:ascii="Tahoma" w:hAnsi="Tahoma" w:cs="Tahoma"/>
                              </w:rPr>
                              <w:t>signifie la même chose qu’</w:t>
                            </w:r>
                            <w:r w:rsidRPr="00656AC4">
                              <w:rPr>
                                <w:rFonts w:ascii="Tahoma" w:hAnsi="Tahoma" w:cs="Tahoma"/>
                                <w:b/>
                                <w:color w:val="00B050"/>
                              </w:rPr>
                              <w:t>Afficher</w:t>
                            </w:r>
                            <w:r w:rsidRPr="00656AC4">
                              <w:rPr>
                                <w:rFonts w:ascii="Tahoma" w:hAnsi="Tahoma" w:cs="Tahoma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0705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149" o:spid="_x0000_s1073" type="#_x0000_t62" style="position:absolute;margin-left:378.7pt;margin-top:24.15pt;width:149.95pt;height:46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" adj="-16235,23028" fillcolor="white [3201]" strokecolor="#9bbb59 [3206]" strokeweight="2pt">
                <v:textbox>
                  <w:txbxContent>
                    <w:p w:rsidR="00180719" w:rsidRPr="00656AC4" w:rsidRDefault="00180719" w:rsidP="00332CE7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656AC4">
                        <w:rPr>
                          <w:rFonts w:ascii="Tahoma" w:hAnsi="Tahoma" w:cs="Tahoma"/>
                          <w:b/>
                          <w:color w:val="00B050"/>
                        </w:rPr>
                        <w:t>Indiquer</w:t>
                      </w:r>
                      <w:r w:rsidRPr="00656AC4">
                        <w:rPr>
                          <w:rFonts w:ascii="Tahoma" w:hAnsi="Tahoma" w:cs="Tahoma"/>
                          <w:color w:val="00B050"/>
                        </w:rPr>
                        <w:t xml:space="preserve"> </w:t>
                      </w:r>
                      <w:r w:rsidRPr="00656AC4">
                        <w:rPr>
                          <w:rFonts w:ascii="Tahoma" w:hAnsi="Tahoma" w:cs="Tahoma"/>
                        </w:rPr>
                        <w:t>signifie la même chose qu’</w:t>
                      </w:r>
                      <w:r w:rsidRPr="00656AC4">
                        <w:rPr>
                          <w:rFonts w:ascii="Tahoma" w:hAnsi="Tahoma" w:cs="Tahoma"/>
                          <w:b/>
                          <w:color w:val="00B050"/>
                        </w:rPr>
                        <w:t>Afficher</w:t>
                      </w:r>
                      <w:r w:rsidRPr="00656AC4">
                        <w:rPr>
                          <w:rFonts w:ascii="Tahoma" w:hAnsi="Tahoma" w:cs="Tahoma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F3017F" w:rsidRPr="00942F4F">
        <w:rPr>
          <w:rFonts w:ascii="Tahoma" w:hAnsi="Tahoma" w:cs="Tahoma"/>
          <w:sz w:val="28"/>
          <w:szCs w:val="28"/>
        </w:rPr>
        <w:t xml:space="preserve">L’école ne peut pas prêter plus de 10 livres à un élève. Le programme devra lire le </w:t>
      </w:r>
      <w:r w:rsidR="00F3017F" w:rsidRPr="00656AC4">
        <w:rPr>
          <w:rFonts w:ascii="Tahoma" w:hAnsi="Tahoma" w:cs="Tahoma"/>
          <w:b/>
          <w:sz w:val="28"/>
          <w:szCs w:val="28"/>
          <w:u w:val="single"/>
        </w:rPr>
        <w:t>nom</w:t>
      </w:r>
      <w:r w:rsidR="00F3017F" w:rsidRPr="00942F4F">
        <w:rPr>
          <w:rFonts w:ascii="Tahoma" w:hAnsi="Tahoma" w:cs="Tahoma"/>
          <w:sz w:val="28"/>
          <w:szCs w:val="28"/>
        </w:rPr>
        <w:t xml:space="preserve"> de l’élève et le </w:t>
      </w:r>
      <w:r w:rsidR="00F3017F" w:rsidRPr="00656AC4">
        <w:rPr>
          <w:rFonts w:ascii="Tahoma" w:hAnsi="Tahoma" w:cs="Tahoma"/>
          <w:b/>
          <w:sz w:val="28"/>
          <w:szCs w:val="28"/>
          <w:u w:val="single"/>
        </w:rPr>
        <w:t>nombre</w:t>
      </w:r>
      <w:r w:rsidR="00F3017F" w:rsidRPr="00942F4F">
        <w:rPr>
          <w:rFonts w:ascii="Tahoma" w:hAnsi="Tahoma" w:cs="Tahoma"/>
          <w:sz w:val="28"/>
          <w:szCs w:val="28"/>
        </w:rPr>
        <w:t xml:space="preserve"> de livres qu’il doit emprunter. </w:t>
      </w:r>
    </w:p>
    <w:p w:rsidR="00656AC4" w:rsidRDefault="00656AC4" w:rsidP="00656AC4">
      <w:pPr>
        <w:pStyle w:val="Default"/>
        <w:spacing w:line="360" w:lineRule="auto"/>
        <w:rPr>
          <w:rFonts w:ascii="Tahoma" w:hAnsi="Tahoma" w:cs="Tahoma"/>
          <w:sz w:val="28"/>
          <w:szCs w:val="28"/>
        </w:rPr>
      </w:pPr>
    </w:p>
    <w:p w:rsidR="00F3017F" w:rsidRPr="00942F4F" w:rsidRDefault="00F3017F" w:rsidP="00656AC4">
      <w:pPr>
        <w:pStyle w:val="Default"/>
        <w:spacing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Si le nombre de livres</w:t>
      </w:r>
      <w:r w:rsidR="00FE5CF2" w:rsidRPr="00942F4F">
        <w:rPr>
          <w:rFonts w:ascii="Tahoma" w:hAnsi="Tahoma" w:cs="Tahoma"/>
          <w:sz w:val="28"/>
          <w:szCs w:val="28"/>
        </w:rPr>
        <w:t xml:space="preserve"> dépasse 10, indiquez</w:t>
      </w:r>
      <w:r w:rsidRPr="00942F4F">
        <w:rPr>
          <w:rFonts w:ascii="Tahoma" w:hAnsi="Tahoma" w:cs="Tahoma"/>
          <w:sz w:val="28"/>
          <w:szCs w:val="28"/>
        </w:rPr>
        <w:t xml:space="preserve"> à la préposée qu’il y a un dépassement et afficher de combien de livre. Si le nombre de livre est inférieur à 2, </w:t>
      </w:r>
      <w:r w:rsidR="00332CE7" w:rsidRPr="00942F4F">
        <w:rPr>
          <w:rFonts w:ascii="Tahoma" w:hAnsi="Tahoma" w:cs="Tahoma"/>
          <w:sz w:val="28"/>
          <w:szCs w:val="28"/>
        </w:rPr>
        <w:t>affiche</w:t>
      </w:r>
      <w:r w:rsidRPr="00942F4F">
        <w:rPr>
          <w:rFonts w:ascii="Tahoma" w:hAnsi="Tahoma" w:cs="Tahoma"/>
          <w:sz w:val="28"/>
          <w:szCs w:val="28"/>
        </w:rPr>
        <w:t xml:space="preserve">z qu’il manque des </w:t>
      </w:r>
      <w:r w:rsidR="00FE5CF2" w:rsidRPr="00942F4F">
        <w:rPr>
          <w:rFonts w:ascii="Tahoma" w:hAnsi="Tahoma" w:cs="Tahoma"/>
          <w:sz w:val="28"/>
          <w:szCs w:val="28"/>
        </w:rPr>
        <w:t>livres</w:t>
      </w:r>
      <w:r w:rsidRPr="00942F4F">
        <w:rPr>
          <w:rFonts w:ascii="Tahoma" w:hAnsi="Tahoma" w:cs="Tahoma"/>
          <w:sz w:val="28"/>
          <w:szCs w:val="28"/>
        </w:rPr>
        <w:t xml:space="preserve"> à prêter. </w:t>
      </w:r>
    </w:p>
    <w:p w:rsidR="0080352D" w:rsidRPr="00942F4F" w:rsidRDefault="0080352D" w:rsidP="00653A91">
      <w:pPr>
        <w:spacing w:after="160" w:line="360" w:lineRule="auto"/>
        <w:ind w:left="284"/>
        <w:rPr>
          <w:rFonts w:ascii="Tahoma" w:hAnsi="Tahoma" w:cs="Tahoma"/>
          <w:sz w:val="28"/>
          <w:szCs w:val="28"/>
        </w:rPr>
      </w:pPr>
    </w:p>
    <w:p w:rsidR="00F419B3" w:rsidRPr="00942F4F" w:rsidRDefault="00F419B3" w:rsidP="00653A91">
      <w:pPr>
        <w:pStyle w:val="Paragraphedeliste"/>
        <w:numPr>
          <w:ilvl w:val="0"/>
          <w:numId w:val="20"/>
        </w:numPr>
        <w:spacing w:after="160" w:line="360" w:lineRule="auto"/>
        <w:ind w:left="284" w:hanging="284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</w:rPr>
        <w:t>Compléter un tableau de valeurs/se donner un exemple</w:t>
      </w:r>
    </w:p>
    <w:p w:rsidR="00081412" w:rsidRPr="00942F4F" w:rsidRDefault="00E85D45" w:rsidP="00653A91">
      <w:pPr>
        <w:pStyle w:val="Paragraphedeliste"/>
        <w:spacing w:after="160" w:line="360" w:lineRule="auto"/>
        <w:ind w:left="284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Par exemple…</w:t>
      </w:r>
    </w:p>
    <w:p w:rsidR="00FE5CF2" w:rsidRPr="00942F4F" w:rsidRDefault="00FE5CF2" w:rsidP="00653A91">
      <w:pPr>
        <w:pStyle w:val="Paragraphedeliste"/>
        <w:spacing w:after="160" w:line="360" w:lineRule="auto"/>
        <w:ind w:left="284"/>
        <w:rPr>
          <w:rFonts w:ascii="Tahoma" w:hAnsi="Tahoma" w:cs="Tahoma"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734"/>
        <w:gridCol w:w="2178"/>
        <w:gridCol w:w="2624"/>
      </w:tblGrid>
      <w:tr w:rsidR="00FE5CF2" w:rsidRPr="00942F4F" w:rsidTr="00656AC4">
        <w:trPr>
          <w:jc w:val="center"/>
        </w:trPr>
        <w:tc>
          <w:tcPr>
            <w:tcW w:w="4912" w:type="dxa"/>
            <w:gridSpan w:val="2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00B050"/>
          </w:tcPr>
          <w:p w:rsidR="00FE5CF2" w:rsidRPr="00656AC4" w:rsidRDefault="00FE5CF2" w:rsidP="00656AC4">
            <w:pPr>
              <w:pStyle w:val="Paragraphedeliste"/>
              <w:ind w:left="0"/>
              <w:jc w:val="center"/>
              <w:rPr>
                <w:rFonts w:ascii="Tahoma" w:hAnsi="Tahoma" w:cs="Tahoma"/>
                <w:b/>
                <w:sz w:val="24"/>
                <w:szCs w:val="28"/>
              </w:rPr>
            </w:pPr>
            <w:r w:rsidRPr="00656AC4">
              <w:rPr>
                <w:rFonts w:ascii="Tahoma" w:hAnsi="Tahoma" w:cs="Tahoma"/>
                <w:b/>
                <w:sz w:val="24"/>
                <w:szCs w:val="28"/>
              </w:rPr>
              <w:t>Entrée (au clavier)</w:t>
            </w:r>
          </w:p>
        </w:tc>
        <w:tc>
          <w:tcPr>
            <w:tcW w:w="2624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00B050"/>
          </w:tcPr>
          <w:p w:rsidR="00FE5CF2" w:rsidRPr="00656AC4" w:rsidRDefault="00FE5CF2" w:rsidP="00656AC4">
            <w:pPr>
              <w:pStyle w:val="Paragraphedeliste"/>
              <w:ind w:left="0"/>
              <w:jc w:val="center"/>
              <w:rPr>
                <w:rFonts w:ascii="Tahoma" w:hAnsi="Tahoma" w:cs="Tahoma"/>
                <w:b/>
                <w:sz w:val="24"/>
                <w:szCs w:val="28"/>
              </w:rPr>
            </w:pPr>
            <w:r w:rsidRPr="00656AC4">
              <w:rPr>
                <w:rFonts w:ascii="Tahoma" w:hAnsi="Tahoma" w:cs="Tahoma"/>
                <w:b/>
                <w:sz w:val="24"/>
                <w:szCs w:val="28"/>
              </w:rPr>
              <w:t>En Sortie (afficher)</w:t>
            </w:r>
          </w:p>
        </w:tc>
      </w:tr>
      <w:tr w:rsidR="00FE5CF2" w:rsidRPr="00942F4F" w:rsidTr="00656AC4">
        <w:trPr>
          <w:jc w:val="center"/>
        </w:trPr>
        <w:tc>
          <w:tcPr>
            <w:tcW w:w="2734" w:type="dxa"/>
            <w:tcBorders>
              <w:top w:val="single" w:sz="4" w:space="0" w:color="92D050"/>
            </w:tcBorders>
          </w:tcPr>
          <w:p w:rsidR="00FE5CF2" w:rsidRPr="00942F4F" w:rsidRDefault="00FE5CF2" w:rsidP="00656AC4">
            <w:pPr>
              <w:pStyle w:val="Paragraphedeliste"/>
              <w:ind w:left="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Nom</w:t>
            </w:r>
          </w:p>
        </w:tc>
        <w:tc>
          <w:tcPr>
            <w:tcW w:w="2178" w:type="dxa"/>
            <w:tcBorders>
              <w:top w:val="single" w:sz="4" w:space="0" w:color="92D050"/>
            </w:tcBorders>
          </w:tcPr>
          <w:p w:rsidR="00FE5CF2" w:rsidRPr="00942F4F" w:rsidRDefault="00FE5CF2" w:rsidP="00656AC4">
            <w:pPr>
              <w:pStyle w:val="Paragraphedeliste"/>
              <w:ind w:left="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Nombre de livres</w:t>
            </w:r>
          </w:p>
        </w:tc>
        <w:tc>
          <w:tcPr>
            <w:tcW w:w="2624" w:type="dxa"/>
            <w:tcBorders>
              <w:top w:val="single" w:sz="4" w:space="0" w:color="92D050"/>
            </w:tcBorders>
          </w:tcPr>
          <w:p w:rsidR="00FE5CF2" w:rsidRPr="00942F4F" w:rsidRDefault="00FE5CF2" w:rsidP="00656AC4">
            <w:pPr>
              <w:pStyle w:val="Paragraphedeliste"/>
              <w:ind w:left="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Message affichée</w:t>
            </w:r>
          </w:p>
        </w:tc>
      </w:tr>
      <w:tr w:rsidR="00FE5CF2" w:rsidRPr="00942F4F" w:rsidTr="00656AC4">
        <w:trPr>
          <w:jc w:val="center"/>
        </w:trPr>
        <w:tc>
          <w:tcPr>
            <w:tcW w:w="2734" w:type="dxa"/>
          </w:tcPr>
          <w:p w:rsidR="00FE5CF2" w:rsidRPr="00942F4F" w:rsidRDefault="00FE5CF2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AAA</w:t>
            </w:r>
          </w:p>
        </w:tc>
        <w:tc>
          <w:tcPr>
            <w:tcW w:w="2178" w:type="dxa"/>
          </w:tcPr>
          <w:p w:rsidR="00FE5CF2" w:rsidRPr="00942F4F" w:rsidRDefault="00FE5CF2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11</w:t>
            </w:r>
          </w:p>
        </w:tc>
        <w:tc>
          <w:tcPr>
            <w:tcW w:w="2624" w:type="dxa"/>
          </w:tcPr>
          <w:p w:rsidR="00FE5CF2" w:rsidRPr="00942F4F" w:rsidRDefault="00FE5CF2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Dépassement</w:t>
            </w:r>
          </w:p>
        </w:tc>
      </w:tr>
      <w:tr w:rsidR="00FE5CF2" w:rsidRPr="00942F4F" w:rsidTr="00656AC4">
        <w:trPr>
          <w:jc w:val="center"/>
        </w:trPr>
        <w:tc>
          <w:tcPr>
            <w:tcW w:w="2734" w:type="dxa"/>
          </w:tcPr>
          <w:p w:rsidR="00FE5CF2" w:rsidRPr="00942F4F" w:rsidRDefault="00FE5CF2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BBB</w:t>
            </w:r>
          </w:p>
        </w:tc>
        <w:tc>
          <w:tcPr>
            <w:tcW w:w="2178" w:type="dxa"/>
          </w:tcPr>
          <w:p w:rsidR="00FE5CF2" w:rsidRPr="00942F4F" w:rsidRDefault="00FE5CF2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10</w:t>
            </w:r>
          </w:p>
        </w:tc>
        <w:tc>
          <w:tcPr>
            <w:tcW w:w="2624" w:type="dxa"/>
          </w:tcPr>
          <w:p w:rsidR="00FE5CF2" w:rsidRPr="00942F4F" w:rsidRDefault="00FE5CF2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&lt;Aucun message&gt;</w:t>
            </w:r>
          </w:p>
        </w:tc>
      </w:tr>
      <w:tr w:rsidR="00FE5CF2" w:rsidRPr="00942F4F" w:rsidTr="00656AC4">
        <w:trPr>
          <w:jc w:val="center"/>
        </w:trPr>
        <w:tc>
          <w:tcPr>
            <w:tcW w:w="2734" w:type="dxa"/>
          </w:tcPr>
          <w:p w:rsidR="00FE5CF2" w:rsidRPr="00942F4F" w:rsidRDefault="00FE5CF2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CCC</w:t>
            </w:r>
          </w:p>
        </w:tc>
        <w:tc>
          <w:tcPr>
            <w:tcW w:w="2178" w:type="dxa"/>
          </w:tcPr>
          <w:p w:rsidR="00FE5CF2" w:rsidRPr="00942F4F" w:rsidRDefault="00FE5CF2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2624" w:type="dxa"/>
          </w:tcPr>
          <w:p w:rsidR="00FE5CF2" w:rsidRPr="00942F4F" w:rsidRDefault="00FE5CF2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&lt;Aucun message&gt;</w:t>
            </w:r>
          </w:p>
        </w:tc>
      </w:tr>
      <w:tr w:rsidR="00FE5CF2" w:rsidRPr="00942F4F" w:rsidTr="00656AC4">
        <w:trPr>
          <w:jc w:val="center"/>
        </w:trPr>
        <w:tc>
          <w:tcPr>
            <w:tcW w:w="2734" w:type="dxa"/>
          </w:tcPr>
          <w:p w:rsidR="00FE5CF2" w:rsidRPr="00942F4F" w:rsidRDefault="00FE5CF2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DDD</w:t>
            </w:r>
          </w:p>
        </w:tc>
        <w:tc>
          <w:tcPr>
            <w:tcW w:w="2178" w:type="dxa"/>
          </w:tcPr>
          <w:p w:rsidR="00FE5CF2" w:rsidRPr="00942F4F" w:rsidRDefault="00FE5CF2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2624" w:type="dxa"/>
          </w:tcPr>
          <w:p w:rsidR="00FE5CF2" w:rsidRPr="00942F4F" w:rsidRDefault="00FE5CF2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Il manque des livres</w:t>
            </w:r>
          </w:p>
        </w:tc>
      </w:tr>
    </w:tbl>
    <w:p w:rsidR="00F419B3" w:rsidRPr="00942F4F" w:rsidRDefault="00656AC4" w:rsidP="00653A91">
      <w:pPr>
        <w:pStyle w:val="Paragraphedeliste"/>
        <w:numPr>
          <w:ilvl w:val="0"/>
          <w:numId w:val="20"/>
        </w:numPr>
        <w:spacing w:after="160" w:line="360" w:lineRule="auto"/>
        <w:ind w:left="284" w:hanging="284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eastAsia="fr-CA"/>
        </w:rPr>
        <w:lastRenderedPageBreak/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-176842</wp:posOffset>
                </wp:positionH>
                <wp:positionV relativeFrom="paragraph">
                  <wp:posOffset>448574</wp:posOffset>
                </wp:positionV>
                <wp:extent cx="5028122" cy="4152333"/>
                <wp:effectExtent l="0" t="0" r="58420" b="1968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122" cy="4152333"/>
                          <a:chOff x="0" y="0"/>
                          <a:chExt cx="5028122" cy="4152333"/>
                        </a:xfrm>
                      </wpg:grpSpPr>
                      <wps:wsp>
                        <wps:cNvPr id="109" name="Organigramme : Terminateur 109"/>
                        <wps:cNvSpPr/>
                        <wps:spPr>
                          <a:xfrm>
                            <a:off x="1138687" y="0"/>
                            <a:ext cx="1457325" cy="3524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Pr="007B0F80" w:rsidRDefault="00180719" w:rsidP="008D4C90">
                              <w:pPr>
                                <w:shd w:val="clear" w:color="auto" w:fill="FFFFFF" w:themeFill="background1"/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</w:pPr>
                              <w:r w:rsidRPr="007B0F80"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  <w:t>Début du programme</w:t>
                              </w:r>
                            </w:p>
                            <w:p w:rsidR="00180719" w:rsidRPr="0080352D" w:rsidRDefault="00180719" w:rsidP="008D4C9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rganigramme : Données 111"/>
                        <wps:cNvSpPr/>
                        <wps:spPr>
                          <a:xfrm>
                            <a:off x="698740" y="508958"/>
                            <a:ext cx="2333625" cy="2571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Pr="0080352D" w:rsidRDefault="00180719" w:rsidP="008D4C9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0352D">
                                <w:rPr>
                                  <w:sz w:val="18"/>
                                  <w:szCs w:val="18"/>
                                </w:rPr>
                                <w:t>Déclarer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Nom, NbLivre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rganigramme : Entrée manuelle 112"/>
                        <wps:cNvSpPr/>
                        <wps:spPr>
                          <a:xfrm>
                            <a:off x="1069676" y="845388"/>
                            <a:ext cx="1571625" cy="36195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Pr="0080352D" w:rsidRDefault="00180719" w:rsidP="008D4C9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0352D">
                                <w:rPr>
                                  <w:sz w:val="18"/>
                                  <w:szCs w:val="18"/>
                                </w:rPr>
                                <w:t xml:space="preserve">Lire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Nom, NbLivre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onnecteur droit avec flèche 115"/>
                        <wps:cNvCnPr/>
                        <wps:spPr>
                          <a:xfrm>
                            <a:off x="1863306" y="336430"/>
                            <a:ext cx="9525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avec flèche 33"/>
                        <wps:cNvCnPr/>
                        <wps:spPr>
                          <a:xfrm>
                            <a:off x="1854680" y="741871"/>
                            <a:ext cx="9525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rganigramme : Décision 27"/>
                        <wps:cNvSpPr/>
                        <wps:spPr>
                          <a:xfrm>
                            <a:off x="888521" y="1345720"/>
                            <a:ext cx="1933575" cy="5429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Pr="00FE5CF2" w:rsidRDefault="00180719" w:rsidP="00EE3D6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CF2">
                                <w:rPr>
                                  <w:sz w:val="16"/>
                                  <w:szCs w:val="16"/>
                                </w:rPr>
                                <w:t xml:space="preserve">Si NbLivre &gt;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e 44"/>
                        <wpg:cNvGrpSpPr/>
                        <wpg:grpSpPr>
                          <a:xfrm>
                            <a:off x="2829465" y="1587260"/>
                            <a:ext cx="628650" cy="266700"/>
                            <a:chOff x="0" y="0"/>
                            <a:chExt cx="628650" cy="266700"/>
                          </a:xfrm>
                        </wpg:grpSpPr>
                        <wps:wsp>
                          <wps:cNvPr id="118" name="Connecteur droit avec flèche 118"/>
                          <wps:cNvCnPr/>
                          <wps:spPr>
                            <a:xfrm>
                              <a:off x="619125" y="0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eur droit 31"/>
                          <wps:cNvCnPr/>
                          <wps:spPr>
                            <a:xfrm flipH="1">
                              <a:off x="0" y="9525"/>
                              <a:ext cx="628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Connecteur droit avec flèche 34"/>
                        <wps:cNvCnPr/>
                        <wps:spPr>
                          <a:xfrm>
                            <a:off x="1846053" y="1199071"/>
                            <a:ext cx="9525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" name="Groupe 40"/>
                        <wpg:cNvGrpSpPr/>
                        <wpg:grpSpPr>
                          <a:xfrm>
                            <a:off x="267419" y="1587260"/>
                            <a:ext cx="628650" cy="266700"/>
                            <a:chOff x="0" y="0"/>
                            <a:chExt cx="628650" cy="266700"/>
                          </a:xfrm>
                        </wpg:grpSpPr>
                        <wps:wsp>
                          <wps:cNvPr id="30" name="Connecteur droit 30"/>
                          <wps:cNvCnPr/>
                          <wps:spPr>
                            <a:xfrm flipH="1">
                              <a:off x="0" y="9525"/>
                              <a:ext cx="628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Connecteur droit avec flèche 117"/>
                          <wps:cNvCnPr/>
                          <wps:spPr>
                            <a:xfrm>
                              <a:off x="9525" y="0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Organigramme : Connecteur 32"/>
                        <wps:cNvSpPr/>
                        <wps:spPr>
                          <a:xfrm>
                            <a:off x="1595887" y="3165894"/>
                            <a:ext cx="533400" cy="533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Pr="008205FC" w:rsidRDefault="00180719" w:rsidP="008205FC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05FC">
                                <w:rPr>
                                  <w:sz w:val="16"/>
                                  <w:szCs w:val="16"/>
                                </w:rPr>
                                <w:t>Fin 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necteur droit 52"/>
                        <wps:cNvCnPr/>
                        <wps:spPr>
                          <a:xfrm flipH="1">
                            <a:off x="198408" y="2078966"/>
                            <a:ext cx="36998" cy="1399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eur droit avec flèche 51"/>
                        <wps:cNvCnPr/>
                        <wps:spPr>
                          <a:xfrm>
                            <a:off x="1828800" y="2777705"/>
                            <a:ext cx="13811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eur droit avec flèche 49"/>
                        <wps:cNvCnPr/>
                        <wps:spPr>
                          <a:xfrm flipH="1">
                            <a:off x="3735238" y="2725947"/>
                            <a:ext cx="1263246" cy="60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2" name="Groupe 62"/>
                        <wpg:cNvGrpSpPr/>
                        <wpg:grpSpPr>
                          <a:xfrm>
                            <a:off x="1216325" y="3692105"/>
                            <a:ext cx="1371600" cy="460228"/>
                            <a:chOff x="0" y="0"/>
                            <a:chExt cx="1371600" cy="460228"/>
                          </a:xfrm>
                        </wpg:grpSpPr>
                        <wps:wsp>
                          <wps:cNvPr id="110" name="Organigramme : Terminateur 110"/>
                          <wps:cNvSpPr/>
                          <wps:spPr>
                            <a:xfrm>
                              <a:off x="0" y="126853"/>
                              <a:ext cx="1371600" cy="33337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0719" w:rsidRPr="007B0F80" w:rsidRDefault="00180719" w:rsidP="0080352D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</w:rPr>
                                </w:pPr>
                                <w:r w:rsidRPr="007B0F80"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</w:rPr>
                                  <w:t>Fin du programme</w:t>
                                </w:r>
                              </w:p>
                              <w:p w:rsidR="00180719" w:rsidRPr="007B0F80" w:rsidRDefault="00180719" w:rsidP="008D4C9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Connecteur droit avec flèche 55"/>
                          <wps:cNvCnPr/>
                          <wps:spPr>
                            <a:xfrm>
                              <a:off x="655408" y="0"/>
                              <a:ext cx="9525" cy="1524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Organigramme : Document 28"/>
                        <wps:cNvSpPr/>
                        <wps:spPr>
                          <a:xfrm>
                            <a:off x="0" y="1837426"/>
                            <a:ext cx="1447800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Default="00180719" w:rsidP="00FE5CF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Afficher "Dépassement"</w:t>
                              </w:r>
                            </w:p>
                            <w:p w:rsidR="00180719" w:rsidRPr="0080352D" w:rsidRDefault="00180719" w:rsidP="00FE5CF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rganigramme : Décision 36"/>
                        <wps:cNvSpPr/>
                        <wps:spPr>
                          <a:xfrm>
                            <a:off x="2475782" y="1837426"/>
                            <a:ext cx="1933575" cy="5429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Pr="00FE5CF2" w:rsidRDefault="00180719" w:rsidP="00FE5CF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CF2">
                                <w:rPr>
                                  <w:sz w:val="16"/>
                                  <w:szCs w:val="16"/>
                                </w:rPr>
                                <w:t>Si NbLivre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&lt;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rganigramme : Document 39"/>
                        <wps:cNvSpPr/>
                        <wps:spPr>
                          <a:xfrm>
                            <a:off x="1190401" y="2329094"/>
                            <a:ext cx="1656316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Default="00180719" w:rsidP="00FE5CF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Afficher"Il manque des livres"</w:t>
                              </w:r>
                            </w:p>
                            <w:p w:rsidR="00180719" w:rsidRPr="0080352D" w:rsidRDefault="00180719" w:rsidP="00FE5CF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e 41"/>
                        <wpg:cNvGrpSpPr/>
                        <wpg:grpSpPr>
                          <a:xfrm>
                            <a:off x="1846053" y="2087592"/>
                            <a:ext cx="628650" cy="266700"/>
                            <a:chOff x="0" y="0"/>
                            <a:chExt cx="628650" cy="266700"/>
                          </a:xfrm>
                        </wpg:grpSpPr>
                        <wps:wsp>
                          <wps:cNvPr id="42" name="Connecteur droit 42"/>
                          <wps:cNvCnPr/>
                          <wps:spPr>
                            <a:xfrm flipH="1">
                              <a:off x="0" y="9525"/>
                              <a:ext cx="628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necteur droit avec flèche 43"/>
                          <wps:cNvCnPr/>
                          <wps:spPr>
                            <a:xfrm>
                              <a:off x="9525" y="0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Connecteur droit 47"/>
                        <wps:cNvCnPr/>
                        <wps:spPr>
                          <a:xfrm flipH="1">
                            <a:off x="4399472" y="2096218"/>
                            <a:ext cx="628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Organigramme : Connecteur 48"/>
                        <wps:cNvSpPr/>
                        <wps:spPr>
                          <a:xfrm>
                            <a:off x="3200400" y="2527539"/>
                            <a:ext cx="533400" cy="533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Pr="008205FC" w:rsidRDefault="00180719" w:rsidP="00E164EF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05FC">
                                <w:rPr>
                                  <w:sz w:val="16"/>
                                  <w:szCs w:val="16"/>
                                </w:rPr>
                                <w:t>Fin 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necteur droit 57"/>
                        <wps:cNvCnPr/>
                        <wps:spPr>
                          <a:xfrm flipH="1">
                            <a:off x="5003321" y="2104845"/>
                            <a:ext cx="10571" cy="655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necteur droit avec flèche 59"/>
                        <wps:cNvCnPr/>
                        <wps:spPr>
                          <a:xfrm flipH="1">
                            <a:off x="2139351" y="3390181"/>
                            <a:ext cx="1326673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avec flèche 61"/>
                        <wps:cNvCnPr/>
                        <wps:spPr>
                          <a:xfrm>
                            <a:off x="215661" y="3424686"/>
                            <a:ext cx="13811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9" o:spid="_x0000_s1074" style="position:absolute;left:0;text-align:left;margin-left:-13.9pt;margin-top:35.3pt;width:395.9pt;height:326.95pt;z-index:251665920" coordsize="50281,41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Organigramme : Terminateur 109" o:spid="_x0000_s1075" type="#_x0000_t116" style="position:absolute;left:11386;width:1457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" fillcolor="white [3201]" strokecolor="#4f81bd [3204]" strokeweight="2pt">
                  <v:textbox>
                    <w:txbxContent>
                      <w:p w:rsidR="00180719" w:rsidRPr="007B0F80" w:rsidRDefault="00180719" w:rsidP="008D4C90">
                        <w:pPr>
                          <w:shd w:val="clear" w:color="auto" w:fill="FFFFFF" w:themeFill="background1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 w:rsidRPr="007B0F80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Début du programme</w:t>
                        </w:r>
                      </w:p>
                      <w:p w:rsidR="00180719" w:rsidRPr="0080352D" w:rsidRDefault="00180719" w:rsidP="008D4C9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Organigramme : Données 111" o:spid="_x0000_s1076" type="#_x0000_t111" style="position:absolute;left:6987;top:5089;width:2333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" fillcolor="white [3201]" strokecolor="#4f81bd [3204]" strokeweight="2pt">
                  <v:textbox>
                    <w:txbxContent>
                      <w:p w:rsidR="00180719" w:rsidRPr="0080352D" w:rsidRDefault="00180719" w:rsidP="008D4C9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0352D">
                          <w:rPr>
                            <w:sz w:val="18"/>
                            <w:szCs w:val="18"/>
                          </w:rPr>
                          <w:t>Déclarer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Nom, NbLivre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Organigramme : Entrée manuelle 112" o:spid="_x0000_s1077" type="#_x0000_t118" style="position:absolute;left:10696;top:8453;width:15717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" fillcolor="white [3201]" strokecolor="#4f81bd [3204]" strokeweight="2pt">
                  <v:textbox>
                    <w:txbxContent>
                      <w:p w:rsidR="00180719" w:rsidRPr="0080352D" w:rsidRDefault="00180719" w:rsidP="008D4C9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0352D">
                          <w:rPr>
                            <w:sz w:val="18"/>
                            <w:szCs w:val="18"/>
                          </w:rPr>
                          <w:t xml:space="preserve">Lire </w:t>
                        </w:r>
                        <w:r>
                          <w:rPr>
                            <w:sz w:val="18"/>
                            <w:szCs w:val="18"/>
                          </w:rPr>
                          <w:t>Nom, NbLivre</w:t>
                        </w:r>
                      </w:p>
                    </w:txbxContent>
                  </v:textbox>
                </v:shape>
                <v:shape id="Connecteur droit avec flèche 115" o:spid="_x0000_s1078" type="#_x0000_t32" style="position:absolute;left:18633;top:3364;width:9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" strokecolor="#4579b8 [3044]" strokeweight="1.5pt">
                  <v:stroke endarrow="block"/>
                </v:shape>
                <v:shape id="Connecteur droit avec flèche 33" o:spid="_x0000_s1079" type="#_x0000_t32" style="position:absolute;left:18546;top:7418;width:9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" strokecolor="#4579b8 [3044]" strokeweight="1.5pt">
                  <v:stroke endarrow="block"/>
                </v:shape>
                <v:shape id="Organigramme : Décision 27" o:spid="_x0000_s1080" type="#_x0000_t110" style="position:absolute;left:8885;top:13457;width:19335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" fillcolor="white [3201]" strokecolor="#4f81bd [3204]" strokeweight="2pt">
                  <v:textbox>
                    <w:txbxContent>
                      <w:p w:rsidR="00180719" w:rsidRPr="00FE5CF2" w:rsidRDefault="00180719" w:rsidP="00EE3D6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E5CF2">
                          <w:rPr>
                            <w:sz w:val="16"/>
                            <w:szCs w:val="16"/>
                          </w:rPr>
                          <w:t xml:space="preserve">Si NbLivre &gt;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10</w:t>
                        </w:r>
                      </w:p>
                    </w:txbxContent>
                  </v:textbox>
                </v:shape>
                <v:group id="Groupe 44" o:spid="_x0000_s1081" style="position:absolute;left:28294;top:15872;width:6287;height:2667" coordsize="6286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Connecteur droit avec flèche 118" o:spid="_x0000_s1082" type="#_x0000_t32" style="position:absolute;left:6191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" strokecolor="#4579b8 [3044]" strokeweight="1.5pt">
                    <v:stroke endarrow="block"/>
                  </v:shape>
                  <v:line id="Connecteur droit 31" o:spid="_x0000_s1083" style="position:absolute;flip:x;visibility:visible;mso-wrap-style:square" from="0,95" to="6286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" strokecolor="#4f81bd [3204]" strokeweight="2pt">
                    <v:shadow on="t" color="black" opacity="24903f" origin=",.5" offset="0,.55556mm"/>
                  </v:line>
                </v:group>
                <v:shape id="Connecteur droit avec flèche 34" o:spid="_x0000_s1084" type="#_x0000_t32" style="position:absolute;left:18460;top:11990;width:9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" strokecolor="#4579b8 [3044]" strokeweight="1.5pt">
                  <v:stroke endarrow="block"/>
                </v:shape>
                <v:group id="Groupe 40" o:spid="_x0000_s1085" style="position:absolute;left:2674;top:15872;width:6286;height:2667" coordsize="6286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Connecteur droit 30" o:spid="_x0000_s1086" style="position:absolute;flip:x;visibility:visible;mso-wrap-style:square" from="0,95" to="6286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" strokecolor="#4f81bd [3204]" strokeweight="2pt">
                    <v:shadow on="t" color="black" opacity="24903f" origin=",.5" offset="0,.55556mm"/>
                  </v:line>
                  <v:shape id="Connecteur droit avec flèche 117" o:spid="_x0000_s1087" type="#_x0000_t32" style="position:absolute;left:95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" strokecolor="#4579b8 [3044]" strokeweight="1.5pt">
                    <v:stroke endarrow="block"/>
                  </v:shape>
                </v:group>
                <v:shape id="Organigramme : Connecteur 32" o:spid="_x0000_s1088" type="#_x0000_t120" style="position:absolute;left:15958;top:31658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" fillcolor="white [3201]" strokecolor="#4f81bd [3204]" strokeweight="2pt">
                  <v:textbox>
                    <w:txbxContent>
                      <w:p w:rsidR="00180719" w:rsidRPr="008205FC" w:rsidRDefault="00180719" w:rsidP="008205FC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05FC">
                          <w:rPr>
                            <w:sz w:val="16"/>
                            <w:szCs w:val="16"/>
                          </w:rPr>
                          <w:t>Fin Si</w:t>
                        </w:r>
                      </w:p>
                    </w:txbxContent>
                  </v:textbox>
                </v:shape>
                <v:line id="Connecteur droit 52" o:spid="_x0000_s1089" style="position:absolute;flip:x;visibility:visible;mso-wrap-style:square" from="1984,20789" to="2354,3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" strokecolor="#4f81bd [3204]" strokeweight="2pt">
                  <v:shadow on="t" color="black" opacity="24903f" origin=",.5" offset="0,.55556mm"/>
                </v:line>
                <v:shape id="Connecteur droit avec flèche 51" o:spid="_x0000_s1090" type="#_x0000_t32" style="position:absolute;left:18288;top:27777;width:1381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Connecteur droit avec flèche 49" o:spid="_x0000_s1091" type="#_x0000_t32" style="position:absolute;left:37352;top:27259;width:12632;height:6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" strokecolor="#4f81bd [3204]" strokeweight="2pt">
                  <v:stroke endarrow="block"/>
                  <v:shadow on="t" color="black" opacity="24903f" origin=",.5" offset="0,.55556mm"/>
                </v:shape>
                <v:group id="Groupe 62" o:spid="_x0000_s1092" style="position:absolute;left:12163;top:36921;width:13716;height:4602" coordsize="13716,4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Organigramme : Terminateur 110" o:spid="_x0000_s1093" type="#_x0000_t116" style="position:absolute;top:1268;width:13716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" fillcolor="white [3201]" strokecolor="#4f81bd [3204]" strokeweight="2pt">
                    <v:textbox>
                      <w:txbxContent>
                        <w:p w:rsidR="00180719" w:rsidRPr="007B0F80" w:rsidRDefault="00180719" w:rsidP="0080352D">
                          <w:pPr>
                            <w:shd w:val="clear" w:color="auto" w:fill="FFFFFF" w:themeFill="background1"/>
                            <w:jc w:val="center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7B0F80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Fin du programme</w:t>
                          </w:r>
                        </w:p>
                        <w:p w:rsidR="00180719" w:rsidRPr="007B0F80" w:rsidRDefault="00180719" w:rsidP="008D4C9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Connecteur droit avec flèche 55" o:spid="_x0000_s1094" type="#_x0000_t32" style="position:absolute;left:6554;width:9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" strokecolor="#4579b8 [3044]" strokeweight="1.5pt">
                    <v:stroke endarrow="block"/>
                  </v:shape>
                </v:group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Organigramme : Document 28" o:spid="_x0000_s1095" type="#_x0000_t114" style="position:absolute;top:18374;width:1447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" fillcolor="white [3201]" strokecolor="#4f81bd [3204]" strokeweight="2pt">
                  <v:textbox>
                    <w:txbxContent>
                      <w:p w:rsidR="00180719" w:rsidRDefault="00180719" w:rsidP="00FE5CF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Afficher "Dépassement"</w:t>
                        </w:r>
                      </w:p>
                      <w:p w:rsidR="00180719" w:rsidRPr="0080352D" w:rsidRDefault="00180719" w:rsidP="00FE5CF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Organigramme : Décision 36" o:spid="_x0000_s1096" type="#_x0000_t110" style="position:absolute;left:24757;top:18374;width:1933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" fillcolor="white [3201]" strokecolor="#4f81bd [3204]" strokeweight="2pt">
                  <v:textbox>
                    <w:txbxContent>
                      <w:p w:rsidR="00180719" w:rsidRPr="00FE5CF2" w:rsidRDefault="00180719" w:rsidP="00FE5CF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E5CF2">
                          <w:rPr>
                            <w:sz w:val="16"/>
                            <w:szCs w:val="16"/>
                          </w:rPr>
                          <w:t>Si NbLivre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&lt; 2</w:t>
                        </w:r>
                      </w:p>
                    </w:txbxContent>
                  </v:textbox>
                </v:shape>
                <v:shape id="Organigramme : Document 39" o:spid="_x0000_s1097" type="#_x0000_t114" style="position:absolute;left:11904;top:23290;width:165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" fillcolor="white [3201]" strokecolor="#4f81bd [3204]" strokeweight="2pt">
                  <v:textbox>
                    <w:txbxContent>
                      <w:p w:rsidR="00180719" w:rsidRDefault="00180719" w:rsidP="00FE5CF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Afficher"Il manque des livres"</w:t>
                        </w:r>
                      </w:p>
                      <w:p w:rsidR="00180719" w:rsidRPr="0080352D" w:rsidRDefault="00180719" w:rsidP="00FE5CF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Groupe 41" o:spid="_x0000_s1098" style="position:absolute;left:18460;top:20875;width:6287;height:2667" coordsize="6286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Connecteur droit 42" o:spid="_x0000_s1099" style="position:absolute;flip:x;visibility:visible;mso-wrap-style:square" from="0,95" to="6286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" strokecolor="#4f81bd [3204]" strokeweight="2pt">
                    <v:shadow on="t" color="black" opacity="24903f" origin=",.5" offset="0,.55556mm"/>
                  </v:line>
                  <v:shape id="Connecteur droit avec flèche 43" o:spid="_x0000_s1100" type="#_x0000_t32" style="position:absolute;left:95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" strokecolor="#4579b8 [3044]" strokeweight="1.5pt">
                    <v:stroke endarrow="block"/>
                  </v:shape>
                </v:group>
                <v:line id="Connecteur droit 47" o:spid="_x0000_s1101" style="position:absolute;flip:x;visibility:visible;mso-wrap-style:square" from="43994,20962" to="50281,20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" strokecolor="#4f81bd [3204]" strokeweight="2pt">
                  <v:shadow on="t" color="black" opacity="24903f" origin=",.5" offset="0,.55556mm"/>
                </v:line>
                <v:shape id="Organigramme : Connecteur 48" o:spid="_x0000_s1102" type="#_x0000_t120" style="position:absolute;left:32004;top:25275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" fillcolor="white [3201]" strokecolor="#4f81bd [3204]" strokeweight="2pt">
                  <v:textbox>
                    <w:txbxContent>
                      <w:p w:rsidR="00180719" w:rsidRPr="008205FC" w:rsidRDefault="00180719" w:rsidP="00E164EF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05FC">
                          <w:rPr>
                            <w:sz w:val="16"/>
                            <w:szCs w:val="16"/>
                          </w:rPr>
                          <w:t>Fin Si</w:t>
                        </w:r>
                      </w:p>
                    </w:txbxContent>
                  </v:textbox>
                </v:shape>
                <v:line id="Connecteur droit 57" o:spid="_x0000_s1103" style="position:absolute;flip:x;visibility:visible;mso-wrap-style:square" from="50033,21048" to="50138,2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" strokecolor="#4f81bd [3204]" strokeweight="2pt">
                  <v:shadow on="t" color="black" opacity="24903f" origin=",.5" offset="0,.55556mm"/>
                </v:line>
                <v:shape id="Connecteur droit avec flèche 59" o:spid="_x0000_s1104" type="#_x0000_t32" style="position:absolute;left:21393;top:33901;width:13267;height: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Connecteur droit avec flèche 61" o:spid="_x0000_s1105" type="#_x0000_t32" style="position:absolute;left:2156;top:34246;width:13811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="00F419B3" w:rsidRPr="00942F4F">
        <w:rPr>
          <w:rFonts w:ascii="Tahoma" w:hAnsi="Tahoma" w:cs="Tahoma"/>
          <w:b/>
          <w:sz w:val="28"/>
          <w:szCs w:val="28"/>
        </w:rPr>
        <w:t>Effectuer l’ordinogramme</w:t>
      </w:r>
      <w:r w:rsidR="008D4C90" w:rsidRPr="00942F4F">
        <w:rPr>
          <w:rFonts w:ascii="Tahoma" w:hAnsi="Tahoma" w:cs="Tahoma"/>
          <w:b/>
          <w:sz w:val="28"/>
          <w:szCs w:val="28"/>
        </w:rPr>
        <w:t xml:space="preserve"> </w:t>
      </w:r>
    </w:p>
    <w:p w:rsidR="00FA3E32" w:rsidRPr="00656AC4" w:rsidRDefault="00FA3E32" w:rsidP="00656AC4">
      <w:pPr>
        <w:spacing w:after="160" w:line="240" w:lineRule="auto"/>
        <w:jc w:val="center"/>
        <w:rPr>
          <w:rFonts w:ascii="Tahoma" w:hAnsi="Tahoma" w:cs="Tahoma"/>
          <w:sz w:val="24"/>
          <w:szCs w:val="28"/>
        </w:rPr>
      </w:pPr>
    </w:p>
    <w:p w:rsidR="00FA3E32" w:rsidRPr="00656AC4" w:rsidRDefault="00FA3E32" w:rsidP="00656AC4">
      <w:pPr>
        <w:spacing w:after="160" w:line="240" w:lineRule="auto"/>
        <w:rPr>
          <w:rFonts w:ascii="Tahoma" w:hAnsi="Tahoma" w:cs="Tahoma"/>
          <w:sz w:val="24"/>
          <w:szCs w:val="28"/>
        </w:rPr>
      </w:pPr>
    </w:p>
    <w:p w:rsidR="008D4C90" w:rsidRPr="00656AC4" w:rsidRDefault="008D4C90" w:rsidP="00656AC4">
      <w:pPr>
        <w:spacing w:after="160" w:line="240" w:lineRule="auto"/>
        <w:rPr>
          <w:rFonts w:ascii="Tahoma" w:hAnsi="Tahoma" w:cs="Tahoma"/>
          <w:sz w:val="24"/>
          <w:szCs w:val="28"/>
        </w:rPr>
      </w:pPr>
    </w:p>
    <w:p w:rsidR="008D4C90" w:rsidRPr="00656AC4" w:rsidRDefault="008D4C90" w:rsidP="00656AC4">
      <w:pPr>
        <w:spacing w:after="160" w:line="240" w:lineRule="auto"/>
        <w:rPr>
          <w:rFonts w:ascii="Tahoma" w:hAnsi="Tahoma" w:cs="Tahoma"/>
          <w:sz w:val="24"/>
          <w:szCs w:val="28"/>
        </w:rPr>
      </w:pPr>
    </w:p>
    <w:p w:rsidR="008D4C90" w:rsidRPr="00656AC4" w:rsidRDefault="008D4C90" w:rsidP="00656AC4">
      <w:pPr>
        <w:spacing w:after="160" w:line="240" w:lineRule="auto"/>
        <w:rPr>
          <w:rFonts w:ascii="Tahoma" w:hAnsi="Tahoma" w:cs="Tahoma"/>
          <w:sz w:val="24"/>
          <w:szCs w:val="28"/>
        </w:rPr>
      </w:pPr>
    </w:p>
    <w:p w:rsidR="008D4C90" w:rsidRPr="00656AC4" w:rsidRDefault="007B0F80" w:rsidP="00656AC4">
      <w:pPr>
        <w:spacing w:after="160" w:line="240" w:lineRule="auto"/>
        <w:rPr>
          <w:rFonts w:ascii="Tahoma" w:hAnsi="Tahoma" w:cs="Tahoma"/>
          <w:sz w:val="24"/>
          <w:szCs w:val="28"/>
        </w:rPr>
      </w:pPr>
      <w:r w:rsidRPr="00656AC4">
        <w:rPr>
          <w:rFonts w:ascii="Tahoma" w:hAnsi="Tahoma" w:cs="Tahoma"/>
          <w:sz w:val="24"/>
          <w:szCs w:val="28"/>
        </w:rPr>
        <w:tab/>
      </w:r>
      <w:r w:rsidRPr="00656AC4">
        <w:rPr>
          <w:rFonts w:ascii="Tahoma" w:hAnsi="Tahoma" w:cs="Tahoma"/>
          <w:b/>
          <w:sz w:val="24"/>
          <w:szCs w:val="28"/>
        </w:rPr>
        <w:t>VRAI</w:t>
      </w:r>
      <w:r w:rsidRPr="00656AC4">
        <w:rPr>
          <w:rFonts w:ascii="Tahoma" w:hAnsi="Tahoma" w:cs="Tahoma"/>
          <w:sz w:val="24"/>
          <w:szCs w:val="28"/>
        </w:rPr>
        <w:tab/>
      </w:r>
      <w:r w:rsidRPr="00656AC4">
        <w:rPr>
          <w:rFonts w:ascii="Tahoma" w:hAnsi="Tahoma" w:cs="Tahoma"/>
          <w:sz w:val="24"/>
          <w:szCs w:val="28"/>
        </w:rPr>
        <w:tab/>
      </w:r>
      <w:r w:rsidRPr="00656AC4">
        <w:rPr>
          <w:rFonts w:ascii="Tahoma" w:hAnsi="Tahoma" w:cs="Tahoma"/>
          <w:sz w:val="24"/>
          <w:szCs w:val="28"/>
        </w:rPr>
        <w:tab/>
      </w:r>
      <w:r w:rsidRPr="00656AC4">
        <w:rPr>
          <w:rFonts w:ascii="Tahoma" w:hAnsi="Tahoma" w:cs="Tahoma"/>
          <w:sz w:val="24"/>
          <w:szCs w:val="28"/>
        </w:rPr>
        <w:tab/>
      </w:r>
      <w:r w:rsidRPr="00656AC4">
        <w:rPr>
          <w:rFonts w:ascii="Tahoma" w:hAnsi="Tahoma" w:cs="Tahoma"/>
          <w:sz w:val="24"/>
          <w:szCs w:val="28"/>
        </w:rPr>
        <w:tab/>
      </w:r>
      <w:r w:rsidRPr="00656AC4">
        <w:rPr>
          <w:rFonts w:ascii="Tahoma" w:hAnsi="Tahoma" w:cs="Tahoma"/>
          <w:b/>
          <w:sz w:val="24"/>
          <w:szCs w:val="28"/>
        </w:rPr>
        <w:t>FAUX</w:t>
      </w:r>
    </w:p>
    <w:p w:rsidR="008D4C90" w:rsidRPr="00656AC4" w:rsidRDefault="008205FC" w:rsidP="00656AC4">
      <w:pPr>
        <w:spacing w:after="160" w:line="240" w:lineRule="auto"/>
        <w:rPr>
          <w:rFonts w:ascii="Tahoma" w:hAnsi="Tahoma" w:cs="Tahoma"/>
          <w:sz w:val="24"/>
          <w:szCs w:val="28"/>
        </w:rPr>
      </w:pPr>
      <w:r w:rsidRPr="00656AC4">
        <w:rPr>
          <w:rFonts w:ascii="Tahoma" w:hAnsi="Tahoma" w:cs="Tahoma"/>
          <w:sz w:val="24"/>
          <w:szCs w:val="28"/>
        </w:rPr>
        <w:tab/>
      </w:r>
      <w:r w:rsidRPr="00656AC4">
        <w:rPr>
          <w:rFonts w:ascii="Tahoma" w:hAnsi="Tahoma" w:cs="Tahoma"/>
          <w:sz w:val="24"/>
          <w:szCs w:val="28"/>
        </w:rPr>
        <w:tab/>
      </w:r>
      <w:r w:rsidRPr="00656AC4">
        <w:rPr>
          <w:rFonts w:ascii="Tahoma" w:hAnsi="Tahoma" w:cs="Tahoma"/>
          <w:sz w:val="24"/>
          <w:szCs w:val="28"/>
        </w:rPr>
        <w:tab/>
      </w:r>
      <w:r w:rsidRPr="00656AC4">
        <w:rPr>
          <w:rFonts w:ascii="Tahoma" w:hAnsi="Tahoma" w:cs="Tahoma"/>
          <w:sz w:val="24"/>
          <w:szCs w:val="28"/>
        </w:rPr>
        <w:tab/>
      </w:r>
      <w:r w:rsidRPr="00656AC4">
        <w:rPr>
          <w:rFonts w:ascii="Tahoma" w:hAnsi="Tahoma" w:cs="Tahoma"/>
          <w:sz w:val="24"/>
          <w:szCs w:val="28"/>
        </w:rPr>
        <w:tab/>
      </w:r>
      <w:r w:rsidRPr="00656AC4">
        <w:rPr>
          <w:rFonts w:ascii="Tahoma" w:hAnsi="Tahoma" w:cs="Tahoma"/>
          <w:sz w:val="24"/>
          <w:szCs w:val="28"/>
        </w:rPr>
        <w:tab/>
      </w:r>
    </w:p>
    <w:p w:rsidR="008D4C90" w:rsidRPr="00656AC4" w:rsidRDefault="00FE5CF2" w:rsidP="00656AC4">
      <w:pPr>
        <w:spacing w:after="160" w:line="240" w:lineRule="auto"/>
        <w:rPr>
          <w:rFonts w:ascii="Tahoma" w:hAnsi="Tahoma" w:cs="Tahoma"/>
          <w:sz w:val="24"/>
          <w:szCs w:val="28"/>
        </w:rPr>
      </w:pPr>
      <w:r w:rsidRPr="00656AC4">
        <w:rPr>
          <w:rFonts w:ascii="Tahoma" w:hAnsi="Tahoma" w:cs="Tahoma"/>
          <w:noProof/>
          <w:sz w:val="24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0007DA9" wp14:editId="1DE17737">
                <wp:simplePos x="0" y="0"/>
                <wp:positionH relativeFrom="column">
                  <wp:posOffset>3209925</wp:posOffset>
                </wp:positionH>
                <wp:positionV relativeFrom="paragraph">
                  <wp:posOffset>112395</wp:posOffset>
                </wp:positionV>
                <wp:extent cx="0" cy="152400"/>
                <wp:effectExtent l="57150" t="19050" r="76200" b="952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DE940" id="Connecteur droit 53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8.85pt" to="252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164EF" w:rsidRPr="00656AC4">
        <w:rPr>
          <w:rFonts w:ascii="Tahoma" w:hAnsi="Tahoma" w:cs="Tahoma"/>
          <w:sz w:val="24"/>
          <w:szCs w:val="28"/>
        </w:rPr>
        <w:t xml:space="preserve">                               </w:t>
      </w:r>
      <w:r w:rsidR="00E164EF" w:rsidRPr="00656AC4">
        <w:rPr>
          <w:rFonts w:ascii="Tahoma" w:hAnsi="Tahoma" w:cs="Tahoma"/>
          <w:b/>
          <w:sz w:val="24"/>
          <w:szCs w:val="28"/>
        </w:rPr>
        <w:t xml:space="preserve">VRAI </w:t>
      </w:r>
      <w:r w:rsidR="00E164EF" w:rsidRPr="00656AC4">
        <w:rPr>
          <w:rFonts w:ascii="Tahoma" w:hAnsi="Tahoma" w:cs="Tahoma"/>
          <w:sz w:val="24"/>
          <w:szCs w:val="28"/>
        </w:rPr>
        <w:t xml:space="preserve">                                        </w:t>
      </w:r>
      <w:r w:rsidR="00656AC4">
        <w:rPr>
          <w:rFonts w:ascii="Tahoma" w:hAnsi="Tahoma" w:cs="Tahoma"/>
          <w:sz w:val="24"/>
          <w:szCs w:val="28"/>
        </w:rPr>
        <w:t xml:space="preserve">                       </w:t>
      </w:r>
      <w:r w:rsidR="00E164EF" w:rsidRPr="00656AC4">
        <w:rPr>
          <w:rFonts w:ascii="Tahoma" w:hAnsi="Tahoma" w:cs="Tahoma"/>
          <w:sz w:val="24"/>
          <w:szCs w:val="28"/>
        </w:rPr>
        <w:t xml:space="preserve">  </w:t>
      </w:r>
      <w:r w:rsidR="00E164EF" w:rsidRPr="00656AC4">
        <w:rPr>
          <w:rFonts w:ascii="Tahoma" w:hAnsi="Tahoma" w:cs="Tahoma"/>
          <w:b/>
          <w:sz w:val="24"/>
          <w:szCs w:val="28"/>
        </w:rPr>
        <w:t>FAUX</w:t>
      </w:r>
      <w:r w:rsidR="00E164EF" w:rsidRPr="00656AC4">
        <w:rPr>
          <w:rFonts w:ascii="Tahoma" w:hAnsi="Tahoma" w:cs="Tahoma"/>
          <w:sz w:val="24"/>
          <w:szCs w:val="28"/>
        </w:rPr>
        <w:t xml:space="preserve">   </w:t>
      </w:r>
    </w:p>
    <w:p w:rsidR="008D4C90" w:rsidRPr="00656AC4" w:rsidRDefault="008D4C90" w:rsidP="00656AC4">
      <w:pPr>
        <w:spacing w:after="160" w:line="240" w:lineRule="auto"/>
        <w:rPr>
          <w:rFonts w:ascii="Tahoma" w:hAnsi="Tahoma" w:cs="Tahoma"/>
          <w:sz w:val="24"/>
          <w:szCs w:val="28"/>
        </w:rPr>
      </w:pPr>
    </w:p>
    <w:p w:rsidR="0080352D" w:rsidRPr="00656AC4" w:rsidRDefault="00E164EF" w:rsidP="00656AC4">
      <w:pPr>
        <w:spacing w:after="160" w:line="240" w:lineRule="auto"/>
        <w:rPr>
          <w:rFonts w:ascii="Tahoma" w:hAnsi="Tahoma" w:cs="Tahoma"/>
          <w:sz w:val="24"/>
          <w:szCs w:val="28"/>
        </w:rPr>
      </w:pPr>
      <w:r w:rsidRPr="00656AC4">
        <w:rPr>
          <w:rFonts w:ascii="Tahoma" w:hAnsi="Tahoma" w:cs="Tahoma"/>
          <w:noProof/>
          <w:sz w:val="24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EEE120C" wp14:editId="4E371FB7">
                <wp:simplePos x="0" y="0"/>
                <wp:positionH relativeFrom="column">
                  <wp:posOffset>1666875</wp:posOffset>
                </wp:positionH>
                <wp:positionV relativeFrom="paragraph">
                  <wp:posOffset>66675</wp:posOffset>
                </wp:positionV>
                <wp:extent cx="0" cy="152400"/>
                <wp:effectExtent l="57150" t="19050" r="76200" b="952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97249" id="Connecteur droit 50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5.25pt" to="131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80352D" w:rsidRPr="00656AC4" w:rsidRDefault="00E164EF" w:rsidP="00656AC4">
      <w:pPr>
        <w:spacing w:after="160" w:line="240" w:lineRule="auto"/>
        <w:rPr>
          <w:rFonts w:ascii="Tahoma" w:hAnsi="Tahoma" w:cs="Tahoma"/>
          <w:sz w:val="24"/>
          <w:szCs w:val="28"/>
        </w:rPr>
      </w:pPr>
      <w:r w:rsidRPr="00656AC4">
        <w:rPr>
          <w:rFonts w:ascii="Tahoma" w:hAnsi="Tahoma" w:cs="Tahoma"/>
          <w:noProof/>
          <w:sz w:val="24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C882A7" wp14:editId="2E490BF9">
                <wp:simplePos x="0" y="0"/>
                <wp:positionH relativeFrom="column">
                  <wp:posOffset>3277950</wp:posOffset>
                </wp:positionH>
                <wp:positionV relativeFrom="paragraph">
                  <wp:posOffset>211550</wp:posOffset>
                </wp:positionV>
                <wp:extent cx="81" cy="375274"/>
                <wp:effectExtent l="57150" t="19050" r="76200" b="8255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" cy="3752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F1394" id="Connecteur droit 6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pt,16.65pt" to="258.1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B813B4" w:rsidRPr="00656AC4" w:rsidRDefault="00B813B4" w:rsidP="00656AC4">
      <w:pPr>
        <w:spacing w:after="160" w:line="240" w:lineRule="auto"/>
        <w:rPr>
          <w:rFonts w:ascii="Tahoma" w:hAnsi="Tahoma" w:cs="Tahoma"/>
          <w:sz w:val="24"/>
          <w:szCs w:val="28"/>
        </w:rPr>
      </w:pPr>
    </w:p>
    <w:p w:rsidR="00B813B4" w:rsidRPr="00656AC4" w:rsidRDefault="00B813B4" w:rsidP="00656AC4">
      <w:pPr>
        <w:spacing w:after="160" w:line="240" w:lineRule="auto"/>
        <w:rPr>
          <w:rFonts w:ascii="Tahoma" w:hAnsi="Tahoma" w:cs="Tahoma"/>
          <w:sz w:val="24"/>
          <w:szCs w:val="28"/>
        </w:rPr>
      </w:pPr>
    </w:p>
    <w:p w:rsidR="0080352D" w:rsidRPr="00656AC4" w:rsidRDefault="0080352D" w:rsidP="00656AC4">
      <w:pPr>
        <w:spacing w:after="160" w:line="240" w:lineRule="auto"/>
        <w:rPr>
          <w:rFonts w:ascii="Tahoma" w:hAnsi="Tahoma" w:cs="Tahoma"/>
          <w:sz w:val="24"/>
          <w:szCs w:val="28"/>
        </w:rPr>
      </w:pPr>
    </w:p>
    <w:p w:rsidR="00FE5CF2" w:rsidRPr="00942F4F" w:rsidRDefault="00FE5CF2" w:rsidP="00653A91">
      <w:pPr>
        <w:spacing w:after="160" w:line="360" w:lineRule="auto"/>
        <w:ind w:left="2410" w:hanging="2410"/>
        <w:rPr>
          <w:rFonts w:ascii="Tahoma" w:hAnsi="Tahoma" w:cs="Tahoma"/>
          <w:b/>
          <w:sz w:val="28"/>
          <w:szCs w:val="28"/>
          <w:u w:val="single"/>
        </w:rPr>
      </w:pPr>
    </w:p>
    <w:p w:rsidR="00F419B3" w:rsidRPr="00942F4F" w:rsidRDefault="00F419B3" w:rsidP="00653A91">
      <w:pPr>
        <w:pStyle w:val="Paragraphedeliste"/>
        <w:numPr>
          <w:ilvl w:val="0"/>
          <w:numId w:val="20"/>
        </w:numPr>
        <w:spacing w:after="160" w:line="360" w:lineRule="auto"/>
        <w:ind w:left="284" w:hanging="284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</w:rPr>
        <w:t>Créer l’algorithme</w:t>
      </w:r>
    </w:p>
    <w:p w:rsidR="0019289A" w:rsidRPr="00942F4F" w:rsidRDefault="0019289A" w:rsidP="00653A91">
      <w:pPr>
        <w:pStyle w:val="Paragraphedeliste"/>
        <w:spacing w:after="160" w:line="360" w:lineRule="auto"/>
        <w:ind w:left="284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Utilise Algobox pour tester le programme.</w:t>
      </w:r>
    </w:p>
    <w:p w:rsidR="0019289A" w:rsidRPr="00942F4F" w:rsidRDefault="00656AC4" w:rsidP="00653A91">
      <w:pPr>
        <w:pStyle w:val="Paragraphedeliste"/>
        <w:spacing w:after="160" w:line="360" w:lineRule="auto"/>
        <w:ind w:left="284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w:drawing>
          <wp:inline distT="0" distB="0" distL="0" distR="0" wp14:anchorId="70DD506C" wp14:editId="7563456E">
            <wp:extent cx="2564657" cy="2476500"/>
            <wp:effectExtent l="0" t="0" r="762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2083" cy="250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B3" w:rsidRPr="00942F4F" w:rsidRDefault="00F419B3" w:rsidP="00653A91">
      <w:pPr>
        <w:pStyle w:val="Paragraphedeliste"/>
        <w:numPr>
          <w:ilvl w:val="0"/>
          <w:numId w:val="20"/>
        </w:numPr>
        <w:spacing w:after="160" w:line="360" w:lineRule="auto"/>
        <w:ind w:left="284" w:hanging="284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</w:rPr>
        <w:lastRenderedPageBreak/>
        <w:t>Tester l’algorithme</w:t>
      </w:r>
    </w:p>
    <w:p w:rsidR="001C63CB" w:rsidRPr="00942F4F" w:rsidRDefault="00E164EF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w:drawing>
          <wp:inline distT="0" distB="0" distL="0" distR="0" wp14:anchorId="797B726F" wp14:editId="0FE206FC">
            <wp:extent cx="4383020" cy="16668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3115" cy="168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53" w:rsidRPr="00942F4F" w:rsidRDefault="00CE6953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w:drawing>
          <wp:inline distT="0" distB="0" distL="0" distR="0" wp14:anchorId="6D32B25B" wp14:editId="4CF151D5">
            <wp:extent cx="4265840" cy="1628775"/>
            <wp:effectExtent l="0" t="0" r="1905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113" cy="16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95" w:rsidRPr="00942F4F" w:rsidRDefault="00CE6953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br w:type="page"/>
      </w:r>
    </w:p>
    <w:p w:rsidR="00A14395" w:rsidRPr="00942F4F" w:rsidRDefault="00A14395" w:rsidP="00653A91">
      <w:pPr>
        <w:pStyle w:val="Style1TitreProfil"/>
        <w:spacing w:before="0" w:line="360" w:lineRule="auto"/>
        <w:ind w:left="714" w:hanging="357"/>
      </w:pPr>
      <w:bookmarkStart w:id="8" w:name="_Toc364845648"/>
      <w:r w:rsidRPr="00942F4F">
        <w:lastRenderedPageBreak/>
        <w:t>Deuxième problème</w:t>
      </w:r>
      <w:bookmarkEnd w:id="8"/>
    </w:p>
    <w:p w:rsidR="00A14395" w:rsidRPr="00942F4F" w:rsidRDefault="00A1439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A14395" w:rsidRPr="00942F4F" w:rsidRDefault="00A14395" w:rsidP="00653A91">
      <w:pPr>
        <w:pStyle w:val="Paragraphedeliste"/>
        <w:numPr>
          <w:ilvl w:val="0"/>
          <w:numId w:val="26"/>
        </w:numPr>
        <w:spacing w:after="160" w:line="360" w:lineRule="auto"/>
        <w:ind w:left="426" w:hanging="426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</w:rPr>
        <w:t>Comprendre le programme</w:t>
      </w:r>
      <w:r w:rsidRPr="00942F4F">
        <w:rPr>
          <w:rFonts w:ascii="Tahoma" w:hAnsi="Tahoma" w:cs="Tahoma"/>
          <w:b/>
          <w:sz w:val="28"/>
          <w:szCs w:val="28"/>
        </w:rPr>
        <w:tab/>
      </w:r>
    </w:p>
    <w:p w:rsidR="00656AC4" w:rsidRDefault="00A14395" w:rsidP="00656AC4">
      <w:pPr>
        <w:pStyle w:val="Default"/>
        <w:spacing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 Une compagnie vous demande de concevoir un logiciel qui permet de traiter le chèque de retraite d’une personne.</w:t>
      </w:r>
    </w:p>
    <w:p w:rsidR="00656AC4" w:rsidRDefault="00656AC4" w:rsidP="00656AC4">
      <w:pPr>
        <w:pStyle w:val="Default"/>
        <w:spacing w:line="360" w:lineRule="auto"/>
        <w:rPr>
          <w:rFonts w:ascii="Tahoma" w:hAnsi="Tahoma" w:cs="Tahoma"/>
          <w:sz w:val="28"/>
          <w:szCs w:val="28"/>
        </w:rPr>
      </w:pPr>
    </w:p>
    <w:p w:rsidR="00656AC4" w:rsidRDefault="00A14395" w:rsidP="00656AC4">
      <w:pPr>
        <w:pStyle w:val="Default"/>
        <w:spacing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Le </w:t>
      </w:r>
      <w:r w:rsidRPr="001C0105">
        <w:rPr>
          <w:rFonts w:ascii="Tahoma" w:hAnsi="Tahoma" w:cs="Tahoma"/>
          <w:b/>
          <w:sz w:val="28"/>
          <w:szCs w:val="28"/>
          <w:u w:val="single"/>
        </w:rPr>
        <w:t>nom</w:t>
      </w:r>
      <w:r w:rsidRPr="00942F4F">
        <w:rPr>
          <w:rFonts w:ascii="Tahoma" w:hAnsi="Tahoma" w:cs="Tahoma"/>
          <w:sz w:val="28"/>
          <w:szCs w:val="28"/>
        </w:rPr>
        <w:t xml:space="preserve">, </w:t>
      </w:r>
      <w:r w:rsidRPr="001C0105">
        <w:rPr>
          <w:rFonts w:ascii="Tahoma" w:hAnsi="Tahoma" w:cs="Tahoma"/>
          <w:b/>
          <w:sz w:val="28"/>
          <w:szCs w:val="28"/>
          <w:u w:val="single"/>
        </w:rPr>
        <w:t>l’âge</w:t>
      </w:r>
      <w:r w:rsidRPr="00942F4F">
        <w:rPr>
          <w:rFonts w:ascii="Tahoma" w:hAnsi="Tahoma" w:cs="Tahoma"/>
          <w:sz w:val="28"/>
          <w:szCs w:val="28"/>
        </w:rPr>
        <w:t xml:space="preserve">, la </w:t>
      </w:r>
      <w:r w:rsidRPr="001C0105">
        <w:rPr>
          <w:rFonts w:ascii="Tahoma" w:hAnsi="Tahoma" w:cs="Tahoma"/>
          <w:b/>
          <w:sz w:val="28"/>
          <w:szCs w:val="28"/>
          <w:u w:val="single"/>
        </w:rPr>
        <w:t>province</w:t>
      </w:r>
      <w:r w:rsidRPr="00942F4F">
        <w:rPr>
          <w:rFonts w:ascii="Tahoma" w:hAnsi="Tahoma" w:cs="Tahoma"/>
          <w:sz w:val="28"/>
          <w:szCs w:val="28"/>
        </w:rPr>
        <w:t xml:space="preserve"> et le </w:t>
      </w:r>
      <w:r w:rsidRPr="001C0105">
        <w:rPr>
          <w:rFonts w:ascii="Tahoma" w:hAnsi="Tahoma" w:cs="Tahoma"/>
          <w:b/>
          <w:sz w:val="28"/>
          <w:szCs w:val="28"/>
          <w:u w:val="single"/>
        </w:rPr>
        <w:t>montant</w:t>
      </w:r>
      <w:r w:rsidRPr="00942F4F">
        <w:rPr>
          <w:rFonts w:ascii="Tahoma" w:hAnsi="Tahoma" w:cs="Tahoma"/>
          <w:sz w:val="28"/>
          <w:szCs w:val="28"/>
        </w:rPr>
        <w:t xml:space="preserve"> du chèque sont entrés en mémoire. </w:t>
      </w:r>
    </w:p>
    <w:p w:rsidR="00656AC4" w:rsidRDefault="00656AC4" w:rsidP="00656AC4">
      <w:pPr>
        <w:pStyle w:val="Default"/>
        <w:spacing w:line="360" w:lineRule="auto"/>
        <w:rPr>
          <w:rFonts w:ascii="Tahoma" w:hAnsi="Tahoma" w:cs="Tahoma"/>
          <w:sz w:val="28"/>
          <w:szCs w:val="28"/>
        </w:rPr>
      </w:pPr>
    </w:p>
    <w:p w:rsidR="00A14395" w:rsidRPr="00942F4F" w:rsidRDefault="00A14395" w:rsidP="00656AC4">
      <w:pPr>
        <w:pStyle w:val="Default"/>
        <w:spacing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Vous devez imprimer le chèque </w:t>
      </w:r>
      <w:r w:rsidR="001C0105">
        <w:rPr>
          <w:rFonts w:ascii="Tahoma" w:hAnsi="Tahoma" w:cs="Tahoma"/>
          <w:sz w:val="28"/>
          <w:szCs w:val="28"/>
        </w:rPr>
        <w:t xml:space="preserve">(un chèque a toujours un </w:t>
      </w:r>
      <w:r w:rsidR="001C0105" w:rsidRPr="001C0105">
        <w:rPr>
          <w:rFonts w:ascii="Tahoma" w:hAnsi="Tahoma" w:cs="Tahoma"/>
          <w:b/>
          <w:sz w:val="28"/>
          <w:szCs w:val="28"/>
          <w:u w:val="single"/>
        </w:rPr>
        <w:t>nom</w:t>
      </w:r>
      <w:r w:rsidR="001C0105">
        <w:rPr>
          <w:rFonts w:ascii="Tahoma" w:hAnsi="Tahoma" w:cs="Tahoma"/>
          <w:sz w:val="28"/>
          <w:szCs w:val="28"/>
        </w:rPr>
        <w:t xml:space="preserve"> d’imprimer et un </w:t>
      </w:r>
      <w:r w:rsidR="001C0105" w:rsidRPr="001C0105">
        <w:rPr>
          <w:rFonts w:ascii="Tahoma" w:hAnsi="Tahoma" w:cs="Tahoma"/>
          <w:b/>
          <w:sz w:val="28"/>
          <w:szCs w:val="28"/>
          <w:u w:val="single"/>
        </w:rPr>
        <w:t>montant</w:t>
      </w:r>
      <w:r w:rsidR="001C0105">
        <w:rPr>
          <w:rFonts w:ascii="Tahoma" w:hAnsi="Tahoma" w:cs="Tahoma"/>
          <w:sz w:val="28"/>
          <w:szCs w:val="28"/>
        </w:rPr>
        <w:t xml:space="preserve">!) </w:t>
      </w:r>
      <w:r w:rsidRPr="00942F4F">
        <w:rPr>
          <w:rFonts w:ascii="Tahoma" w:hAnsi="Tahoma" w:cs="Tahoma"/>
          <w:sz w:val="28"/>
          <w:szCs w:val="28"/>
        </w:rPr>
        <w:t xml:space="preserve">si la personne a 65 ans </w:t>
      </w:r>
      <w:r w:rsidR="009A3CFA" w:rsidRPr="00942F4F">
        <w:rPr>
          <w:rFonts w:ascii="Tahoma" w:hAnsi="Tahoma" w:cs="Tahoma"/>
          <w:sz w:val="28"/>
          <w:szCs w:val="28"/>
        </w:rPr>
        <w:t xml:space="preserve">et plus </w:t>
      </w:r>
      <w:r w:rsidRPr="00656AC4">
        <w:rPr>
          <w:rFonts w:ascii="Tahoma" w:hAnsi="Tahoma" w:cs="Tahoma"/>
          <w:b/>
          <w:sz w:val="28"/>
          <w:szCs w:val="28"/>
          <w:u w:val="single"/>
        </w:rPr>
        <w:t>et</w:t>
      </w:r>
      <w:r w:rsidRPr="00942F4F">
        <w:rPr>
          <w:rFonts w:ascii="Tahoma" w:hAnsi="Tahoma" w:cs="Tahoma"/>
          <w:sz w:val="28"/>
          <w:szCs w:val="28"/>
        </w:rPr>
        <w:t xml:space="preserve"> qu’elle demeure au Québec.</w:t>
      </w:r>
    </w:p>
    <w:p w:rsidR="00A14395" w:rsidRPr="00942F4F" w:rsidRDefault="00A14395" w:rsidP="00653A91">
      <w:pPr>
        <w:spacing w:after="160" w:line="360" w:lineRule="auto"/>
        <w:ind w:left="284"/>
        <w:rPr>
          <w:rFonts w:ascii="Tahoma" w:hAnsi="Tahoma" w:cs="Tahoma"/>
          <w:sz w:val="28"/>
          <w:szCs w:val="28"/>
        </w:rPr>
      </w:pPr>
    </w:p>
    <w:p w:rsidR="00A14395" w:rsidRPr="00942F4F" w:rsidRDefault="00A14395" w:rsidP="00653A91">
      <w:pPr>
        <w:pStyle w:val="Paragraphedeliste"/>
        <w:numPr>
          <w:ilvl w:val="0"/>
          <w:numId w:val="27"/>
        </w:numPr>
        <w:spacing w:after="160" w:line="360" w:lineRule="auto"/>
        <w:ind w:left="426" w:hanging="426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</w:rPr>
        <w:t>Compléter un tableau de valeurs/se donner un exemple</w:t>
      </w:r>
    </w:p>
    <w:p w:rsidR="00A14395" w:rsidRPr="00942F4F" w:rsidRDefault="00A14395" w:rsidP="00653A91">
      <w:pPr>
        <w:pStyle w:val="Paragraphedeliste"/>
        <w:spacing w:after="160" w:line="360" w:lineRule="auto"/>
        <w:ind w:left="284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Par exemple…</w:t>
      </w:r>
    </w:p>
    <w:p w:rsidR="00A14395" w:rsidRPr="00942F4F" w:rsidRDefault="00A14395" w:rsidP="00653A91">
      <w:pPr>
        <w:pStyle w:val="Paragraphedeliste"/>
        <w:spacing w:after="160" w:line="360" w:lineRule="auto"/>
        <w:ind w:left="284"/>
        <w:rPr>
          <w:rFonts w:ascii="Tahoma" w:hAnsi="Tahoma" w:cs="Tahoma"/>
          <w:sz w:val="28"/>
          <w:szCs w:val="28"/>
        </w:rPr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1271"/>
        <w:gridCol w:w="1417"/>
        <w:gridCol w:w="2126"/>
        <w:gridCol w:w="1418"/>
        <w:gridCol w:w="3554"/>
      </w:tblGrid>
      <w:tr w:rsidR="00A14395" w:rsidRPr="00942F4F" w:rsidTr="00A14395">
        <w:tc>
          <w:tcPr>
            <w:tcW w:w="6232" w:type="dxa"/>
            <w:gridSpan w:val="4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00B050"/>
          </w:tcPr>
          <w:p w:rsidR="00A14395" w:rsidRPr="00942F4F" w:rsidRDefault="00A14395" w:rsidP="00653A91">
            <w:pPr>
              <w:pStyle w:val="Paragraphedeliste"/>
              <w:spacing w:line="360" w:lineRule="auto"/>
              <w:ind w:left="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Entrée (au clavier)</w:t>
            </w:r>
          </w:p>
        </w:tc>
        <w:tc>
          <w:tcPr>
            <w:tcW w:w="3554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00B050"/>
          </w:tcPr>
          <w:p w:rsidR="00A14395" w:rsidRPr="00942F4F" w:rsidRDefault="00A14395" w:rsidP="00653A91">
            <w:pPr>
              <w:pStyle w:val="Paragraphedeliste"/>
              <w:spacing w:line="360" w:lineRule="auto"/>
              <w:ind w:left="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En Sortie (afficher)</w:t>
            </w:r>
          </w:p>
        </w:tc>
      </w:tr>
      <w:tr w:rsidR="00A14395" w:rsidRPr="00942F4F" w:rsidTr="00A14395">
        <w:tc>
          <w:tcPr>
            <w:tcW w:w="1271" w:type="dxa"/>
            <w:tcBorders>
              <w:top w:val="single" w:sz="4" w:space="0" w:color="92D050"/>
            </w:tcBorders>
          </w:tcPr>
          <w:p w:rsidR="00A14395" w:rsidRPr="00942F4F" w:rsidRDefault="00A14395" w:rsidP="00653A91">
            <w:pPr>
              <w:pStyle w:val="Paragraphedeliste"/>
              <w:spacing w:line="360" w:lineRule="auto"/>
              <w:ind w:left="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Nom</w:t>
            </w:r>
          </w:p>
        </w:tc>
        <w:tc>
          <w:tcPr>
            <w:tcW w:w="1417" w:type="dxa"/>
            <w:tcBorders>
              <w:top w:val="single" w:sz="4" w:space="0" w:color="92D050"/>
            </w:tcBorders>
          </w:tcPr>
          <w:p w:rsidR="00A14395" w:rsidRPr="00942F4F" w:rsidRDefault="00A14395" w:rsidP="00653A91">
            <w:pPr>
              <w:pStyle w:val="Paragraphedeliste"/>
              <w:spacing w:line="360" w:lineRule="auto"/>
              <w:ind w:left="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Age</w:t>
            </w:r>
          </w:p>
        </w:tc>
        <w:tc>
          <w:tcPr>
            <w:tcW w:w="2126" w:type="dxa"/>
            <w:tcBorders>
              <w:top w:val="single" w:sz="4" w:space="0" w:color="92D050"/>
            </w:tcBorders>
          </w:tcPr>
          <w:p w:rsidR="00A14395" w:rsidRPr="00942F4F" w:rsidRDefault="00A14395" w:rsidP="00653A91">
            <w:pPr>
              <w:pStyle w:val="Paragraphedeliste"/>
              <w:spacing w:line="360" w:lineRule="auto"/>
              <w:ind w:left="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Province</w:t>
            </w:r>
          </w:p>
        </w:tc>
        <w:tc>
          <w:tcPr>
            <w:tcW w:w="1418" w:type="dxa"/>
            <w:tcBorders>
              <w:top w:val="single" w:sz="4" w:space="0" w:color="92D050"/>
            </w:tcBorders>
          </w:tcPr>
          <w:p w:rsidR="00A14395" w:rsidRPr="00942F4F" w:rsidRDefault="00A14395" w:rsidP="00653A91">
            <w:pPr>
              <w:pStyle w:val="Paragraphedeliste"/>
              <w:spacing w:line="360" w:lineRule="auto"/>
              <w:ind w:left="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Montant</w:t>
            </w:r>
          </w:p>
        </w:tc>
        <w:tc>
          <w:tcPr>
            <w:tcW w:w="3554" w:type="dxa"/>
            <w:tcBorders>
              <w:top w:val="single" w:sz="4" w:space="0" w:color="92D050"/>
            </w:tcBorders>
          </w:tcPr>
          <w:p w:rsidR="00A14395" w:rsidRPr="00942F4F" w:rsidRDefault="00A14395" w:rsidP="00653A91">
            <w:pPr>
              <w:pStyle w:val="Paragraphedeliste"/>
              <w:spacing w:line="360" w:lineRule="auto"/>
              <w:ind w:left="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Message affichée</w:t>
            </w:r>
          </w:p>
        </w:tc>
      </w:tr>
      <w:tr w:rsidR="00A14395" w:rsidRPr="00942F4F" w:rsidTr="00A14395">
        <w:tc>
          <w:tcPr>
            <w:tcW w:w="1271" w:type="dxa"/>
          </w:tcPr>
          <w:p w:rsidR="00A14395" w:rsidRPr="00942F4F" w:rsidRDefault="00A14395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AAA</w:t>
            </w:r>
          </w:p>
        </w:tc>
        <w:tc>
          <w:tcPr>
            <w:tcW w:w="1417" w:type="dxa"/>
          </w:tcPr>
          <w:p w:rsidR="00A14395" w:rsidRPr="00942F4F" w:rsidRDefault="00A14395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11</w:t>
            </w:r>
          </w:p>
        </w:tc>
        <w:tc>
          <w:tcPr>
            <w:tcW w:w="2126" w:type="dxa"/>
          </w:tcPr>
          <w:p w:rsidR="00A14395" w:rsidRPr="00942F4F" w:rsidRDefault="00A14395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Ontario</w:t>
            </w:r>
          </w:p>
        </w:tc>
        <w:tc>
          <w:tcPr>
            <w:tcW w:w="1418" w:type="dxa"/>
          </w:tcPr>
          <w:p w:rsidR="00A14395" w:rsidRPr="00942F4F" w:rsidRDefault="00A14395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125$</w:t>
            </w:r>
          </w:p>
        </w:tc>
        <w:tc>
          <w:tcPr>
            <w:tcW w:w="3554" w:type="dxa"/>
          </w:tcPr>
          <w:p w:rsidR="00A14395" w:rsidRPr="00942F4F" w:rsidRDefault="009A3CFA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&lt;Pas de chèque&gt;</w:t>
            </w:r>
          </w:p>
        </w:tc>
      </w:tr>
      <w:tr w:rsidR="00A14395" w:rsidRPr="00942F4F" w:rsidTr="00A14395">
        <w:tc>
          <w:tcPr>
            <w:tcW w:w="1271" w:type="dxa"/>
          </w:tcPr>
          <w:p w:rsidR="00A14395" w:rsidRPr="00942F4F" w:rsidRDefault="00A14395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BBB</w:t>
            </w:r>
          </w:p>
        </w:tc>
        <w:tc>
          <w:tcPr>
            <w:tcW w:w="1417" w:type="dxa"/>
          </w:tcPr>
          <w:p w:rsidR="00A14395" w:rsidRPr="00942F4F" w:rsidRDefault="009A3CFA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70</w:t>
            </w:r>
          </w:p>
        </w:tc>
        <w:tc>
          <w:tcPr>
            <w:tcW w:w="2126" w:type="dxa"/>
          </w:tcPr>
          <w:p w:rsidR="00A14395" w:rsidRPr="00942F4F" w:rsidRDefault="009A3CFA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Alberta</w:t>
            </w:r>
          </w:p>
        </w:tc>
        <w:tc>
          <w:tcPr>
            <w:tcW w:w="1418" w:type="dxa"/>
          </w:tcPr>
          <w:p w:rsidR="00A14395" w:rsidRPr="00942F4F" w:rsidRDefault="009A3CFA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130$</w:t>
            </w:r>
          </w:p>
        </w:tc>
        <w:tc>
          <w:tcPr>
            <w:tcW w:w="3554" w:type="dxa"/>
          </w:tcPr>
          <w:p w:rsidR="00A14395" w:rsidRPr="00942F4F" w:rsidRDefault="00A14395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&lt;</w:t>
            </w:r>
            <w:r w:rsidR="009A3CFA" w:rsidRPr="00942F4F">
              <w:rPr>
                <w:rFonts w:ascii="Tahoma" w:hAnsi="Tahoma" w:cs="Tahoma"/>
                <w:sz w:val="28"/>
                <w:szCs w:val="28"/>
              </w:rPr>
              <w:t>Pas de chèque</w:t>
            </w:r>
            <w:r w:rsidRPr="00942F4F">
              <w:rPr>
                <w:rFonts w:ascii="Tahoma" w:hAnsi="Tahoma" w:cs="Tahoma"/>
                <w:sz w:val="28"/>
                <w:szCs w:val="28"/>
              </w:rPr>
              <w:t>&gt;</w:t>
            </w:r>
          </w:p>
        </w:tc>
      </w:tr>
      <w:tr w:rsidR="00A14395" w:rsidRPr="00942F4F" w:rsidTr="00A14395">
        <w:tc>
          <w:tcPr>
            <w:tcW w:w="1271" w:type="dxa"/>
          </w:tcPr>
          <w:p w:rsidR="00A14395" w:rsidRPr="00942F4F" w:rsidRDefault="00A14395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CCC</w:t>
            </w:r>
          </w:p>
        </w:tc>
        <w:tc>
          <w:tcPr>
            <w:tcW w:w="1417" w:type="dxa"/>
          </w:tcPr>
          <w:p w:rsidR="00A14395" w:rsidRPr="00942F4F" w:rsidRDefault="009A3CFA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64</w:t>
            </w:r>
          </w:p>
        </w:tc>
        <w:tc>
          <w:tcPr>
            <w:tcW w:w="2126" w:type="dxa"/>
          </w:tcPr>
          <w:p w:rsidR="00A14395" w:rsidRPr="00942F4F" w:rsidRDefault="009A3CFA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Québec</w:t>
            </w:r>
          </w:p>
        </w:tc>
        <w:tc>
          <w:tcPr>
            <w:tcW w:w="1418" w:type="dxa"/>
          </w:tcPr>
          <w:p w:rsidR="00A14395" w:rsidRPr="00942F4F" w:rsidRDefault="009A3CFA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135$</w:t>
            </w:r>
          </w:p>
        </w:tc>
        <w:tc>
          <w:tcPr>
            <w:tcW w:w="3554" w:type="dxa"/>
          </w:tcPr>
          <w:p w:rsidR="00A14395" w:rsidRPr="00942F4F" w:rsidRDefault="009A3CFA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&lt;Pas de chèque&gt;</w:t>
            </w:r>
          </w:p>
        </w:tc>
      </w:tr>
      <w:tr w:rsidR="00A14395" w:rsidRPr="00942F4F" w:rsidTr="00A14395">
        <w:tc>
          <w:tcPr>
            <w:tcW w:w="1271" w:type="dxa"/>
          </w:tcPr>
          <w:p w:rsidR="00A14395" w:rsidRPr="00942F4F" w:rsidRDefault="00A14395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DDD</w:t>
            </w:r>
          </w:p>
        </w:tc>
        <w:tc>
          <w:tcPr>
            <w:tcW w:w="1417" w:type="dxa"/>
          </w:tcPr>
          <w:p w:rsidR="00A14395" w:rsidRPr="00942F4F" w:rsidRDefault="009A3CFA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65</w:t>
            </w:r>
          </w:p>
        </w:tc>
        <w:tc>
          <w:tcPr>
            <w:tcW w:w="2126" w:type="dxa"/>
          </w:tcPr>
          <w:p w:rsidR="00A14395" w:rsidRPr="00942F4F" w:rsidRDefault="009A3CFA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Québec</w:t>
            </w:r>
          </w:p>
        </w:tc>
        <w:tc>
          <w:tcPr>
            <w:tcW w:w="1418" w:type="dxa"/>
          </w:tcPr>
          <w:p w:rsidR="00A14395" w:rsidRPr="00942F4F" w:rsidRDefault="009A3CFA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140$</w:t>
            </w:r>
          </w:p>
        </w:tc>
        <w:tc>
          <w:tcPr>
            <w:tcW w:w="3554" w:type="dxa"/>
          </w:tcPr>
          <w:p w:rsidR="00A14395" w:rsidRPr="00942F4F" w:rsidRDefault="009A3CFA" w:rsidP="00653A91">
            <w:pPr>
              <w:pStyle w:val="Paragraphedeliste"/>
              <w:spacing w:after="160"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DDD 140$</w:t>
            </w:r>
          </w:p>
        </w:tc>
      </w:tr>
    </w:tbl>
    <w:p w:rsidR="001C0105" w:rsidRDefault="001C0105" w:rsidP="00653A91">
      <w:pPr>
        <w:pStyle w:val="Paragraphedeliste"/>
        <w:spacing w:after="160" w:line="360" w:lineRule="auto"/>
        <w:ind w:left="284"/>
        <w:rPr>
          <w:rFonts w:ascii="Tahoma" w:hAnsi="Tahoma" w:cs="Tahoma"/>
          <w:sz w:val="28"/>
          <w:szCs w:val="28"/>
        </w:rPr>
      </w:pPr>
    </w:p>
    <w:p w:rsidR="001C0105" w:rsidRDefault="001C010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A14395" w:rsidRPr="00942F4F" w:rsidRDefault="001C0105" w:rsidP="00653A91">
      <w:pPr>
        <w:pStyle w:val="Paragraphedeliste"/>
        <w:numPr>
          <w:ilvl w:val="0"/>
          <w:numId w:val="28"/>
        </w:numPr>
        <w:spacing w:after="160" w:line="360" w:lineRule="auto"/>
        <w:ind w:left="426" w:hanging="426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eastAsia="fr-CA"/>
        </w:rPr>
        <w:lastRenderedPageBreak/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-219974</wp:posOffset>
                </wp:positionH>
                <wp:positionV relativeFrom="paragraph">
                  <wp:posOffset>448574</wp:posOffset>
                </wp:positionV>
                <wp:extent cx="3483994" cy="3099911"/>
                <wp:effectExtent l="0" t="0" r="59690" b="24765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3994" cy="3099911"/>
                          <a:chOff x="0" y="0"/>
                          <a:chExt cx="3483994" cy="3099911"/>
                        </a:xfrm>
                      </wpg:grpSpPr>
                      <wps:wsp>
                        <wps:cNvPr id="65" name="Organigramme : Terminateur 65"/>
                        <wps:cNvSpPr/>
                        <wps:spPr>
                          <a:xfrm>
                            <a:off x="1173193" y="0"/>
                            <a:ext cx="1457325" cy="3524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Pr="007B0F80" w:rsidRDefault="00180719" w:rsidP="00A14395">
                              <w:pPr>
                                <w:shd w:val="clear" w:color="auto" w:fill="FFFFFF" w:themeFill="background1"/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</w:pPr>
                              <w:r w:rsidRPr="007B0F80"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  <w:t>Début du programme</w:t>
                              </w:r>
                            </w:p>
                            <w:p w:rsidR="00180719" w:rsidRPr="0080352D" w:rsidRDefault="00180719" w:rsidP="00A143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rganigramme : Données 66"/>
                        <wps:cNvSpPr/>
                        <wps:spPr>
                          <a:xfrm>
                            <a:off x="336431" y="500332"/>
                            <a:ext cx="3142445" cy="2571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Pr="0080352D" w:rsidRDefault="00180719" w:rsidP="00A143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0352D">
                                <w:rPr>
                                  <w:sz w:val="18"/>
                                  <w:szCs w:val="18"/>
                                </w:rPr>
                                <w:t>Déclarer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Nom, Age, Prov, 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rganigramme : Entrée manuelle 69"/>
                        <wps:cNvSpPr/>
                        <wps:spPr>
                          <a:xfrm>
                            <a:off x="1104182" y="845388"/>
                            <a:ext cx="1571625" cy="36195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Pr="0080352D" w:rsidRDefault="00180719" w:rsidP="00A143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0352D">
                                <w:rPr>
                                  <w:sz w:val="18"/>
                                  <w:szCs w:val="18"/>
                                </w:rPr>
                                <w:t xml:space="preserve">Lire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Nom, Age, Prov, 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onnecteur droit avec flèche 67"/>
                        <wps:cNvCnPr/>
                        <wps:spPr>
                          <a:xfrm>
                            <a:off x="1897812" y="336430"/>
                            <a:ext cx="9525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eur droit avec flèche 68"/>
                        <wps:cNvCnPr/>
                        <wps:spPr>
                          <a:xfrm>
                            <a:off x="1889185" y="741871"/>
                            <a:ext cx="9525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Organigramme : Décision 70"/>
                        <wps:cNvSpPr/>
                        <wps:spPr>
                          <a:xfrm>
                            <a:off x="923027" y="1345720"/>
                            <a:ext cx="1933575" cy="72121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Pr="00FE5CF2" w:rsidRDefault="00180719" w:rsidP="00A1439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5CF2">
                                <w:rPr>
                                  <w:sz w:val="16"/>
                                  <w:szCs w:val="16"/>
                                </w:rPr>
                                <w:t xml:space="preserve">Si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Age</w:t>
                              </w:r>
                              <w:r w:rsidRPr="00FE5CF2">
                                <w:rPr>
                                  <w:sz w:val="16"/>
                                  <w:szCs w:val="16"/>
                                </w:rPr>
                                <w:t xml:space="preserve"> &gt;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FE5CF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65 ET Prov = "Québec"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necteur droit 74"/>
                        <wps:cNvCnPr/>
                        <wps:spPr>
                          <a:xfrm flipH="1">
                            <a:off x="2855344" y="1690777"/>
                            <a:ext cx="628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eur droit avec flèche 71"/>
                        <wps:cNvCnPr/>
                        <wps:spPr>
                          <a:xfrm>
                            <a:off x="1880559" y="1199071"/>
                            <a:ext cx="9525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Groupe 75"/>
                        <wpg:cNvGrpSpPr/>
                        <wpg:grpSpPr>
                          <a:xfrm>
                            <a:off x="301925" y="1682151"/>
                            <a:ext cx="628650" cy="266700"/>
                            <a:chOff x="0" y="0"/>
                            <a:chExt cx="628650" cy="266700"/>
                          </a:xfrm>
                        </wpg:grpSpPr>
                        <wps:wsp>
                          <wps:cNvPr id="76" name="Connecteur droit 76"/>
                          <wps:cNvCnPr/>
                          <wps:spPr>
                            <a:xfrm flipH="1">
                              <a:off x="0" y="9525"/>
                              <a:ext cx="628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Connecteur droit avec flèche 77"/>
                          <wps:cNvCnPr/>
                          <wps:spPr>
                            <a:xfrm>
                              <a:off x="9525" y="0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5" name="Organigramme : Connecteur 95"/>
                        <wps:cNvSpPr/>
                        <wps:spPr>
                          <a:xfrm>
                            <a:off x="1630393" y="2130724"/>
                            <a:ext cx="533400" cy="533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Pr="008205FC" w:rsidRDefault="00180719" w:rsidP="00A14395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05FC">
                                <w:rPr>
                                  <w:sz w:val="16"/>
                                  <w:szCs w:val="16"/>
                                </w:rPr>
                                <w:t>Fin 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onnecteur droit 81"/>
                        <wps:cNvCnPr/>
                        <wps:spPr>
                          <a:xfrm flipH="1">
                            <a:off x="310551" y="2096218"/>
                            <a:ext cx="1270" cy="302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" name="Groupe 119"/>
                        <wpg:cNvGrpSpPr/>
                        <wpg:grpSpPr>
                          <a:xfrm>
                            <a:off x="1233578" y="2639683"/>
                            <a:ext cx="1371600" cy="460228"/>
                            <a:chOff x="0" y="0"/>
                            <a:chExt cx="1371600" cy="460228"/>
                          </a:xfrm>
                        </wpg:grpSpPr>
                        <wps:wsp>
                          <wps:cNvPr id="120" name="Organigramme : Terminateur 120"/>
                          <wps:cNvSpPr/>
                          <wps:spPr>
                            <a:xfrm>
                              <a:off x="0" y="126853"/>
                              <a:ext cx="1371600" cy="33337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0719" w:rsidRPr="007B0F80" w:rsidRDefault="00180719" w:rsidP="00A14395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</w:rPr>
                                </w:pPr>
                                <w:r w:rsidRPr="007B0F80"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</w:rPr>
                                  <w:t>Fin du programme</w:t>
                                </w:r>
                              </w:p>
                              <w:p w:rsidR="00180719" w:rsidRPr="007B0F80" w:rsidRDefault="00180719" w:rsidP="00A1439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Connecteur droit avec flèche 122"/>
                          <wps:cNvCnPr/>
                          <wps:spPr>
                            <a:xfrm>
                              <a:off x="655408" y="0"/>
                              <a:ext cx="9525" cy="1524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0" name="Organigramme : Document 80"/>
                        <wps:cNvSpPr/>
                        <wps:spPr>
                          <a:xfrm>
                            <a:off x="0" y="1958196"/>
                            <a:ext cx="1447800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719" w:rsidRDefault="00180719" w:rsidP="00A143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Imprimer Nom, Mt</w:t>
                              </w:r>
                            </w:p>
                            <w:p w:rsidR="00180719" w:rsidRPr="0080352D" w:rsidRDefault="00180719" w:rsidP="00A143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necteur droit avec flèche 94"/>
                        <wps:cNvCnPr/>
                        <wps:spPr>
                          <a:xfrm flipH="1">
                            <a:off x="2147978" y="2363637"/>
                            <a:ext cx="1326673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necteur droit avec flèche 116"/>
                        <wps:cNvCnPr/>
                        <wps:spPr>
                          <a:xfrm>
                            <a:off x="301925" y="2363637"/>
                            <a:ext cx="1326515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5" o:spid="_x0000_s1106" style="position:absolute;left:0;text-align:left;margin-left:-17.3pt;margin-top:35.3pt;width:274.35pt;height:244.1pt;z-index:251666944" coordsize="34839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">
                <v:shape id="Organigramme : Terminateur 65" o:spid="_x0000_s1107" type="#_x0000_t116" style="position:absolute;left:11731;width:1457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" fillcolor="white [3201]" strokecolor="#4f81bd [3204]" strokeweight="2pt">
                  <v:textbox>
                    <w:txbxContent>
                      <w:p w:rsidR="00180719" w:rsidRPr="007B0F80" w:rsidRDefault="00180719" w:rsidP="00A14395">
                        <w:pPr>
                          <w:shd w:val="clear" w:color="auto" w:fill="FFFFFF" w:themeFill="background1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 w:rsidRPr="007B0F80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Début du programme</w:t>
                        </w:r>
                      </w:p>
                      <w:p w:rsidR="00180719" w:rsidRPr="0080352D" w:rsidRDefault="00180719" w:rsidP="00A143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Organigramme : Données 66" o:spid="_x0000_s1108" type="#_x0000_t111" style="position:absolute;left:3364;top:5003;width:3142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" fillcolor="white [3201]" strokecolor="#4f81bd [3204]" strokeweight="2pt">
                  <v:textbox>
                    <w:txbxContent>
                      <w:p w:rsidR="00180719" w:rsidRPr="0080352D" w:rsidRDefault="00180719" w:rsidP="00A143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0352D">
                          <w:rPr>
                            <w:sz w:val="18"/>
                            <w:szCs w:val="18"/>
                          </w:rPr>
                          <w:t>Déclarer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Nom, Age, Prov, Mt</w:t>
                        </w:r>
                      </w:p>
                    </w:txbxContent>
                  </v:textbox>
                </v:shape>
                <v:shape id="Organigramme : Entrée manuelle 69" o:spid="_x0000_s1109" type="#_x0000_t118" style="position:absolute;left:11041;top:8453;width:15717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" fillcolor="white [3201]" strokecolor="#4f81bd [3204]" strokeweight="2pt">
                  <v:textbox>
                    <w:txbxContent>
                      <w:p w:rsidR="00180719" w:rsidRPr="0080352D" w:rsidRDefault="00180719" w:rsidP="00A143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0352D">
                          <w:rPr>
                            <w:sz w:val="18"/>
                            <w:szCs w:val="18"/>
                          </w:rPr>
                          <w:t xml:space="preserve">Lire </w:t>
                        </w:r>
                        <w:r>
                          <w:rPr>
                            <w:sz w:val="18"/>
                            <w:szCs w:val="18"/>
                          </w:rPr>
                          <w:t>Nom, Age, Prov, Mt</w:t>
                        </w:r>
                      </w:p>
                    </w:txbxContent>
                  </v:textbox>
                </v:shape>
                <v:shape id="Connecteur droit avec flèche 67" o:spid="_x0000_s1110" type="#_x0000_t32" style="position:absolute;left:18978;top:3364;width:9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" strokecolor="#4579b8 [3044]" strokeweight="1.5pt">
                  <v:stroke endarrow="block"/>
                </v:shape>
                <v:shape id="Connecteur droit avec flèche 68" o:spid="_x0000_s1111" type="#_x0000_t32" style="position:absolute;left:18891;top:7418;width:9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" strokecolor="#4579b8 [3044]" strokeweight="1.5pt">
                  <v:stroke endarrow="block"/>
                </v:shape>
                <v:shape id="Organigramme : Décision 70" o:spid="_x0000_s1112" type="#_x0000_t110" style="position:absolute;left:9230;top:13457;width:19336;height:7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" fillcolor="white [3201]" strokecolor="#4f81bd [3204]" strokeweight="2pt">
                  <v:textbox>
                    <w:txbxContent>
                      <w:p w:rsidR="00180719" w:rsidRPr="00FE5CF2" w:rsidRDefault="00180719" w:rsidP="00A1439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E5CF2">
                          <w:rPr>
                            <w:sz w:val="16"/>
                            <w:szCs w:val="16"/>
                          </w:rPr>
                          <w:t xml:space="preserve">Si </w:t>
                        </w:r>
                        <w:r>
                          <w:rPr>
                            <w:sz w:val="16"/>
                            <w:szCs w:val="16"/>
                          </w:rPr>
                          <w:t>Age</w:t>
                        </w:r>
                        <w:r w:rsidRPr="00FE5CF2">
                          <w:rPr>
                            <w:sz w:val="16"/>
                            <w:szCs w:val="16"/>
                          </w:rPr>
                          <w:t xml:space="preserve"> &gt;</w:t>
                        </w:r>
                        <w:r>
                          <w:rPr>
                            <w:sz w:val="16"/>
                            <w:szCs w:val="16"/>
                          </w:rPr>
                          <w:t>=</w:t>
                        </w:r>
                        <w:r w:rsidRPr="00FE5CF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65 ET Prov = "Québec"</w:t>
                        </w:r>
                      </w:p>
                    </w:txbxContent>
                  </v:textbox>
                </v:shape>
                <v:line id="Connecteur droit 74" o:spid="_x0000_s1113" style="position:absolute;flip:x;visibility:visible;mso-wrap-style:square" from="28553,16907" to="34839,16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" strokecolor="#4f81bd [3204]" strokeweight="2pt">
                  <v:shadow on="t" color="black" opacity="24903f" origin=",.5" offset="0,.55556mm"/>
                </v:line>
                <v:shape id="Connecteur droit avec flèche 71" o:spid="_x0000_s1114" type="#_x0000_t32" style="position:absolute;left:18805;top:11990;width:9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" strokecolor="#4579b8 [3044]" strokeweight="1.5pt">
                  <v:stroke endarrow="block"/>
                </v:shape>
                <v:group id="Groupe 75" o:spid="_x0000_s1115" style="position:absolute;left:3019;top:16821;width:6286;height:2667" coordsize="6286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line id="Connecteur droit 76" o:spid="_x0000_s1116" style="position:absolute;flip:x;visibility:visible;mso-wrap-style:square" from="0,95" to="6286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" strokecolor="#4f81bd [3204]" strokeweight="2pt">
                    <v:shadow on="t" color="black" opacity="24903f" origin=",.5" offset="0,.55556mm"/>
                  </v:line>
                  <v:shape id="Connecteur droit avec flèche 77" o:spid="_x0000_s1117" type="#_x0000_t32" style="position:absolute;left:95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" strokecolor="#4579b8 [3044]" strokeweight="1.5pt">
                    <v:stroke endarrow="block"/>
                  </v:shape>
                </v:group>
                <v:shape id="Organigramme : Connecteur 95" o:spid="_x0000_s1118" type="#_x0000_t120" style="position:absolute;left:16303;top:21307;width:533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" fillcolor="white [3201]" strokecolor="#4f81bd [3204]" strokeweight="2pt">
                  <v:textbox>
                    <w:txbxContent>
                      <w:p w:rsidR="00180719" w:rsidRPr="008205FC" w:rsidRDefault="00180719" w:rsidP="00A14395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05FC">
                          <w:rPr>
                            <w:sz w:val="16"/>
                            <w:szCs w:val="16"/>
                          </w:rPr>
                          <w:t>Fin Si</w:t>
                        </w:r>
                      </w:p>
                    </w:txbxContent>
                  </v:textbox>
                </v:shape>
                <v:line id="Connecteur droit 81" o:spid="_x0000_s1119" style="position:absolute;flip:x;visibility:visible;mso-wrap-style:square" from="3105,20962" to="3118,2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" strokecolor="#4f81bd [3204]" strokeweight="2pt">
                  <v:shadow on="t" color="black" opacity="24903f" origin=",.5" offset="0,.55556mm"/>
                </v:line>
                <v:group id="Groupe 119" o:spid="_x0000_s1120" style="position:absolute;left:12335;top:26396;width:13716;height:4603" coordsize="13716,4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Organigramme : Terminateur 120" o:spid="_x0000_s1121" type="#_x0000_t116" style="position:absolute;top:1268;width:13716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" fillcolor="white [3201]" strokecolor="#4f81bd [3204]" strokeweight="2pt">
                    <v:textbox>
                      <w:txbxContent>
                        <w:p w:rsidR="00180719" w:rsidRPr="007B0F80" w:rsidRDefault="00180719" w:rsidP="00A14395">
                          <w:pPr>
                            <w:shd w:val="clear" w:color="auto" w:fill="FFFFFF" w:themeFill="background1"/>
                            <w:jc w:val="center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7B0F80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Fin du programme</w:t>
                          </w:r>
                        </w:p>
                        <w:p w:rsidR="00180719" w:rsidRPr="007B0F80" w:rsidRDefault="00180719" w:rsidP="00A1439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Connecteur droit avec flèche 122" o:spid="_x0000_s1122" type="#_x0000_t32" style="position:absolute;left:6554;width:9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" strokecolor="#4579b8 [3044]" strokeweight="1.5pt">
                    <v:stroke endarrow="block"/>
                  </v:shape>
                </v:group>
                <v:shape id="Organigramme : Document 80" o:spid="_x0000_s1123" type="#_x0000_t114" style="position:absolute;top:19581;width:1447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" fillcolor="white [3201]" strokecolor="#4f81bd [3204]" strokeweight="2pt">
                  <v:textbox>
                    <w:txbxContent>
                      <w:p w:rsidR="00180719" w:rsidRDefault="00180719" w:rsidP="00A143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Imprimer Nom, Mt</w:t>
                        </w:r>
                      </w:p>
                      <w:p w:rsidR="00180719" w:rsidRPr="0080352D" w:rsidRDefault="00180719" w:rsidP="00A143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Connecteur droit avec flèche 94" o:spid="_x0000_s1124" type="#_x0000_t32" style="position:absolute;left:21479;top:23636;width:13267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" strokecolor="#4f81bd [3204]" strokeweight="2pt">
                  <v:stroke endarrow="block"/>
                  <v:shadow on="t" color="black" opacity="24903f" origin=",.5" offset="0,.55556mm"/>
                </v:shape>
                <v:shape id="Connecteur droit avec flèche 116" o:spid="_x0000_s1125" type="#_x0000_t32" style="position:absolute;left:3019;top:23636;width:13265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="00A14395" w:rsidRPr="00942F4F">
        <w:rPr>
          <w:rFonts w:ascii="Tahoma" w:hAnsi="Tahoma" w:cs="Tahoma"/>
          <w:b/>
          <w:sz w:val="28"/>
          <w:szCs w:val="28"/>
        </w:rPr>
        <w:t xml:space="preserve">Effectuer l’ordinogramme </w:t>
      </w:r>
    </w:p>
    <w:p w:rsidR="00A14395" w:rsidRPr="001C0105" w:rsidRDefault="00A14395" w:rsidP="001C0105">
      <w:pPr>
        <w:spacing w:after="160" w:line="240" w:lineRule="auto"/>
        <w:jc w:val="center"/>
        <w:rPr>
          <w:rFonts w:ascii="Tahoma" w:hAnsi="Tahoma" w:cs="Tahoma"/>
          <w:sz w:val="24"/>
          <w:szCs w:val="24"/>
        </w:rPr>
      </w:pPr>
    </w:p>
    <w:p w:rsidR="00A14395" w:rsidRPr="001C0105" w:rsidRDefault="001C0105" w:rsidP="001C0105">
      <w:pPr>
        <w:spacing w:after="160" w:line="240" w:lineRule="auto"/>
        <w:rPr>
          <w:rFonts w:ascii="Tahoma" w:hAnsi="Tahoma" w:cs="Tahoma"/>
          <w:sz w:val="24"/>
          <w:szCs w:val="24"/>
        </w:rPr>
      </w:pPr>
      <w:r w:rsidRPr="001C0105">
        <w:rPr>
          <w:rFonts w:ascii="Tahoma" w:hAnsi="Tahoma" w:cs="Tahoma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248FD6" wp14:editId="48AEF0DD">
                <wp:simplePos x="0" y="0"/>
                <wp:positionH relativeFrom="column">
                  <wp:posOffset>3245485</wp:posOffset>
                </wp:positionH>
                <wp:positionV relativeFrom="paragraph">
                  <wp:posOffset>1432560</wp:posOffset>
                </wp:positionV>
                <wp:extent cx="6350" cy="681990"/>
                <wp:effectExtent l="57150" t="19050" r="69850" b="80010"/>
                <wp:wrapNone/>
                <wp:docPr id="93" name="Connecteur droi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81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488B7" id="Connecteur droit 93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5pt,112.8pt" to="256.0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A14395" w:rsidRPr="001C0105" w:rsidRDefault="00A14395" w:rsidP="001C0105">
      <w:pPr>
        <w:spacing w:after="160" w:line="240" w:lineRule="auto"/>
        <w:rPr>
          <w:rFonts w:ascii="Tahoma" w:hAnsi="Tahoma" w:cs="Tahoma"/>
          <w:sz w:val="24"/>
          <w:szCs w:val="24"/>
        </w:rPr>
      </w:pPr>
    </w:p>
    <w:p w:rsidR="00A14395" w:rsidRPr="001C0105" w:rsidRDefault="00A14395" w:rsidP="001C0105">
      <w:pPr>
        <w:spacing w:after="160" w:line="240" w:lineRule="auto"/>
        <w:rPr>
          <w:rFonts w:ascii="Tahoma" w:hAnsi="Tahoma" w:cs="Tahoma"/>
          <w:sz w:val="24"/>
          <w:szCs w:val="24"/>
        </w:rPr>
      </w:pPr>
    </w:p>
    <w:p w:rsidR="00A14395" w:rsidRPr="001C0105" w:rsidRDefault="00A14395" w:rsidP="001C0105">
      <w:pPr>
        <w:spacing w:after="160" w:line="240" w:lineRule="auto"/>
        <w:rPr>
          <w:rFonts w:ascii="Tahoma" w:hAnsi="Tahoma" w:cs="Tahoma"/>
          <w:sz w:val="24"/>
          <w:szCs w:val="24"/>
        </w:rPr>
      </w:pPr>
    </w:p>
    <w:p w:rsidR="00A14395" w:rsidRPr="001C0105" w:rsidRDefault="00A14395" w:rsidP="001C0105">
      <w:pPr>
        <w:spacing w:after="160" w:line="240" w:lineRule="auto"/>
        <w:rPr>
          <w:rFonts w:ascii="Tahoma" w:hAnsi="Tahoma" w:cs="Tahoma"/>
          <w:sz w:val="24"/>
          <w:szCs w:val="24"/>
        </w:rPr>
      </w:pPr>
      <w:r w:rsidRPr="001C0105">
        <w:rPr>
          <w:rFonts w:ascii="Tahoma" w:hAnsi="Tahoma" w:cs="Tahoma"/>
          <w:sz w:val="24"/>
          <w:szCs w:val="24"/>
        </w:rPr>
        <w:tab/>
        <w:t>VRAI</w:t>
      </w:r>
      <w:r w:rsidR="00B83FE9" w:rsidRPr="001C0105">
        <w:rPr>
          <w:rFonts w:ascii="Tahoma" w:hAnsi="Tahoma" w:cs="Tahoma"/>
          <w:sz w:val="24"/>
          <w:szCs w:val="24"/>
        </w:rPr>
        <w:tab/>
      </w:r>
      <w:r w:rsidR="00B83FE9" w:rsidRPr="001C0105">
        <w:rPr>
          <w:rFonts w:ascii="Tahoma" w:hAnsi="Tahoma" w:cs="Tahoma"/>
          <w:sz w:val="24"/>
          <w:szCs w:val="24"/>
        </w:rPr>
        <w:tab/>
      </w:r>
      <w:r w:rsidR="00B83FE9" w:rsidRPr="001C0105">
        <w:rPr>
          <w:rFonts w:ascii="Tahoma" w:hAnsi="Tahoma" w:cs="Tahoma"/>
          <w:sz w:val="24"/>
          <w:szCs w:val="24"/>
        </w:rPr>
        <w:tab/>
      </w:r>
      <w:r w:rsidR="00B83FE9" w:rsidRPr="001C0105">
        <w:rPr>
          <w:rFonts w:ascii="Tahoma" w:hAnsi="Tahoma" w:cs="Tahoma"/>
          <w:sz w:val="24"/>
          <w:szCs w:val="24"/>
        </w:rPr>
        <w:tab/>
      </w:r>
      <w:r w:rsidR="00B83FE9" w:rsidRPr="001C0105">
        <w:rPr>
          <w:rFonts w:ascii="Tahoma" w:hAnsi="Tahoma" w:cs="Tahoma"/>
          <w:sz w:val="24"/>
          <w:szCs w:val="24"/>
        </w:rPr>
        <w:tab/>
        <w:t>FAUX</w:t>
      </w:r>
      <w:r w:rsidRPr="001C0105">
        <w:rPr>
          <w:rFonts w:ascii="Tahoma" w:hAnsi="Tahoma" w:cs="Tahoma"/>
          <w:sz w:val="24"/>
          <w:szCs w:val="24"/>
        </w:rPr>
        <w:tab/>
      </w:r>
      <w:r w:rsidRPr="001C0105">
        <w:rPr>
          <w:rFonts w:ascii="Tahoma" w:hAnsi="Tahoma" w:cs="Tahoma"/>
          <w:sz w:val="24"/>
          <w:szCs w:val="24"/>
        </w:rPr>
        <w:tab/>
      </w:r>
      <w:r w:rsidRPr="001C0105">
        <w:rPr>
          <w:rFonts w:ascii="Tahoma" w:hAnsi="Tahoma" w:cs="Tahoma"/>
          <w:sz w:val="24"/>
          <w:szCs w:val="24"/>
        </w:rPr>
        <w:tab/>
      </w:r>
      <w:r w:rsidRPr="001C0105">
        <w:rPr>
          <w:rFonts w:ascii="Tahoma" w:hAnsi="Tahoma" w:cs="Tahoma"/>
          <w:sz w:val="24"/>
          <w:szCs w:val="24"/>
        </w:rPr>
        <w:tab/>
      </w:r>
      <w:r w:rsidRPr="001C0105">
        <w:rPr>
          <w:rFonts w:ascii="Tahoma" w:hAnsi="Tahoma" w:cs="Tahoma"/>
          <w:sz w:val="24"/>
          <w:szCs w:val="24"/>
        </w:rPr>
        <w:tab/>
      </w:r>
    </w:p>
    <w:p w:rsidR="00A14395" w:rsidRPr="001C0105" w:rsidRDefault="00A14395" w:rsidP="001C0105">
      <w:pPr>
        <w:spacing w:after="160" w:line="240" w:lineRule="auto"/>
        <w:rPr>
          <w:rFonts w:ascii="Tahoma" w:hAnsi="Tahoma" w:cs="Tahoma"/>
          <w:sz w:val="24"/>
          <w:szCs w:val="24"/>
        </w:rPr>
      </w:pPr>
      <w:r w:rsidRPr="001C0105">
        <w:rPr>
          <w:rFonts w:ascii="Tahoma" w:hAnsi="Tahoma" w:cs="Tahoma"/>
          <w:sz w:val="24"/>
          <w:szCs w:val="24"/>
        </w:rPr>
        <w:tab/>
      </w:r>
      <w:r w:rsidRPr="001C0105">
        <w:rPr>
          <w:rFonts w:ascii="Tahoma" w:hAnsi="Tahoma" w:cs="Tahoma"/>
          <w:sz w:val="24"/>
          <w:szCs w:val="24"/>
        </w:rPr>
        <w:tab/>
      </w:r>
      <w:r w:rsidRPr="001C0105">
        <w:rPr>
          <w:rFonts w:ascii="Tahoma" w:hAnsi="Tahoma" w:cs="Tahoma"/>
          <w:sz w:val="24"/>
          <w:szCs w:val="24"/>
        </w:rPr>
        <w:tab/>
      </w:r>
      <w:r w:rsidRPr="001C0105">
        <w:rPr>
          <w:rFonts w:ascii="Tahoma" w:hAnsi="Tahoma" w:cs="Tahoma"/>
          <w:sz w:val="24"/>
          <w:szCs w:val="24"/>
        </w:rPr>
        <w:tab/>
      </w:r>
      <w:r w:rsidRPr="001C0105">
        <w:rPr>
          <w:rFonts w:ascii="Tahoma" w:hAnsi="Tahoma" w:cs="Tahoma"/>
          <w:sz w:val="24"/>
          <w:szCs w:val="24"/>
        </w:rPr>
        <w:tab/>
      </w:r>
      <w:r w:rsidRPr="001C0105">
        <w:rPr>
          <w:rFonts w:ascii="Tahoma" w:hAnsi="Tahoma" w:cs="Tahoma"/>
          <w:sz w:val="24"/>
          <w:szCs w:val="24"/>
        </w:rPr>
        <w:tab/>
      </w:r>
    </w:p>
    <w:p w:rsidR="00A14395" w:rsidRPr="001C0105" w:rsidRDefault="00A14395" w:rsidP="001C0105">
      <w:pPr>
        <w:spacing w:after="160" w:line="240" w:lineRule="auto"/>
        <w:rPr>
          <w:rFonts w:ascii="Tahoma" w:hAnsi="Tahoma" w:cs="Tahoma"/>
          <w:sz w:val="24"/>
          <w:szCs w:val="24"/>
        </w:rPr>
      </w:pPr>
      <w:r w:rsidRPr="001C0105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               </w:t>
      </w:r>
    </w:p>
    <w:p w:rsidR="00A14395" w:rsidRPr="001C0105" w:rsidRDefault="00A14395" w:rsidP="001C0105">
      <w:pPr>
        <w:spacing w:after="160" w:line="240" w:lineRule="auto"/>
        <w:rPr>
          <w:rFonts w:ascii="Tahoma" w:hAnsi="Tahoma" w:cs="Tahoma"/>
          <w:sz w:val="24"/>
          <w:szCs w:val="24"/>
        </w:rPr>
      </w:pPr>
    </w:p>
    <w:p w:rsidR="00A14395" w:rsidRPr="001C0105" w:rsidRDefault="00A14395" w:rsidP="001C0105">
      <w:pPr>
        <w:spacing w:after="160" w:line="240" w:lineRule="auto"/>
        <w:rPr>
          <w:rFonts w:ascii="Tahoma" w:hAnsi="Tahoma" w:cs="Tahoma"/>
          <w:sz w:val="24"/>
          <w:szCs w:val="24"/>
        </w:rPr>
      </w:pPr>
    </w:p>
    <w:p w:rsidR="00A14395" w:rsidRPr="00942F4F" w:rsidRDefault="00A1439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A14395" w:rsidRPr="00942F4F" w:rsidRDefault="00A14395" w:rsidP="00653A91">
      <w:pPr>
        <w:pStyle w:val="Paragraphedeliste"/>
        <w:numPr>
          <w:ilvl w:val="0"/>
          <w:numId w:val="29"/>
        </w:numPr>
        <w:spacing w:after="160" w:line="360" w:lineRule="auto"/>
        <w:ind w:left="426" w:hanging="426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</w:rPr>
        <w:t>Créer l’algorithme</w:t>
      </w:r>
    </w:p>
    <w:p w:rsidR="00A14395" w:rsidRPr="00942F4F" w:rsidRDefault="00A14395" w:rsidP="00653A91">
      <w:pPr>
        <w:pStyle w:val="Paragraphedeliste"/>
        <w:spacing w:after="160" w:line="360" w:lineRule="auto"/>
        <w:ind w:left="284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Utilise Algobox pour tester le programme.</w:t>
      </w:r>
    </w:p>
    <w:p w:rsidR="00A14395" w:rsidRPr="00942F4F" w:rsidRDefault="00A14395" w:rsidP="00653A91">
      <w:pPr>
        <w:pStyle w:val="Paragraphedeliste"/>
        <w:spacing w:after="160" w:line="360" w:lineRule="auto"/>
        <w:ind w:left="284"/>
        <w:rPr>
          <w:rFonts w:ascii="Tahoma" w:hAnsi="Tahoma" w:cs="Tahoma"/>
          <w:sz w:val="28"/>
          <w:szCs w:val="28"/>
        </w:rPr>
      </w:pPr>
    </w:p>
    <w:p w:rsidR="00A14395" w:rsidRPr="00942F4F" w:rsidRDefault="00B52FDD" w:rsidP="00653A91">
      <w:pPr>
        <w:pStyle w:val="Paragraphedeliste"/>
        <w:spacing w:after="160" w:line="360" w:lineRule="auto"/>
        <w:ind w:left="284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w:drawing>
          <wp:inline distT="0" distB="0" distL="0" distR="0" wp14:anchorId="2CDD4697" wp14:editId="3FE9EB2B">
            <wp:extent cx="2971800" cy="2584173"/>
            <wp:effectExtent l="0" t="0" r="0" b="6985"/>
            <wp:docPr id="152" name="Imag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3580" cy="25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95" w:rsidRPr="00942F4F" w:rsidRDefault="00A14395" w:rsidP="00653A91">
      <w:pPr>
        <w:pStyle w:val="Paragraphedeliste"/>
        <w:spacing w:after="160" w:line="360" w:lineRule="auto"/>
        <w:ind w:left="284"/>
        <w:rPr>
          <w:rFonts w:ascii="Tahoma" w:hAnsi="Tahoma" w:cs="Tahoma"/>
          <w:sz w:val="28"/>
          <w:szCs w:val="28"/>
        </w:rPr>
      </w:pPr>
    </w:p>
    <w:p w:rsidR="001C0105" w:rsidRDefault="001C010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A14395" w:rsidRPr="00942F4F" w:rsidRDefault="00A14395" w:rsidP="00653A91">
      <w:pPr>
        <w:pStyle w:val="Paragraphedeliste"/>
        <w:numPr>
          <w:ilvl w:val="0"/>
          <w:numId w:val="30"/>
        </w:numPr>
        <w:spacing w:after="160" w:line="360" w:lineRule="auto"/>
        <w:ind w:left="426" w:hanging="426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b/>
          <w:sz w:val="28"/>
          <w:szCs w:val="28"/>
        </w:rPr>
        <w:lastRenderedPageBreak/>
        <w:t>Tester l’algorithme</w:t>
      </w:r>
    </w:p>
    <w:p w:rsidR="00B52FDD" w:rsidRPr="00942F4F" w:rsidRDefault="00B52FDD" w:rsidP="00653A91">
      <w:pPr>
        <w:pStyle w:val="Paragraphedeliste"/>
        <w:spacing w:after="160" w:line="360" w:lineRule="auto"/>
        <w:ind w:left="284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w:drawing>
          <wp:inline distT="0" distB="0" distL="0" distR="0" wp14:anchorId="0BEFA212" wp14:editId="03295107">
            <wp:extent cx="4378072" cy="1685925"/>
            <wp:effectExtent l="0" t="0" r="3810" b="0"/>
            <wp:docPr id="150" name="Imag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7657" cy="16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FDD" w:rsidRPr="00942F4F" w:rsidRDefault="00B52FDD" w:rsidP="00653A91">
      <w:pPr>
        <w:pStyle w:val="Paragraphedeliste"/>
        <w:spacing w:after="160" w:line="360" w:lineRule="auto"/>
        <w:ind w:left="284"/>
        <w:rPr>
          <w:rFonts w:ascii="Tahoma" w:hAnsi="Tahoma" w:cs="Tahoma"/>
          <w:b/>
          <w:sz w:val="28"/>
          <w:szCs w:val="28"/>
        </w:rPr>
      </w:pPr>
      <w:r w:rsidRPr="00942F4F">
        <w:rPr>
          <w:rFonts w:ascii="Tahoma" w:hAnsi="Tahoma" w:cs="Tahoma"/>
          <w:noProof/>
          <w:sz w:val="28"/>
          <w:szCs w:val="28"/>
          <w:lang w:eastAsia="fr-CA"/>
        </w:rPr>
        <w:drawing>
          <wp:inline distT="0" distB="0" distL="0" distR="0" wp14:anchorId="63162DC4" wp14:editId="64E6A932">
            <wp:extent cx="4273904" cy="1628775"/>
            <wp:effectExtent l="0" t="0" r="0" b="0"/>
            <wp:docPr id="151" name="Imag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7047" cy="16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95" w:rsidRPr="00942F4F" w:rsidRDefault="00A1439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A14395" w:rsidRPr="00942F4F" w:rsidRDefault="00A14395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br w:type="page"/>
      </w:r>
    </w:p>
    <w:p w:rsidR="00F419B3" w:rsidRPr="00942F4F" w:rsidRDefault="00E0619A" w:rsidP="00653A91">
      <w:pPr>
        <w:pStyle w:val="Style1TitreProfil"/>
        <w:spacing w:line="360" w:lineRule="auto"/>
      </w:pPr>
      <w:bookmarkStart w:id="9" w:name="_Toc364845649"/>
      <w:r w:rsidRPr="00942F4F">
        <w:lastRenderedPageBreak/>
        <w:t>En résumé</w:t>
      </w:r>
      <w:r w:rsidR="00804AB8" w:rsidRPr="00942F4F">
        <w:t>…</w:t>
      </w:r>
      <w:bookmarkEnd w:id="9"/>
    </w:p>
    <w:p w:rsidR="00804AB8" w:rsidRPr="00942F4F" w:rsidRDefault="00804AB8" w:rsidP="00653A91">
      <w:pPr>
        <w:pStyle w:val="Paragraphedeliste"/>
        <w:spacing w:after="240" w:line="360" w:lineRule="auto"/>
        <w:ind w:left="714"/>
        <w:rPr>
          <w:rFonts w:ascii="Tahoma" w:hAnsi="Tahoma" w:cs="Tahoma"/>
          <w:sz w:val="28"/>
          <w:szCs w:val="28"/>
        </w:rPr>
      </w:pPr>
    </w:p>
    <w:p w:rsidR="00804AB8" w:rsidRPr="00942F4F" w:rsidRDefault="00804AB8" w:rsidP="00653A91">
      <w:pPr>
        <w:pStyle w:val="Paragraphedeliste"/>
        <w:spacing w:after="240" w:line="360" w:lineRule="auto"/>
        <w:ind w:left="714"/>
        <w:rPr>
          <w:rFonts w:ascii="Tahoma" w:hAnsi="Tahoma" w:cs="Tahoma"/>
          <w:sz w:val="28"/>
          <w:szCs w:val="28"/>
        </w:rPr>
      </w:pPr>
    </w:p>
    <w:p w:rsidR="00E0619A" w:rsidRDefault="009F7A4E" w:rsidP="00653A91">
      <w:pPr>
        <w:pStyle w:val="Paragraphedeliste"/>
        <w:numPr>
          <w:ilvl w:val="0"/>
          <w:numId w:val="21"/>
        </w:numPr>
        <w:spacing w:after="240" w:line="360" w:lineRule="auto"/>
        <w:ind w:left="714" w:hanging="357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La valeur d’un </w:t>
      </w:r>
      <w:r w:rsidRPr="001C0105">
        <w:rPr>
          <w:rFonts w:ascii="Tahoma" w:hAnsi="Tahoma" w:cs="Tahoma"/>
          <w:sz w:val="28"/>
          <w:szCs w:val="28"/>
        </w:rPr>
        <w:t>booléen</w:t>
      </w:r>
      <w:r w:rsidRPr="00942F4F">
        <w:rPr>
          <w:rFonts w:ascii="Tahoma" w:hAnsi="Tahoma" w:cs="Tahoma"/>
          <w:color w:val="00B050"/>
          <w:sz w:val="28"/>
          <w:szCs w:val="28"/>
        </w:rPr>
        <w:t xml:space="preserve"> </w:t>
      </w:r>
      <w:r w:rsidRPr="00942F4F">
        <w:rPr>
          <w:rFonts w:ascii="Tahoma" w:hAnsi="Tahoma" w:cs="Tahoma"/>
          <w:sz w:val="28"/>
          <w:szCs w:val="28"/>
        </w:rPr>
        <w:t xml:space="preserve">(une condition) est </w:t>
      </w:r>
      <w:r w:rsidRPr="001C0105">
        <w:rPr>
          <w:rFonts w:ascii="Tahoma" w:hAnsi="Tahoma" w:cs="Tahoma"/>
          <w:b/>
          <w:sz w:val="28"/>
          <w:szCs w:val="28"/>
          <w:u w:val="single"/>
        </w:rPr>
        <w:t>VRAI</w:t>
      </w:r>
      <w:r w:rsidRPr="00942F4F">
        <w:rPr>
          <w:rFonts w:ascii="Tahoma" w:hAnsi="Tahoma" w:cs="Tahoma"/>
          <w:sz w:val="28"/>
          <w:szCs w:val="28"/>
        </w:rPr>
        <w:t xml:space="preserve"> ou </w:t>
      </w:r>
      <w:r w:rsidRPr="001C0105">
        <w:rPr>
          <w:rFonts w:ascii="Tahoma" w:hAnsi="Tahoma" w:cs="Tahoma"/>
          <w:b/>
          <w:sz w:val="28"/>
          <w:szCs w:val="28"/>
          <w:u w:val="single"/>
        </w:rPr>
        <w:t>FAUX</w:t>
      </w:r>
      <w:r w:rsidRPr="00942F4F">
        <w:rPr>
          <w:rFonts w:ascii="Tahoma" w:hAnsi="Tahoma" w:cs="Tahoma"/>
          <w:sz w:val="28"/>
          <w:szCs w:val="28"/>
        </w:rPr>
        <w:t>.</w:t>
      </w:r>
      <w:r w:rsidR="00804AB8" w:rsidRPr="00942F4F">
        <w:rPr>
          <w:rFonts w:ascii="Tahoma" w:hAnsi="Tahoma" w:cs="Tahoma"/>
          <w:sz w:val="28"/>
          <w:szCs w:val="28"/>
        </w:rPr>
        <w:t xml:space="preserve"> (voir </w:t>
      </w:r>
      <w:r w:rsidR="00804AB8" w:rsidRPr="001C0105">
        <w:rPr>
          <w:rFonts w:ascii="Tahoma" w:hAnsi="Tahoma" w:cs="Tahoma"/>
          <w:b/>
          <w:color w:val="00B050"/>
          <w:sz w:val="28"/>
          <w:szCs w:val="28"/>
        </w:rPr>
        <w:t>II – Qu’est-ce qu’une condition ?</w:t>
      </w:r>
      <w:r w:rsidR="00804AB8" w:rsidRPr="00942F4F">
        <w:rPr>
          <w:rFonts w:ascii="Tahoma" w:hAnsi="Tahoma" w:cs="Tahoma"/>
          <w:sz w:val="28"/>
          <w:szCs w:val="28"/>
        </w:rPr>
        <w:t>)</w:t>
      </w:r>
      <w:r w:rsidR="001C0105">
        <w:rPr>
          <w:rFonts w:ascii="Tahoma" w:hAnsi="Tahoma" w:cs="Tahoma"/>
          <w:sz w:val="28"/>
          <w:szCs w:val="28"/>
        </w:rPr>
        <w:t xml:space="preserve"> ;</w:t>
      </w:r>
    </w:p>
    <w:p w:rsidR="001C0105" w:rsidRPr="00942F4F" w:rsidRDefault="001C0105" w:rsidP="001C0105">
      <w:pPr>
        <w:pStyle w:val="Paragraphedeliste"/>
        <w:spacing w:after="240" w:line="360" w:lineRule="auto"/>
        <w:ind w:left="714"/>
        <w:rPr>
          <w:rFonts w:ascii="Tahoma" w:hAnsi="Tahoma" w:cs="Tahoma"/>
          <w:sz w:val="28"/>
          <w:szCs w:val="28"/>
        </w:rPr>
      </w:pPr>
    </w:p>
    <w:p w:rsidR="001C0105" w:rsidRDefault="009F7A4E" w:rsidP="001C0105">
      <w:pPr>
        <w:pStyle w:val="Paragraphedeliste"/>
        <w:numPr>
          <w:ilvl w:val="0"/>
          <w:numId w:val="21"/>
        </w:numPr>
        <w:spacing w:after="240" w:line="360" w:lineRule="auto"/>
        <w:ind w:left="714" w:hanging="357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Les </w:t>
      </w:r>
      <w:r w:rsidRPr="00E4499E">
        <w:rPr>
          <w:rFonts w:ascii="Tahoma" w:hAnsi="Tahoma" w:cs="Tahoma"/>
          <w:b/>
          <w:color w:val="00B050"/>
          <w:sz w:val="28"/>
          <w:szCs w:val="28"/>
        </w:rPr>
        <w:t>SI</w:t>
      </w:r>
      <w:r w:rsidRPr="00942F4F">
        <w:rPr>
          <w:rFonts w:ascii="Tahoma" w:hAnsi="Tahoma" w:cs="Tahoma"/>
          <w:sz w:val="28"/>
          <w:szCs w:val="28"/>
        </w:rPr>
        <w:t xml:space="preserve"> peuvent être </w:t>
      </w:r>
      <w:r w:rsidRPr="001C0105">
        <w:rPr>
          <w:rFonts w:ascii="Tahoma" w:hAnsi="Tahoma" w:cs="Tahoma"/>
          <w:b/>
          <w:sz w:val="28"/>
          <w:szCs w:val="28"/>
          <w:u w:val="single"/>
        </w:rPr>
        <w:t>imbriqués</w:t>
      </w:r>
      <w:r w:rsidRPr="00942F4F">
        <w:rPr>
          <w:rFonts w:ascii="Tahoma" w:hAnsi="Tahoma" w:cs="Tahoma"/>
          <w:color w:val="00B050"/>
          <w:sz w:val="28"/>
          <w:szCs w:val="28"/>
        </w:rPr>
        <w:t> </w:t>
      </w:r>
      <w:r w:rsidRPr="00942F4F">
        <w:rPr>
          <w:rFonts w:ascii="Tahoma" w:hAnsi="Tahoma" w:cs="Tahoma"/>
          <w:sz w:val="28"/>
          <w:szCs w:val="28"/>
        </w:rPr>
        <w:t xml:space="preserve">: c’est-à-dire un </w:t>
      </w:r>
      <w:r w:rsidRPr="001C0105">
        <w:rPr>
          <w:rFonts w:ascii="Tahoma" w:hAnsi="Tahoma" w:cs="Tahoma"/>
          <w:b/>
          <w:color w:val="00B050"/>
          <w:sz w:val="28"/>
          <w:szCs w:val="28"/>
        </w:rPr>
        <w:t>SI…ALORS</w:t>
      </w:r>
      <w:r w:rsidRPr="001C0105">
        <w:rPr>
          <w:rFonts w:ascii="Tahoma" w:hAnsi="Tahoma" w:cs="Tahoma"/>
          <w:color w:val="00B050"/>
          <w:sz w:val="28"/>
          <w:szCs w:val="28"/>
        </w:rPr>
        <w:t xml:space="preserve"> </w:t>
      </w:r>
      <w:r w:rsidRPr="00942F4F">
        <w:rPr>
          <w:rFonts w:ascii="Tahoma" w:hAnsi="Tahoma" w:cs="Tahoma"/>
          <w:sz w:val="28"/>
          <w:szCs w:val="28"/>
        </w:rPr>
        <w:t xml:space="preserve">dans un </w:t>
      </w:r>
      <w:r w:rsidRPr="001C0105">
        <w:rPr>
          <w:rFonts w:ascii="Tahoma" w:hAnsi="Tahoma" w:cs="Tahoma"/>
          <w:b/>
          <w:color w:val="00B050"/>
          <w:sz w:val="28"/>
          <w:szCs w:val="28"/>
        </w:rPr>
        <w:t>SI…ALORS</w:t>
      </w:r>
      <w:r w:rsidRPr="00942F4F">
        <w:rPr>
          <w:rFonts w:ascii="Tahoma" w:hAnsi="Tahoma" w:cs="Tahoma"/>
          <w:sz w:val="28"/>
          <w:szCs w:val="28"/>
        </w:rPr>
        <w:t xml:space="preserve">. (voir </w:t>
      </w:r>
      <w:r w:rsidR="00804AB8" w:rsidRPr="001C0105">
        <w:rPr>
          <w:rFonts w:ascii="Tahoma" w:hAnsi="Tahoma" w:cs="Tahoma"/>
          <w:b/>
          <w:color w:val="00B050"/>
          <w:sz w:val="28"/>
          <w:szCs w:val="28"/>
        </w:rPr>
        <w:t xml:space="preserve">premier </w:t>
      </w:r>
      <w:r w:rsidRPr="001C0105">
        <w:rPr>
          <w:rFonts w:ascii="Tahoma" w:hAnsi="Tahoma" w:cs="Tahoma"/>
          <w:b/>
          <w:color w:val="00B050"/>
          <w:sz w:val="28"/>
          <w:szCs w:val="28"/>
        </w:rPr>
        <w:t>problè</w:t>
      </w:r>
      <w:r w:rsidR="00804AB8" w:rsidRPr="001C0105">
        <w:rPr>
          <w:rFonts w:ascii="Tahoma" w:hAnsi="Tahoma" w:cs="Tahoma"/>
          <w:b/>
          <w:color w:val="00B050"/>
          <w:sz w:val="28"/>
          <w:szCs w:val="28"/>
        </w:rPr>
        <w:t>me</w:t>
      </w:r>
      <w:r w:rsidRPr="00942F4F">
        <w:rPr>
          <w:rFonts w:ascii="Tahoma" w:hAnsi="Tahoma" w:cs="Tahoma"/>
          <w:sz w:val="28"/>
          <w:szCs w:val="28"/>
        </w:rPr>
        <w:t>)</w:t>
      </w:r>
      <w:r w:rsidR="001C0105">
        <w:rPr>
          <w:rFonts w:ascii="Tahoma" w:hAnsi="Tahoma" w:cs="Tahoma"/>
          <w:sz w:val="28"/>
          <w:szCs w:val="28"/>
        </w:rPr>
        <w:t xml:space="preserve"> ;</w:t>
      </w:r>
    </w:p>
    <w:p w:rsidR="001C0105" w:rsidRPr="001C0105" w:rsidRDefault="001C0105" w:rsidP="001C0105">
      <w:pPr>
        <w:pStyle w:val="Paragraphedeliste"/>
        <w:rPr>
          <w:rFonts w:ascii="Tahoma" w:hAnsi="Tahoma" w:cs="Tahoma"/>
          <w:sz w:val="28"/>
          <w:szCs w:val="28"/>
        </w:rPr>
      </w:pPr>
    </w:p>
    <w:p w:rsidR="001C0105" w:rsidRDefault="009F7A4E" w:rsidP="001C0105">
      <w:pPr>
        <w:pStyle w:val="Paragraphedeliste"/>
        <w:numPr>
          <w:ilvl w:val="0"/>
          <w:numId w:val="21"/>
        </w:numPr>
        <w:spacing w:after="240" w:line="360" w:lineRule="auto"/>
        <w:ind w:left="714" w:hanging="357"/>
        <w:rPr>
          <w:rFonts w:ascii="Tahoma" w:hAnsi="Tahoma" w:cs="Tahoma"/>
          <w:sz w:val="28"/>
          <w:szCs w:val="28"/>
        </w:rPr>
      </w:pPr>
      <w:r w:rsidRPr="001C0105">
        <w:rPr>
          <w:rFonts w:ascii="Tahoma" w:hAnsi="Tahoma" w:cs="Tahoma"/>
          <w:b/>
          <w:sz w:val="28"/>
          <w:szCs w:val="28"/>
          <w:u w:val="single"/>
        </w:rPr>
        <w:t>Il n’est pas obligatoire</w:t>
      </w:r>
      <w:r w:rsidRPr="001C0105">
        <w:rPr>
          <w:rFonts w:ascii="Tahoma" w:hAnsi="Tahoma" w:cs="Tahoma"/>
          <w:sz w:val="28"/>
          <w:szCs w:val="28"/>
        </w:rPr>
        <w:t xml:space="preserve"> </w:t>
      </w:r>
      <w:r w:rsidRPr="00942F4F">
        <w:rPr>
          <w:rFonts w:ascii="Tahoma" w:hAnsi="Tahoma" w:cs="Tahoma"/>
          <w:sz w:val="28"/>
          <w:szCs w:val="28"/>
        </w:rPr>
        <w:t xml:space="preserve">d’avoir une instruction (comme </w:t>
      </w:r>
      <w:r w:rsidRPr="001C0105">
        <w:rPr>
          <w:rFonts w:ascii="Tahoma" w:hAnsi="Tahoma" w:cs="Tahoma"/>
          <w:sz w:val="28"/>
          <w:szCs w:val="28"/>
        </w:rPr>
        <w:t>AFFICHER</w:t>
      </w:r>
      <w:r w:rsidRPr="00942F4F">
        <w:rPr>
          <w:rFonts w:ascii="Tahoma" w:hAnsi="Tahoma" w:cs="Tahoma"/>
          <w:sz w:val="28"/>
          <w:szCs w:val="28"/>
        </w:rPr>
        <w:t xml:space="preserve">, CALCULER, etc.) du côté </w:t>
      </w:r>
      <w:r w:rsidRPr="001C0105">
        <w:rPr>
          <w:rFonts w:ascii="Tahoma" w:hAnsi="Tahoma" w:cs="Tahoma"/>
          <w:b/>
          <w:color w:val="00B050"/>
          <w:sz w:val="28"/>
          <w:szCs w:val="28"/>
        </w:rPr>
        <w:t>FAUX</w:t>
      </w:r>
      <w:r w:rsidR="00804AB8" w:rsidRPr="00942F4F">
        <w:rPr>
          <w:rFonts w:ascii="Tahoma" w:hAnsi="Tahoma" w:cs="Tahoma"/>
          <w:sz w:val="28"/>
          <w:szCs w:val="28"/>
        </w:rPr>
        <w:t>/</w:t>
      </w:r>
      <w:r w:rsidR="00804AB8" w:rsidRPr="001C0105">
        <w:rPr>
          <w:rFonts w:ascii="Tahoma" w:hAnsi="Tahoma" w:cs="Tahoma"/>
          <w:b/>
          <w:color w:val="00B050"/>
          <w:sz w:val="28"/>
          <w:szCs w:val="28"/>
        </w:rPr>
        <w:t>SINON</w:t>
      </w:r>
      <w:r w:rsidRPr="00942F4F">
        <w:rPr>
          <w:rFonts w:ascii="Tahoma" w:hAnsi="Tahoma" w:cs="Tahoma"/>
          <w:sz w:val="28"/>
          <w:szCs w:val="28"/>
        </w:rPr>
        <w:t xml:space="preserve"> d’un </w:t>
      </w:r>
      <w:r w:rsidRPr="001C0105">
        <w:rPr>
          <w:rFonts w:ascii="Tahoma" w:hAnsi="Tahoma" w:cs="Tahoma"/>
          <w:b/>
          <w:color w:val="00B050"/>
          <w:sz w:val="28"/>
          <w:szCs w:val="28"/>
        </w:rPr>
        <w:t>SI…ALORS</w:t>
      </w:r>
      <w:r w:rsidR="001C0105">
        <w:rPr>
          <w:rFonts w:ascii="Tahoma" w:hAnsi="Tahoma" w:cs="Tahoma"/>
          <w:sz w:val="28"/>
          <w:szCs w:val="28"/>
        </w:rPr>
        <w:t xml:space="preserve"> ;</w:t>
      </w:r>
    </w:p>
    <w:p w:rsidR="001C0105" w:rsidRPr="001C0105" w:rsidRDefault="001C0105" w:rsidP="001C0105">
      <w:pPr>
        <w:pStyle w:val="Paragraphedeliste"/>
        <w:rPr>
          <w:rFonts w:ascii="Tahoma" w:hAnsi="Tahoma" w:cs="Tahoma"/>
          <w:sz w:val="28"/>
          <w:szCs w:val="28"/>
        </w:rPr>
      </w:pPr>
    </w:p>
    <w:p w:rsidR="00804AB8" w:rsidRDefault="009F7A4E" w:rsidP="00653A91">
      <w:pPr>
        <w:pStyle w:val="Paragraphedeliste"/>
        <w:numPr>
          <w:ilvl w:val="0"/>
          <w:numId w:val="21"/>
        </w:numPr>
        <w:spacing w:after="240" w:line="360" w:lineRule="auto"/>
        <w:ind w:left="714" w:hanging="357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Toutefois, </w:t>
      </w:r>
      <w:r w:rsidRPr="001C0105">
        <w:rPr>
          <w:rFonts w:ascii="Tahoma" w:hAnsi="Tahoma" w:cs="Tahoma"/>
          <w:b/>
          <w:sz w:val="28"/>
          <w:szCs w:val="28"/>
          <w:u w:val="single"/>
        </w:rPr>
        <w:t>il est obligatoire</w:t>
      </w:r>
      <w:r w:rsidRPr="00942F4F">
        <w:rPr>
          <w:rFonts w:ascii="Tahoma" w:hAnsi="Tahoma" w:cs="Tahoma"/>
          <w:color w:val="00B050"/>
          <w:sz w:val="28"/>
          <w:szCs w:val="28"/>
        </w:rPr>
        <w:t xml:space="preserve"> </w:t>
      </w:r>
      <w:r w:rsidRPr="00942F4F">
        <w:rPr>
          <w:rFonts w:ascii="Tahoma" w:hAnsi="Tahoma" w:cs="Tahoma"/>
          <w:sz w:val="28"/>
          <w:szCs w:val="28"/>
        </w:rPr>
        <w:t xml:space="preserve">d’avoir une instruction du côté </w:t>
      </w:r>
      <w:r w:rsidRPr="001C0105">
        <w:rPr>
          <w:rFonts w:ascii="Tahoma" w:hAnsi="Tahoma" w:cs="Tahoma"/>
          <w:b/>
          <w:color w:val="00B050"/>
          <w:sz w:val="28"/>
          <w:szCs w:val="28"/>
        </w:rPr>
        <w:t>VRAI</w:t>
      </w:r>
      <w:r w:rsidRPr="00942F4F">
        <w:rPr>
          <w:rFonts w:ascii="Tahoma" w:hAnsi="Tahoma" w:cs="Tahoma"/>
          <w:sz w:val="28"/>
          <w:szCs w:val="28"/>
        </w:rPr>
        <w:t xml:space="preserve"> d’un </w:t>
      </w:r>
      <w:r w:rsidRPr="001C0105">
        <w:rPr>
          <w:rFonts w:ascii="Tahoma" w:hAnsi="Tahoma" w:cs="Tahoma"/>
          <w:b/>
          <w:color w:val="00B050"/>
          <w:sz w:val="28"/>
          <w:szCs w:val="28"/>
        </w:rPr>
        <w:t>SI…ALORS</w:t>
      </w:r>
      <w:r w:rsidR="001C0105">
        <w:rPr>
          <w:rFonts w:ascii="Tahoma" w:hAnsi="Tahoma" w:cs="Tahoma"/>
          <w:sz w:val="28"/>
          <w:szCs w:val="28"/>
        </w:rPr>
        <w:t xml:space="preserve"> ;</w:t>
      </w:r>
    </w:p>
    <w:p w:rsidR="001C0105" w:rsidRPr="001C0105" w:rsidRDefault="001C0105" w:rsidP="001C0105">
      <w:pPr>
        <w:pStyle w:val="Paragraphedeliste"/>
        <w:rPr>
          <w:rFonts w:ascii="Tahoma" w:hAnsi="Tahoma" w:cs="Tahoma"/>
          <w:sz w:val="28"/>
          <w:szCs w:val="28"/>
        </w:rPr>
      </w:pPr>
    </w:p>
    <w:p w:rsidR="00804AB8" w:rsidRDefault="00804AB8" w:rsidP="00653A91">
      <w:pPr>
        <w:pStyle w:val="Paragraphedeliste"/>
        <w:numPr>
          <w:ilvl w:val="0"/>
          <w:numId w:val="21"/>
        </w:numPr>
        <w:spacing w:after="240" w:line="360" w:lineRule="auto"/>
        <w:ind w:left="714" w:hanging="357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Dans un </w:t>
      </w:r>
      <w:r w:rsidRPr="00942F4F">
        <w:rPr>
          <w:rFonts w:ascii="Tahoma" w:hAnsi="Tahoma" w:cs="Tahoma"/>
          <w:b/>
          <w:color w:val="00B050"/>
          <w:sz w:val="28"/>
          <w:szCs w:val="28"/>
        </w:rPr>
        <w:t>pseudocode</w:t>
      </w:r>
      <w:r w:rsidRPr="00942F4F">
        <w:rPr>
          <w:rFonts w:ascii="Tahoma" w:hAnsi="Tahoma" w:cs="Tahoma"/>
          <w:sz w:val="28"/>
          <w:szCs w:val="28"/>
        </w:rPr>
        <w:t xml:space="preserve">, quand il n’y a pas d’instruction après le </w:t>
      </w:r>
      <w:r w:rsidRPr="00E4499E">
        <w:rPr>
          <w:rFonts w:ascii="Tahoma" w:hAnsi="Tahoma" w:cs="Tahoma"/>
          <w:b/>
          <w:color w:val="00B050"/>
          <w:sz w:val="28"/>
          <w:szCs w:val="28"/>
        </w:rPr>
        <w:t>SINON</w:t>
      </w:r>
      <w:r w:rsidRPr="00942F4F">
        <w:rPr>
          <w:rFonts w:ascii="Tahoma" w:hAnsi="Tahoma" w:cs="Tahoma"/>
          <w:sz w:val="28"/>
          <w:szCs w:val="28"/>
        </w:rPr>
        <w:t xml:space="preserve">, </w:t>
      </w:r>
      <w:r w:rsidRPr="001C0105">
        <w:rPr>
          <w:rFonts w:ascii="Tahoma" w:hAnsi="Tahoma" w:cs="Tahoma"/>
          <w:b/>
          <w:sz w:val="28"/>
          <w:szCs w:val="28"/>
          <w:u w:val="single"/>
        </w:rPr>
        <w:t xml:space="preserve">il </w:t>
      </w:r>
      <w:r w:rsidR="001C0105">
        <w:rPr>
          <w:rFonts w:ascii="Tahoma" w:hAnsi="Tahoma" w:cs="Tahoma"/>
          <w:b/>
          <w:sz w:val="28"/>
          <w:szCs w:val="28"/>
          <w:u w:val="single"/>
        </w:rPr>
        <w:t>ne faut pas</w:t>
      </w:r>
      <w:r w:rsidR="001C0105">
        <w:rPr>
          <w:rFonts w:ascii="Tahoma" w:hAnsi="Tahoma" w:cs="Tahoma"/>
          <w:sz w:val="28"/>
          <w:szCs w:val="28"/>
        </w:rPr>
        <w:t xml:space="preserve"> </w:t>
      </w:r>
      <w:r w:rsidRPr="00942F4F">
        <w:rPr>
          <w:rFonts w:ascii="Tahoma" w:hAnsi="Tahoma" w:cs="Tahoma"/>
          <w:sz w:val="28"/>
          <w:szCs w:val="28"/>
        </w:rPr>
        <w:t xml:space="preserve">écrire le </w:t>
      </w:r>
      <w:r w:rsidRPr="00E4499E">
        <w:rPr>
          <w:rFonts w:ascii="Tahoma" w:hAnsi="Tahoma" w:cs="Tahoma"/>
          <w:b/>
          <w:color w:val="00B050"/>
          <w:sz w:val="28"/>
          <w:szCs w:val="28"/>
        </w:rPr>
        <w:t>SINON</w:t>
      </w:r>
      <w:r w:rsidRPr="00942F4F">
        <w:rPr>
          <w:rFonts w:ascii="Tahoma" w:hAnsi="Tahoma" w:cs="Tahoma"/>
          <w:sz w:val="28"/>
          <w:szCs w:val="28"/>
        </w:rPr>
        <w:t xml:space="preserve">. (Voir </w:t>
      </w:r>
      <w:r w:rsidRPr="001C0105">
        <w:rPr>
          <w:rFonts w:ascii="Tahoma" w:hAnsi="Tahoma" w:cs="Tahoma"/>
          <w:b/>
          <w:color w:val="00B050"/>
          <w:sz w:val="28"/>
          <w:szCs w:val="28"/>
        </w:rPr>
        <w:t>deuxième problème</w:t>
      </w:r>
      <w:r w:rsidRPr="00942F4F">
        <w:rPr>
          <w:rFonts w:ascii="Tahoma" w:hAnsi="Tahoma" w:cs="Tahoma"/>
          <w:sz w:val="28"/>
          <w:szCs w:val="28"/>
        </w:rPr>
        <w:t>)</w:t>
      </w:r>
      <w:r w:rsidR="001C0105">
        <w:rPr>
          <w:rFonts w:ascii="Tahoma" w:hAnsi="Tahoma" w:cs="Tahoma"/>
          <w:sz w:val="28"/>
          <w:szCs w:val="28"/>
        </w:rPr>
        <w:t xml:space="preserve"> ;</w:t>
      </w:r>
    </w:p>
    <w:p w:rsidR="001C0105" w:rsidRPr="001C0105" w:rsidRDefault="001C0105" w:rsidP="001C0105">
      <w:pPr>
        <w:pStyle w:val="Paragraphedeliste"/>
        <w:rPr>
          <w:rFonts w:ascii="Tahoma" w:hAnsi="Tahoma" w:cs="Tahoma"/>
          <w:sz w:val="28"/>
          <w:szCs w:val="28"/>
        </w:rPr>
      </w:pPr>
    </w:p>
    <w:p w:rsidR="00804AB8" w:rsidRPr="00942F4F" w:rsidRDefault="00804AB8" w:rsidP="00653A91">
      <w:pPr>
        <w:pStyle w:val="Paragraphedeliste"/>
        <w:numPr>
          <w:ilvl w:val="0"/>
          <w:numId w:val="21"/>
        </w:numPr>
        <w:spacing w:after="240" w:line="360" w:lineRule="auto"/>
        <w:ind w:left="714" w:hanging="357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Dans un </w:t>
      </w:r>
      <w:r w:rsidRPr="001C0105">
        <w:rPr>
          <w:rFonts w:ascii="Tahoma" w:hAnsi="Tahoma" w:cs="Tahoma"/>
          <w:b/>
          <w:color w:val="00B050"/>
          <w:sz w:val="28"/>
          <w:szCs w:val="28"/>
        </w:rPr>
        <w:t>ordinogramme</w:t>
      </w:r>
      <w:r w:rsidRPr="00942F4F">
        <w:rPr>
          <w:rFonts w:ascii="Tahoma" w:hAnsi="Tahoma" w:cs="Tahoma"/>
          <w:sz w:val="28"/>
          <w:szCs w:val="28"/>
        </w:rPr>
        <w:t xml:space="preserve">, quand il n’y a pas d’instruction du côté </w:t>
      </w:r>
      <w:r w:rsidRPr="001C0105">
        <w:rPr>
          <w:rFonts w:ascii="Tahoma" w:hAnsi="Tahoma" w:cs="Tahoma"/>
          <w:b/>
          <w:color w:val="00B050"/>
          <w:sz w:val="28"/>
          <w:szCs w:val="28"/>
        </w:rPr>
        <w:t>FAUX</w:t>
      </w:r>
      <w:r w:rsidRPr="00942F4F">
        <w:rPr>
          <w:rFonts w:ascii="Tahoma" w:hAnsi="Tahoma" w:cs="Tahoma"/>
          <w:sz w:val="28"/>
          <w:szCs w:val="28"/>
        </w:rPr>
        <w:t xml:space="preserve">, </w:t>
      </w:r>
      <w:r w:rsidRPr="001C0105">
        <w:rPr>
          <w:rFonts w:ascii="Tahoma" w:hAnsi="Tahoma" w:cs="Tahoma"/>
          <w:b/>
          <w:sz w:val="28"/>
          <w:szCs w:val="28"/>
          <w:u w:val="single"/>
        </w:rPr>
        <w:t>il faut relier</w:t>
      </w:r>
      <w:r w:rsidRPr="00942F4F">
        <w:rPr>
          <w:rFonts w:ascii="Tahoma" w:hAnsi="Tahoma" w:cs="Tahoma"/>
          <w:sz w:val="28"/>
          <w:szCs w:val="28"/>
        </w:rPr>
        <w:t xml:space="preserve"> le </w:t>
      </w:r>
      <w:r w:rsidRPr="001C0105">
        <w:rPr>
          <w:rFonts w:ascii="Tahoma" w:hAnsi="Tahoma" w:cs="Tahoma"/>
          <w:b/>
          <w:color w:val="00B050"/>
          <w:sz w:val="28"/>
          <w:szCs w:val="28"/>
        </w:rPr>
        <w:t>SI…ALORS</w:t>
      </w:r>
      <w:r w:rsidRPr="00942F4F">
        <w:rPr>
          <w:rFonts w:ascii="Tahoma" w:hAnsi="Tahoma" w:cs="Tahoma"/>
          <w:sz w:val="28"/>
          <w:szCs w:val="28"/>
        </w:rPr>
        <w:t xml:space="preserve"> au </w:t>
      </w:r>
      <w:r w:rsidRPr="001C0105">
        <w:rPr>
          <w:rFonts w:ascii="Tahoma" w:hAnsi="Tahoma" w:cs="Tahoma"/>
          <w:b/>
          <w:color w:val="00B050"/>
          <w:sz w:val="28"/>
          <w:szCs w:val="28"/>
        </w:rPr>
        <w:t>FIN SI</w:t>
      </w:r>
      <w:r w:rsidRPr="00942F4F">
        <w:rPr>
          <w:rFonts w:ascii="Tahoma" w:hAnsi="Tahoma" w:cs="Tahoma"/>
          <w:sz w:val="28"/>
          <w:szCs w:val="28"/>
        </w:rPr>
        <w:t xml:space="preserve">. (Voir </w:t>
      </w:r>
      <w:r w:rsidRPr="001C0105">
        <w:rPr>
          <w:rFonts w:ascii="Tahoma" w:hAnsi="Tahoma" w:cs="Tahoma"/>
          <w:b/>
          <w:color w:val="00B050"/>
          <w:sz w:val="28"/>
          <w:szCs w:val="28"/>
        </w:rPr>
        <w:t>deuxième problème</w:t>
      </w:r>
      <w:r w:rsidRPr="00942F4F">
        <w:rPr>
          <w:rFonts w:ascii="Tahoma" w:hAnsi="Tahoma" w:cs="Tahoma"/>
          <w:sz w:val="28"/>
          <w:szCs w:val="28"/>
        </w:rPr>
        <w:t>)</w:t>
      </w:r>
      <w:r w:rsidR="001C0105">
        <w:rPr>
          <w:rFonts w:ascii="Tahoma" w:hAnsi="Tahoma" w:cs="Tahoma"/>
          <w:sz w:val="28"/>
          <w:szCs w:val="28"/>
        </w:rPr>
        <w:t>.</w:t>
      </w:r>
    </w:p>
    <w:p w:rsidR="00804AB8" w:rsidRPr="00942F4F" w:rsidRDefault="00804AB8" w:rsidP="00653A91">
      <w:pPr>
        <w:spacing w:after="240" w:line="360" w:lineRule="auto"/>
        <w:rPr>
          <w:rFonts w:ascii="Tahoma" w:hAnsi="Tahoma" w:cs="Tahoma"/>
          <w:sz w:val="28"/>
          <w:szCs w:val="28"/>
        </w:rPr>
      </w:pPr>
    </w:p>
    <w:p w:rsidR="00897578" w:rsidRPr="00942F4F" w:rsidRDefault="00897578" w:rsidP="00653A91">
      <w:pPr>
        <w:pStyle w:val="Paragraphedeliste"/>
        <w:numPr>
          <w:ilvl w:val="0"/>
          <w:numId w:val="21"/>
        </w:numPr>
        <w:spacing w:after="240" w:line="360" w:lineRule="auto"/>
        <w:ind w:left="714" w:hanging="357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br w:type="page"/>
      </w:r>
    </w:p>
    <w:p w:rsidR="00897578" w:rsidRPr="00942F4F" w:rsidRDefault="00DC7B5C" w:rsidP="00653A91">
      <w:pPr>
        <w:pStyle w:val="Style1TitreProfil"/>
        <w:numPr>
          <w:ilvl w:val="0"/>
          <w:numId w:val="0"/>
        </w:numPr>
        <w:spacing w:line="360" w:lineRule="auto"/>
        <w:ind w:left="720"/>
      </w:pPr>
      <w:bookmarkStart w:id="10" w:name="_Toc364845650"/>
      <w:r w:rsidRPr="00942F4F">
        <w:lastRenderedPageBreak/>
        <w:t xml:space="preserve">Annexe 1 – </w:t>
      </w:r>
      <w:r w:rsidR="00897578" w:rsidRPr="00942F4F">
        <w:t>Corrigé</w:t>
      </w:r>
      <w:r w:rsidR="009E437B" w:rsidRPr="00942F4F">
        <w:t xml:space="preserve"> de l’exercice</w:t>
      </w:r>
      <w:r w:rsidRPr="00942F4F">
        <w:t xml:space="preserve"> sur les conditions</w:t>
      </w:r>
      <w:bookmarkEnd w:id="10"/>
    </w:p>
    <w:p w:rsidR="00DC7B5C" w:rsidRPr="00942F4F" w:rsidRDefault="00DC7B5C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1417"/>
        <w:gridCol w:w="1276"/>
        <w:gridCol w:w="3441"/>
      </w:tblGrid>
      <w:tr w:rsidR="00890C24" w:rsidRPr="00942F4F" w:rsidTr="000013B2">
        <w:tc>
          <w:tcPr>
            <w:tcW w:w="3936" w:type="dxa"/>
          </w:tcPr>
          <w:p w:rsidR="00890C24" w:rsidRPr="002208CA" w:rsidRDefault="00890C24" w:rsidP="002208C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208CA">
              <w:rPr>
                <w:rFonts w:ascii="Tahoma" w:hAnsi="Tahoma" w:cs="Tahoma"/>
                <w:b/>
                <w:sz w:val="20"/>
                <w:szCs w:val="20"/>
              </w:rPr>
              <w:t>Condition</w:t>
            </w:r>
          </w:p>
        </w:tc>
        <w:tc>
          <w:tcPr>
            <w:tcW w:w="1417" w:type="dxa"/>
          </w:tcPr>
          <w:p w:rsidR="00890C24" w:rsidRPr="002208CA" w:rsidRDefault="00890C24" w:rsidP="002208C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208CA">
              <w:rPr>
                <w:rFonts w:ascii="Tahoma" w:hAnsi="Tahoma" w:cs="Tahoma"/>
                <w:b/>
                <w:sz w:val="20"/>
                <w:szCs w:val="20"/>
              </w:rPr>
              <w:t>Variable A</w:t>
            </w:r>
          </w:p>
        </w:tc>
        <w:tc>
          <w:tcPr>
            <w:tcW w:w="1276" w:type="dxa"/>
          </w:tcPr>
          <w:p w:rsidR="00890C24" w:rsidRPr="002208CA" w:rsidRDefault="00890C24" w:rsidP="002208C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208CA">
              <w:rPr>
                <w:rFonts w:ascii="Tahoma" w:hAnsi="Tahoma" w:cs="Tahoma"/>
                <w:b/>
                <w:sz w:val="20"/>
                <w:szCs w:val="20"/>
              </w:rPr>
              <w:t>Variable B</w:t>
            </w:r>
          </w:p>
        </w:tc>
        <w:tc>
          <w:tcPr>
            <w:tcW w:w="3441" w:type="dxa"/>
          </w:tcPr>
          <w:p w:rsidR="00890C24" w:rsidRPr="002208CA" w:rsidRDefault="00890C24" w:rsidP="002208C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208CA">
              <w:rPr>
                <w:rFonts w:ascii="Tahoma" w:hAnsi="Tahoma" w:cs="Tahoma"/>
                <w:b/>
                <w:sz w:val="20"/>
                <w:szCs w:val="20"/>
              </w:rPr>
              <w:t>Réponse</w:t>
            </w:r>
          </w:p>
        </w:tc>
      </w:tr>
      <w:tr w:rsidR="00890C24" w:rsidRPr="00942F4F" w:rsidTr="000013B2">
        <w:tc>
          <w:tcPr>
            <w:tcW w:w="3936" w:type="dxa"/>
          </w:tcPr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A = B ALORS…</w:t>
            </w:r>
          </w:p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20 = 20</w:t>
            </w:r>
          </w:p>
        </w:tc>
        <w:tc>
          <w:tcPr>
            <w:tcW w:w="1417" w:type="dxa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20</w:t>
            </w:r>
          </w:p>
        </w:tc>
        <w:tc>
          <w:tcPr>
            <w:tcW w:w="1276" w:type="dxa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20</w:t>
            </w:r>
          </w:p>
        </w:tc>
        <w:tc>
          <w:tcPr>
            <w:tcW w:w="3441" w:type="dxa"/>
            <w:tcBorders>
              <w:bottom w:val="single" w:sz="4" w:space="0" w:color="auto"/>
            </w:tcBorders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VRAI</w:t>
            </w:r>
          </w:p>
        </w:tc>
      </w:tr>
      <w:tr w:rsidR="00890C24" w:rsidRPr="00942F4F" w:rsidTr="000013B2">
        <w:tc>
          <w:tcPr>
            <w:tcW w:w="3936" w:type="dxa"/>
          </w:tcPr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A &lt;&gt; B ALORS…</w:t>
            </w:r>
          </w:p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60 &lt;&gt; 60</w:t>
            </w:r>
          </w:p>
        </w:tc>
        <w:tc>
          <w:tcPr>
            <w:tcW w:w="1417" w:type="dxa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60</w:t>
            </w:r>
          </w:p>
        </w:tc>
        <w:tc>
          <w:tcPr>
            <w:tcW w:w="1276" w:type="dxa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60</w:t>
            </w:r>
          </w:p>
        </w:tc>
        <w:tc>
          <w:tcPr>
            <w:tcW w:w="3441" w:type="dxa"/>
            <w:shd w:val="clear" w:color="auto" w:fill="C2D69B" w:themeFill="accent3" w:themeFillTint="99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FAUX</w:t>
            </w:r>
          </w:p>
        </w:tc>
      </w:tr>
      <w:tr w:rsidR="00890C24" w:rsidRPr="00942F4F" w:rsidTr="000013B2">
        <w:tc>
          <w:tcPr>
            <w:tcW w:w="3936" w:type="dxa"/>
          </w:tcPr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A &gt;= 70 ALORS…</w:t>
            </w:r>
          </w:p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70 &gt;= 70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70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441" w:type="dxa"/>
            <w:shd w:val="clear" w:color="auto" w:fill="C2D69B" w:themeFill="accent3" w:themeFillTint="99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VRAI</w:t>
            </w:r>
          </w:p>
        </w:tc>
      </w:tr>
      <w:tr w:rsidR="00890C24" w:rsidRPr="00942F4F" w:rsidTr="000013B2">
        <w:tc>
          <w:tcPr>
            <w:tcW w:w="3936" w:type="dxa"/>
          </w:tcPr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1 = 1 ALORS…</w:t>
            </w:r>
          </w:p>
        </w:tc>
        <w:tc>
          <w:tcPr>
            <w:tcW w:w="1417" w:type="dxa"/>
            <w:shd w:val="clear" w:color="auto" w:fill="00B050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00B050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441" w:type="dxa"/>
            <w:shd w:val="clear" w:color="auto" w:fill="C2D69B" w:themeFill="accent3" w:themeFillTint="99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VRAI</w:t>
            </w:r>
          </w:p>
        </w:tc>
      </w:tr>
      <w:tr w:rsidR="00890C24" w:rsidRPr="00942F4F" w:rsidTr="000013B2">
        <w:tc>
          <w:tcPr>
            <w:tcW w:w="3936" w:type="dxa"/>
          </w:tcPr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50 =&lt; B ALORS…</w:t>
            </w:r>
          </w:p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50 =&lt; 50</w:t>
            </w:r>
          </w:p>
        </w:tc>
        <w:tc>
          <w:tcPr>
            <w:tcW w:w="1417" w:type="dxa"/>
            <w:shd w:val="clear" w:color="auto" w:fill="00B050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50</w:t>
            </w:r>
          </w:p>
        </w:tc>
        <w:tc>
          <w:tcPr>
            <w:tcW w:w="3441" w:type="dxa"/>
            <w:shd w:val="clear" w:color="auto" w:fill="C2D69B" w:themeFill="accent3" w:themeFillTint="99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VRAI</w:t>
            </w:r>
          </w:p>
        </w:tc>
      </w:tr>
      <w:tr w:rsidR="00890C24" w:rsidRPr="00942F4F" w:rsidTr="000013B2">
        <w:tc>
          <w:tcPr>
            <w:tcW w:w="3936" w:type="dxa"/>
          </w:tcPr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A = B ALORS…</w:t>
            </w:r>
          </w:p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« ALLO » = « ALLO »</w:t>
            </w:r>
          </w:p>
        </w:tc>
        <w:tc>
          <w:tcPr>
            <w:tcW w:w="1417" w:type="dxa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ALLO</w:t>
            </w:r>
          </w:p>
        </w:tc>
        <w:tc>
          <w:tcPr>
            <w:tcW w:w="1276" w:type="dxa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ALLO</w:t>
            </w:r>
          </w:p>
        </w:tc>
        <w:tc>
          <w:tcPr>
            <w:tcW w:w="3441" w:type="dxa"/>
            <w:shd w:val="clear" w:color="auto" w:fill="C2D69B" w:themeFill="accent3" w:themeFillTint="99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VRAI</w:t>
            </w:r>
          </w:p>
        </w:tc>
      </w:tr>
      <w:tr w:rsidR="00890C24" w:rsidRPr="00942F4F" w:rsidTr="000013B2">
        <w:tc>
          <w:tcPr>
            <w:tcW w:w="3936" w:type="dxa"/>
          </w:tcPr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A &lt;&gt; B  ALORS…</w:t>
            </w:r>
          </w:p>
          <w:p w:rsidR="00E331CB" w:rsidRPr="00942F4F" w:rsidRDefault="00E331C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 xml:space="preserve">« «TATA » &lt;&gt; « tata »  </w:t>
            </w:r>
          </w:p>
        </w:tc>
        <w:tc>
          <w:tcPr>
            <w:tcW w:w="1417" w:type="dxa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TATA</w:t>
            </w:r>
          </w:p>
        </w:tc>
        <w:tc>
          <w:tcPr>
            <w:tcW w:w="1276" w:type="dxa"/>
            <w:vAlign w:val="center"/>
          </w:tcPr>
          <w:p w:rsidR="00890C24" w:rsidRPr="00942F4F" w:rsidRDefault="00890C24" w:rsidP="002208CA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tata</w:t>
            </w:r>
          </w:p>
        </w:tc>
        <w:tc>
          <w:tcPr>
            <w:tcW w:w="3441" w:type="dxa"/>
            <w:shd w:val="clear" w:color="auto" w:fill="C2D69B" w:themeFill="accent3" w:themeFillTint="99"/>
            <w:vAlign w:val="center"/>
          </w:tcPr>
          <w:p w:rsidR="00890C24" w:rsidRPr="00942F4F" w:rsidRDefault="00890C24" w:rsidP="000013B2">
            <w:pPr>
              <w:spacing w:after="16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VRAI</w:t>
            </w:r>
          </w:p>
          <w:p w:rsidR="00890C24" w:rsidRPr="002208CA" w:rsidRDefault="00890C24" w:rsidP="000013B2">
            <w:pPr>
              <w:spacing w:after="1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208CA">
              <w:rPr>
                <w:rFonts w:ascii="Tahoma" w:hAnsi="Tahoma" w:cs="Tahoma"/>
                <w:sz w:val="24"/>
                <w:szCs w:val="24"/>
              </w:rPr>
              <w:t xml:space="preserve">En programmation, une lettre majuscule </w:t>
            </w:r>
            <w:r w:rsidRPr="002208CA">
              <w:rPr>
                <w:rFonts w:ascii="Tahoma" w:hAnsi="Tahoma" w:cs="Tahoma"/>
                <w:b/>
                <w:sz w:val="24"/>
                <w:szCs w:val="24"/>
              </w:rPr>
              <w:t>n’est pas équivalente</w:t>
            </w:r>
            <w:r w:rsidRPr="002208CA">
              <w:rPr>
                <w:rFonts w:ascii="Tahoma" w:hAnsi="Tahoma" w:cs="Tahoma"/>
                <w:sz w:val="24"/>
                <w:szCs w:val="24"/>
              </w:rPr>
              <w:t xml:space="preserve"> à une lettre minuscule.</w:t>
            </w:r>
          </w:p>
        </w:tc>
      </w:tr>
      <w:tr w:rsidR="00890C24" w:rsidRPr="00942F4F" w:rsidTr="000013B2">
        <w:tc>
          <w:tcPr>
            <w:tcW w:w="3936" w:type="dxa"/>
          </w:tcPr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(A-50) &gt; (B*5)  ALORS…</w:t>
            </w:r>
          </w:p>
          <w:p w:rsidR="00E331CB" w:rsidRPr="00942F4F" w:rsidRDefault="00E331C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 xml:space="preserve">(100-50) &gt; (10*5)  </w:t>
            </w:r>
          </w:p>
          <w:p w:rsidR="00E331CB" w:rsidRPr="00942F4F" w:rsidRDefault="00E331C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50 &gt; 50</w:t>
            </w:r>
          </w:p>
        </w:tc>
        <w:tc>
          <w:tcPr>
            <w:tcW w:w="1417" w:type="dxa"/>
          </w:tcPr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890C24" w:rsidRPr="00942F4F" w:rsidRDefault="00890C24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10</w:t>
            </w:r>
          </w:p>
        </w:tc>
        <w:tc>
          <w:tcPr>
            <w:tcW w:w="3441" w:type="dxa"/>
            <w:shd w:val="clear" w:color="auto" w:fill="C2D69B" w:themeFill="accent3" w:themeFillTint="99"/>
          </w:tcPr>
          <w:p w:rsidR="00E331CB" w:rsidRPr="00942F4F" w:rsidRDefault="00E331CB" w:rsidP="000013B2">
            <w:pPr>
              <w:spacing w:after="16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FAUX</w:t>
            </w:r>
          </w:p>
          <w:p w:rsidR="00890C24" w:rsidRPr="002208CA" w:rsidRDefault="00E331CB" w:rsidP="000013B2">
            <w:pPr>
              <w:spacing w:after="16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208CA">
              <w:rPr>
                <w:rFonts w:ascii="Tahoma" w:hAnsi="Tahoma" w:cs="Tahoma"/>
                <w:sz w:val="24"/>
                <w:szCs w:val="24"/>
              </w:rPr>
              <w:t>N’oubliez pas la priorité des opérations : trouvez la réponse du calcul entre parenthèses avant.</w:t>
            </w:r>
          </w:p>
        </w:tc>
      </w:tr>
    </w:tbl>
    <w:p w:rsidR="00DC7B5C" w:rsidRPr="00942F4F" w:rsidRDefault="00DC7B5C" w:rsidP="00653A91">
      <w:pPr>
        <w:pStyle w:val="Style1TitreProfil"/>
        <w:numPr>
          <w:ilvl w:val="0"/>
          <w:numId w:val="0"/>
        </w:numPr>
        <w:spacing w:line="360" w:lineRule="auto"/>
        <w:ind w:left="720"/>
      </w:pPr>
      <w:bookmarkStart w:id="11" w:name="_Toc364845651"/>
      <w:r w:rsidRPr="00942F4F">
        <w:lastRenderedPageBreak/>
        <w:t>Annexe 2 – Corrigé de l’exercice sur les variables</w:t>
      </w:r>
      <w:bookmarkEnd w:id="11"/>
    </w:p>
    <w:p w:rsidR="00DC7B5C" w:rsidRPr="00942F4F" w:rsidRDefault="00DC7B5C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5D3C58" w:rsidRPr="00942F4F" w:rsidRDefault="005D3C58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 xml:space="preserve">Voici des </w:t>
      </w:r>
      <w:r w:rsidRPr="00284260">
        <w:rPr>
          <w:rFonts w:ascii="Tahoma" w:hAnsi="Tahoma" w:cs="Tahoma"/>
          <w:b/>
          <w:sz w:val="28"/>
          <w:szCs w:val="28"/>
          <w:u w:val="single"/>
        </w:rPr>
        <w:t>exemples</w:t>
      </w:r>
      <w:r w:rsidRPr="00942F4F">
        <w:rPr>
          <w:rFonts w:ascii="Tahoma" w:hAnsi="Tahoma" w:cs="Tahoma"/>
          <w:sz w:val="28"/>
          <w:szCs w:val="28"/>
        </w:rPr>
        <w:t xml:space="preserve"> de réponses. Des réponses différentes sont acceptées dans la mesure qu’elles respectent les règles énoncées précédemment.</w:t>
      </w:r>
    </w:p>
    <w:p w:rsidR="005D3C58" w:rsidRPr="00942F4F" w:rsidRDefault="005D3C58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746"/>
        <w:gridCol w:w="3994"/>
      </w:tblGrid>
      <w:tr w:rsidR="00DC7B5C" w:rsidRPr="00942F4F" w:rsidTr="00284260">
        <w:trPr>
          <w:jc w:val="center"/>
        </w:trPr>
        <w:tc>
          <w:tcPr>
            <w:tcW w:w="5746" w:type="dxa"/>
          </w:tcPr>
          <w:p w:rsidR="00DC7B5C" w:rsidRPr="00942F4F" w:rsidRDefault="00DC7B5C" w:rsidP="00284260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Description de la variable</w:t>
            </w:r>
          </w:p>
        </w:tc>
        <w:tc>
          <w:tcPr>
            <w:tcW w:w="3994" w:type="dxa"/>
          </w:tcPr>
          <w:p w:rsidR="00DC7B5C" w:rsidRPr="00942F4F" w:rsidRDefault="00DC7B5C" w:rsidP="00284260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Réponse</w:t>
            </w:r>
          </w:p>
        </w:tc>
      </w:tr>
      <w:tr w:rsidR="00DC7B5C" w:rsidRPr="00942F4F" w:rsidTr="00284260">
        <w:trPr>
          <w:jc w:val="center"/>
        </w:trPr>
        <w:tc>
          <w:tcPr>
            <w:tcW w:w="5746" w:type="dxa"/>
            <w:vAlign w:val="center"/>
          </w:tcPr>
          <w:p w:rsidR="00DC7B5C" w:rsidRPr="00942F4F" w:rsidRDefault="00DC7B5C" w:rsidP="00284260">
            <w:pPr>
              <w:spacing w:before="60" w:afterLines="60" w:after="144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Effectuer la somme de tous les notes</w:t>
            </w:r>
          </w:p>
        </w:tc>
        <w:tc>
          <w:tcPr>
            <w:tcW w:w="3994" w:type="dxa"/>
            <w:tcBorders>
              <w:bottom w:val="single" w:sz="4" w:space="0" w:color="auto"/>
            </w:tcBorders>
            <w:vAlign w:val="center"/>
          </w:tcPr>
          <w:p w:rsidR="00DC7B5C" w:rsidRPr="00942F4F" w:rsidRDefault="00DC7B5C" w:rsidP="00284260">
            <w:pPr>
              <w:spacing w:before="60" w:afterLines="60" w:after="144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SommeNotes</w:t>
            </w:r>
          </w:p>
        </w:tc>
      </w:tr>
      <w:tr w:rsidR="00DC7B5C" w:rsidRPr="00942F4F" w:rsidTr="00284260">
        <w:trPr>
          <w:jc w:val="center"/>
        </w:trPr>
        <w:tc>
          <w:tcPr>
            <w:tcW w:w="5746" w:type="dxa"/>
            <w:vAlign w:val="center"/>
          </w:tcPr>
          <w:p w:rsidR="00DC7B5C" w:rsidRPr="00942F4F" w:rsidRDefault="00DC7B5C" w:rsidP="00284260">
            <w:pPr>
              <w:spacing w:before="60" w:afterLines="60" w:after="144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Calculer le montant total de toutes les taxes</w:t>
            </w:r>
          </w:p>
        </w:tc>
        <w:tc>
          <w:tcPr>
            <w:tcW w:w="3994" w:type="dxa"/>
            <w:shd w:val="clear" w:color="auto" w:fill="C2D69B" w:themeFill="accent3" w:themeFillTint="99"/>
            <w:vAlign w:val="center"/>
          </w:tcPr>
          <w:p w:rsidR="00DC7B5C" w:rsidRPr="00942F4F" w:rsidRDefault="005D3C58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TotalTaxe</w:t>
            </w:r>
          </w:p>
          <w:p w:rsidR="005D3C58" w:rsidRPr="00942F4F" w:rsidRDefault="005D3C58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tot_taxe</w:t>
            </w:r>
          </w:p>
        </w:tc>
      </w:tr>
      <w:tr w:rsidR="00DC7B5C" w:rsidRPr="00942F4F" w:rsidTr="00284260">
        <w:trPr>
          <w:jc w:val="center"/>
        </w:trPr>
        <w:tc>
          <w:tcPr>
            <w:tcW w:w="5746" w:type="dxa"/>
            <w:vAlign w:val="center"/>
          </w:tcPr>
          <w:p w:rsidR="00DC7B5C" w:rsidRPr="00942F4F" w:rsidRDefault="00DC7B5C" w:rsidP="00284260">
            <w:pPr>
              <w:spacing w:before="60" w:afterLines="60" w:after="144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Entrer le nom du légume</w:t>
            </w:r>
          </w:p>
        </w:tc>
        <w:tc>
          <w:tcPr>
            <w:tcW w:w="3994" w:type="dxa"/>
            <w:shd w:val="clear" w:color="auto" w:fill="C2D69B" w:themeFill="accent3" w:themeFillTint="99"/>
            <w:vAlign w:val="center"/>
          </w:tcPr>
          <w:p w:rsidR="00DC7B5C" w:rsidRPr="00942F4F" w:rsidRDefault="005D3C58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Legume</w:t>
            </w:r>
          </w:p>
          <w:p w:rsidR="005D3C58" w:rsidRPr="00942F4F" w:rsidRDefault="005D3C58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NmLgme</w:t>
            </w:r>
          </w:p>
        </w:tc>
      </w:tr>
      <w:tr w:rsidR="00DC7B5C" w:rsidRPr="00942F4F" w:rsidTr="00284260">
        <w:trPr>
          <w:jc w:val="center"/>
        </w:trPr>
        <w:tc>
          <w:tcPr>
            <w:tcW w:w="5746" w:type="dxa"/>
            <w:vAlign w:val="center"/>
          </w:tcPr>
          <w:p w:rsidR="00DC7B5C" w:rsidRPr="00942F4F" w:rsidRDefault="00DC7B5C" w:rsidP="00284260">
            <w:pPr>
              <w:spacing w:before="60" w:afterLines="60" w:after="144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Afficher le montant de l’addition</w:t>
            </w:r>
          </w:p>
        </w:tc>
        <w:tc>
          <w:tcPr>
            <w:tcW w:w="3994" w:type="dxa"/>
            <w:shd w:val="clear" w:color="auto" w:fill="C2D69B" w:themeFill="accent3" w:themeFillTint="99"/>
            <w:vAlign w:val="center"/>
          </w:tcPr>
          <w:p w:rsidR="00DC7B5C" w:rsidRPr="00942F4F" w:rsidRDefault="005D3C58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Mont</w:t>
            </w:r>
          </w:p>
          <w:p w:rsidR="005D3C58" w:rsidRPr="00942F4F" w:rsidRDefault="005D3C58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Montant</w:t>
            </w:r>
          </w:p>
          <w:p w:rsidR="005D3C58" w:rsidRPr="00942F4F" w:rsidRDefault="005D3C58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MtAdd</w:t>
            </w:r>
          </w:p>
        </w:tc>
      </w:tr>
      <w:tr w:rsidR="00DC7B5C" w:rsidRPr="00942F4F" w:rsidTr="00284260">
        <w:trPr>
          <w:jc w:val="center"/>
        </w:trPr>
        <w:tc>
          <w:tcPr>
            <w:tcW w:w="5746" w:type="dxa"/>
            <w:vAlign w:val="center"/>
          </w:tcPr>
          <w:p w:rsidR="00DC7B5C" w:rsidRPr="00942F4F" w:rsidRDefault="00DC7B5C" w:rsidP="00284260">
            <w:pPr>
              <w:spacing w:before="60" w:afterLines="60" w:after="144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Écrire dans un fichier le nombre de personnes composant la famille (adultes et les enfants)</w:t>
            </w:r>
          </w:p>
        </w:tc>
        <w:tc>
          <w:tcPr>
            <w:tcW w:w="3994" w:type="dxa"/>
            <w:shd w:val="clear" w:color="auto" w:fill="C2D69B" w:themeFill="accent3" w:themeFillTint="99"/>
            <w:vAlign w:val="center"/>
          </w:tcPr>
          <w:p w:rsidR="00DC7B5C" w:rsidRPr="00942F4F" w:rsidRDefault="005D3C58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Tot</w:t>
            </w:r>
            <w:r w:rsidR="006055FB" w:rsidRPr="00942F4F">
              <w:rPr>
                <w:rFonts w:ascii="Tahoma" w:hAnsi="Tahoma" w:cs="Tahoma"/>
                <w:sz w:val="28"/>
                <w:szCs w:val="28"/>
              </w:rPr>
              <w:t>_</w:t>
            </w:r>
            <w:r w:rsidRPr="00942F4F">
              <w:rPr>
                <w:rFonts w:ascii="Tahoma" w:hAnsi="Tahoma" w:cs="Tahoma"/>
                <w:sz w:val="28"/>
                <w:szCs w:val="28"/>
              </w:rPr>
              <w:t>Fmlle</w:t>
            </w:r>
          </w:p>
          <w:p w:rsidR="006055FB" w:rsidRPr="00942F4F" w:rsidRDefault="006055FB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TotalFam</w:t>
            </w:r>
          </w:p>
          <w:p w:rsidR="006055FB" w:rsidRPr="00942F4F" w:rsidRDefault="006055FB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Famille</w:t>
            </w:r>
          </w:p>
        </w:tc>
      </w:tr>
      <w:tr w:rsidR="00DC7B5C" w:rsidRPr="00942F4F" w:rsidTr="00284260">
        <w:trPr>
          <w:jc w:val="center"/>
        </w:trPr>
        <w:tc>
          <w:tcPr>
            <w:tcW w:w="5746" w:type="dxa"/>
            <w:vAlign w:val="center"/>
          </w:tcPr>
          <w:p w:rsidR="00DC7B5C" w:rsidRPr="00942F4F" w:rsidRDefault="00DC7B5C" w:rsidP="00284260">
            <w:pPr>
              <w:spacing w:before="60" w:afterLines="60" w:after="144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Imprimer le pourcentage des taxes scolaires</w:t>
            </w:r>
          </w:p>
        </w:tc>
        <w:tc>
          <w:tcPr>
            <w:tcW w:w="3994" w:type="dxa"/>
            <w:shd w:val="clear" w:color="auto" w:fill="C2D69B" w:themeFill="accent3" w:themeFillTint="99"/>
            <w:vAlign w:val="center"/>
          </w:tcPr>
          <w:p w:rsidR="00DC7B5C" w:rsidRPr="00942F4F" w:rsidRDefault="006055FB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PourTxScol</w:t>
            </w:r>
          </w:p>
        </w:tc>
      </w:tr>
      <w:tr w:rsidR="00DC7B5C" w:rsidRPr="00942F4F" w:rsidTr="00284260">
        <w:trPr>
          <w:jc w:val="center"/>
        </w:trPr>
        <w:tc>
          <w:tcPr>
            <w:tcW w:w="5746" w:type="dxa"/>
            <w:vAlign w:val="center"/>
          </w:tcPr>
          <w:p w:rsidR="00DC7B5C" w:rsidRPr="00942F4F" w:rsidRDefault="00DC7B5C" w:rsidP="00284260">
            <w:pPr>
              <w:spacing w:before="60" w:afterLines="60" w:after="144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Retenir l’heure de départ</w:t>
            </w:r>
          </w:p>
        </w:tc>
        <w:tc>
          <w:tcPr>
            <w:tcW w:w="3994" w:type="dxa"/>
            <w:shd w:val="clear" w:color="auto" w:fill="C2D69B" w:themeFill="accent3" w:themeFillTint="99"/>
            <w:vAlign w:val="center"/>
          </w:tcPr>
          <w:p w:rsidR="00DC7B5C" w:rsidRPr="00942F4F" w:rsidRDefault="006055FB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HDepart</w:t>
            </w:r>
          </w:p>
          <w:p w:rsidR="006055FB" w:rsidRPr="00942F4F" w:rsidRDefault="006055FB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Hre_dep</w:t>
            </w:r>
          </w:p>
        </w:tc>
      </w:tr>
      <w:tr w:rsidR="00DC7B5C" w:rsidRPr="00942F4F" w:rsidTr="00284260">
        <w:trPr>
          <w:jc w:val="center"/>
        </w:trPr>
        <w:tc>
          <w:tcPr>
            <w:tcW w:w="5746" w:type="dxa"/>
            <w:vAlign w:val="center"/>
          </w:tcPr>
          <w:p w:rsidR="00DC7B5C" w:rsidRPr="00942F4F" w:rsidRDefault="00DC7B5C" w:rsidP="00284260">
            <w:pPr>
              <w:spacing w:before="60" w:afterLines="60" w:after="144" w:line="360" w:lineRule="auto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Afficher la date du jour</w:t>
            </w:r>
          </w:p>
        </w:tc>
        <w:tc>
          <w:tcPr>
            <w:tcW w:w="3994" w:type="dxa"/>
            <w:shd w:val="clear" w:color="auto" w:fill="C2D69B" w:themeFill="accent3" w:themeFillTint="99"/>
            <w:vAlign w:val="center"/>
          </w:tcPr>
          <w:p w:rsidR="00DC7B5C" w:rsidRPr="00942F4F" w:rsidRDefault="006055FB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Aujourdhui</w:t>
            </w:r>
          </w:p>
          <w:p w:rsidR="006055FB" w:rsidRPr="00942F4F" w:rsidRDefault="006055FB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DJour</w:t>
            </w:r>
          </w:p>
          <w:p w:rsidR="006055FB" w:rsidRPr="00942F4F" w:rsidRDefault="006055FB" w:rsidP="00284260">
            <w:pPr>
              <w:spacing w:before="60" w:afterLines="60" w:after="144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Dat_jr</w:t>
            </w:r>
          </w:p>
        </w:tc>
      </w:tr>
    </w:tbl>
    <w:p w:rsidR="00DC7B5C" w:rsidRPr="00942F4F" w:rsidRDefault="00EA25DE" w:rsidP="00284260">
      <w:pPr>
        <w:pStyle w:val="Style1TitreProfil"/>
        <w:numPr>
          <w:ilvl w:val="0"/>
          <w:numId w:val="0"/>
        </w:numPr>
        <w:spacing w:line="240" w:lineRule="auto"/>
        <w:ind w:left="720"/>
      </w:pPr>
      <w:bookmarkStart w:id="12" w:name="_Toc364845652"/>
      <w:r w:rsidRPr="00942F4F">
        <w:lastRenderedPageBreak/>
        <w:t xml:space="preserve">Annexe 3 – Corrigé de l’exercice sur les </w:t>
      </w:r>
      <w:r w:rsidR="00981396" w:rsidRPr="00942F4F">
        <w:t>opérations mathématiques</w:t>
      </w:r>
      <w:bookmarkEnd w:id="12"/>
    </w:p>
    <w:p w:rsidR="00EA25DE" w:rsidRPr="00942F4F" w:rsidRDefault="00EA25DE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3402"/>
      </w:tblGrid>
      <w:tr w:rsidR="00EA25DE" w:rsidRPr="00942F4F" w:rsidTr="00E4499E">
        <w:trPr>
          <w:jc w:val="center"/>
        </w:trPr>
        <w:tc>
          <w:tcPr>
            <w:tcW w:w="5098" w:type="dxa"/>
          </w:tcPr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Opérations à faire</w:t>
            </w:r>
          </w:p>
        </w:tc>
        <w:tc>
          <w:tcPr>
            <w:tcW w:w="3402" w:type="dxa"/>
          </w:tcPr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Réponse</w:t>
            </w:r>
          </w:p>
        </w:tc>
      </w:tr>
      <w:tr w:rsidR="00EA25DE" w:rsidRPr="00942F4F" w:rsidTr="00E4499E">
        <w:trPr>
          <w:jc w:val="center"/>
        </w:trPr>
        <w:tc>
          <w:tcPr>
            <w:tcW w:w="5098" w:type="dxa"/>
          </w:tcPr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 + 2 * 4 / 2</w:t>
            </w:r>
          </w:p>
          <w:p w:rsidR="009E437B" w:rsidRPr="00942F4F" w:rsidRDefault="009E437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 + 8 / 2</w:t>
            </w:r>
          </w:p>
          <w:p w:rsidR="009E437B" w:rsidRPr="00942F4F" w:rsidRDefault="009E437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 + 4</w:t>
            </w:r>
          </w:p>
          <w:p w:rsidR="009E437B" w:rsidRPr="00942F4F" w:rsidRDefault="009E437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EA25DE" w:rsidRPr="00942F4F" w:rsidTr="00E4499E">
        <w:trPr>
          <w:jc w:val="center"/>
        </w:trPr>
        <w:tc>
          <w:tcPr>
            <w:tcW w:w="5098" w:type="dxa"/>
          </w:tcPr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(1 + 2) * (4 / 2)</w:t>
            </w:r>
          </w:p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3 * 2</w:t>
            </w:r>
          </w:p>
          <w:p w:rsidR="009E437B" w:rsidRPr="00942F4F" w:rsidRDefault="009E437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6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6</w:t>
            </w:r>
          </w:p>
        </w:tc>
      </w:tr>
      <w:tr w:rsidR="00EA25DE" w:rsidRPr="00942F4F" w:rsidTr="00E4499E">
        <w:trPr>
          <w:jc w:val="center"/>
        </w:trPr>
        <w:tc>
          <w:tcPr>
            <w:tcW w:w="5098" w:type="dxa"/>
          </w:tcPr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2^3</w:t>
            </w:r>
          </w:p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 xml:space="preserve">2 exposant  </w:t>
            </w:r>
            <w:r w:rsidRPr="00942F4F">
              <w:rPr>
                <w:rFonts w:ascii="Tahoma" w:hAnsi="Tahoma" w:cs="Tahoma"/>
                <w:sz w:val="28"/>
                <w:szCs w:val="28"/>
                <w:vertAlign w:val="superscript"/>
              </w:rPr>
              <w:t>3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(3 indique le nombre de fois que l’on multiplie par lui-même)</w:t>
            </w:r>
          </w:p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 xml:space="preserve">2 * 2 * 2 </w:t>
            </w:r>
          </w:p>
          <w:p w:rsidR="009E437B" w:rsidRPr="00942F4F" w:rsidRDefault="009E437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8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8</w:t>
            </w:r>
          </w:p>
        </w:tc>
      </w:tr>
      <w:tr w:rsidR="00EA25DE" w:rsidRPr="00942F4F" w:rsidTr="00E4499E">
        <w:trPr>
          <w:jc w:val="center"/>
        </w:trPr>
        <w:tc>
          <w:tcPr>
            <w:tcW w:w="5098" w:type="dxa"/>
          </w:tcPr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8 MOD 3</w:t>
            </w:r>
          </w:p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 xml:space="preserve">8 / 3 = 2 reste </w:t>
            </w:r>
            <w:r w:rsidRPr="00942F4F">
              <w:rPr>
                <w:rFonts w:ascii="Tahoma" w:hAnsi="Tahoma" w:cs="Tahoma"/>
                <w:sz w:val="28"/>
                <w:szCs w:val="28"/>
                <w:u w:val="double"/>
              </w:rPr>
              <w:t>2</w:t>
            </w:r>
            <w:r w:rsidR="009E437B" w:rsidRPr="00942F4F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La preuve : 3 + 3 + 2 = 8</w:t>
            </w:r>
          </w:p>
          <w:p w:rsidR="009E437B" w:rsidRPr="00942F4F" w:rsidRDefault="009E437B" w:rsidP="00653A91">
            <w:pPr>
              <w:spacing w:after="16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lastRenderedPageBreak/>
              <w:t>Ou</w:t>
            </w:r>
          </w:p>
          <w:p w:rsidR="009E437B" w:rsidRPr="00942F4F" w:rsidRDefault="009E437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8 / 3 = 2,</w:t>
            </w:r>
            <w:r w:rsidRPr="00942F4F">
              <w:rPr>
                <w:rFonts w:ascii="Tahoma" w:hAnsi="Tahoma" w:cs="Tahoma"/>
                <w:sz w:val="28"/>
                <w:szCs w:val="28"/>
                <w:u w:val="single"/>
              </w:rPr>
              <w:t>67</w:t>
            </w:r>
          </w:p>
          <w:p w:rsidR="009E437B" w:rsidRPr="00942F4F" w:rsidRDefault="009E437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0,</w:t>
            </w:r>
            <w:r w:rsidRPr="00942F4F">
              <w:rPr>
                <w:rFonts w:ascii="Tahoma" w:hAnsi="Tahoma" w:cs="Tahoma"/>
                <w:sz w:val="28"/>
                <w:szCs w:val="28"/>
                <w:u w:val="single"/>
              </w:rPr>
              <w:t>67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* 3</w:t>
            </w:r>
          </w:p>
          <w:p w:rsidR="009E437B" w:rsidRPr="00942F4F" w:rsidRDefault="009E437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  <w:u w:val="double"/>
              </w:rPr>
            </w:pPr>
            <w:r w:rsidRPr="00942F4F">
              <w:rPr>
                <w:rFonts w:ascii="Tahoma" w:hAnsi="Tahoma" w:cs="Tahoma"/>
                <w:sz w:val="28"/>
                <w:szCs w:val="28"/>
                <w:u w:val="double"/>
              </w:rPr>
              <w:t>2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lastRenderedPageBreak/>
              <w:t>2</w:t>
            </w:r>
          </w:p>
        </w:tc>
      </w:tr>
      <w:tr w:rsidR="00EA25DE" w:rsidRPr="00942F4F" w:rsidTr="00E4499E">
        <w:trPr>
          <w:jc w:val="center"/>
        </w:trPr>
        <w:tc>
          <w:tcPr>
            <w:tcW w:w="5098" w:type="dxa"/>
          </w:tcPr>
          <w:p w:rsidR="00EA25DE" w:rsidRPr="00942F4F" w:rsidRDefault="00EA25DE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2 + 8 MOD 3 * 5</w:t>
            </w:r>
          </w:p>
          <w:p w:rsidR="009E437B" w:rsidRPr="00942F4F" w:rsidRDefault="009E437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2 + 2  * 5</w:t>
            </w:r>
          </w:p>
          <w:p w:rsidR="009E437B" w:rsidRPr="00942F4F" w:rsidRDefault="009E437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2 + 10</w:t>
            </w:r>
          </w:p>
          <w:p w:rsidR="009E437B" w:rsidRPr="00942F4F" w:rsidRDefault="009E437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EA25DE" w:rsidRPr="00942F4F" w:rsidRDefault="009E437B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</w:tr>
    </w:tbl>
    <w:p w:rsidR="00EA25DE" w:rsidRPr="00942F4F" w:rsidRDefault="00EA25DE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F53492" w:rsidRPr="00942F4F" w:rsidRDefault="00F53492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br w:type="page"/>
      </w:r>
    </w:p>
    <w:p w:rsidR="00F53492" w:rsidRPr="00942F4F" w:rsidRDefault="00F53492" w:rsidP="00653A91">
      <w:pPr>
        <w:pStyle w:val="Style1TitreProfil"/>
        <w:numPr>
          <w:ilvl w:val="0"/>
          <w:numId w:val="0"/>
        </w:numPr>
        <w:spacing w:line="360" w:lineRule="auto"/>
      </w:pPr>
      <w:bookmarkStart w:id="13" w:name="_Toc364845653"/>
      <w:r w:rsidRPr="00942F4F">
        <w:lastRenderedPageBreak/>
        <w:t xml:space="preserve">Annexe </w:t>
      </w:r>
      <w:r w:rsidR="00981396" w:rsidRPr="00942F4F">
        <w:t>4</w:t>
      </w:r>
      <w:r w:rsidRPr="00942F4F">
        <w:t xml:space="preserve"> – Corrigé de l’exercice sur les booléens</w:t>
      </w:r>
      <w:bookmarkEnd w:id="13"/>
    </w:p>
    <w:p w:rsidR="00F53492" w:rsidRPr="00942F4F" w:rsidRDefault="00F53492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F53492" w:rsidRPr="00942F4F" w:rsidRDefault="00F53492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  <w:r w:rsidRPr="00942F4F">
        <w:rPr>
          <w:rFonts w:ascii="Tahoma" w:hAnsi="Tahoma" w:cs="Tahoma"/>
          <w:sz w:val="28"/>
          <w:szCs w:val="28"/>
        </w:rPr>
        <w:t>Voici les variables pour compléter l’exercice :</w:t>
      </w:r>
    </w:p>
    <w:p w:rsidR="00F53492" w:rsidRPr="00284260" w:rsidRDefault="00F53492" w:rsidP="00653A91">
      <w:pPr>
        <w:spacing w:after="160" w:line="360" w:lineRule="auto"/>
        <w:ind w:firstLine="708"/>
        <w:rPr>
          <w:rFonts w:ascii="Tahoma" w:hAnsi="Tahoma" w:cs="Tahoma"/>
          <w:b/>
          <w:color w:val="00B050"/>
          <w:sz w:val="28"/>
          <w:szCs w:val="28"/>
        </w:rPr>
      </w:pPr>
      <w:r w:rsidRPr="00284260">
        <w:rPr>
          <w:rFonts w:ascii="Tahoma" w:hAnsi="Tahoma" w:cs="Tahoma"/>
          <w:b/>
          <w:color w:val="00B050"/>
          <w:sz w:val="28"/>
          <w:szCs w:val="28"/>
        </w:rPr>
        <w:t>A = 10</w:t>
      </w:r>
      <w:r w:rsidRPr="00284260">
        <w:rPr>
          <w:rFonts w:ascii="Tahoma" w:hAnsi="Tahoma" w:cs="Tahoma"/>
          <w:b/>
          <w:sz w:val="28"/>
          <w:szCs w:val="28"/>
        </w:rPr>
        <w:t>,</w:t>
      </w:r>
      <w:r w:rsidRPr="00284260">
        <w:rPr>
          <w:rFonts w:ascii="Tahoma" w:hAnsi="Tahoma" w:cs="Tahoma"/>
          <w:b/>
          <w:color w:val="00B050"/>
          <w:sz w:val="28"/>
          <w:szCs w:val="28"/>
        </w:rPr>
        <w:t xml:space="preserve"> B = 20</w:t>
      </w:r>
      <w:r w:rsidRPr="00284260">
        <w:rPr>
          <w:rFonts w:ascii="Tahoma" w:hAnsi="Tahoma" w:cs="Tahoma"/>
          <w:b/>
          <w:sz w:val="28"/>
          <w:szCs w:val="28"/>
        </w:rPr>
        <w:t>,</w:t>
      </w:r>
      <w:r w:rsidRPr="00284260">
        <w:rPr>
          <w:rFonts w:ascii="Tahoma" w:hAnsi="Tahoma" w:cs="Tahoma"/>
          <w:b/>
          <w:color w:val="00B050"/>
          <w:sz w:val="28"/>
          <w:szCs w:val="28"/>
        </w:rPr>
        <w:t xml:space="preserve"> C=30</w:t>
      </w:r>
      <w:r w:rsidRPr="00284260">
        <w:rPr>
          <w:rFonts w:ascii="Tahoma" w:hAnsi="Tahoma" w:cs="Tahoma"/>
          <w:b/>
          <w:sz w:val="28"/>
          <w:szCs w:val="28"/>
        </w:rPr>
        <w:t>,</w:t>
      </w:r>
      <w:r w:rsidRPr="00284260">
        <w:rPr>
          <w:rFonts w:ascii="Tahoma" w:hAnsi="Tahoma" w:cs="Tahoma"/>
          <w:b/>
          <w:color w:val="00B050"/>
          <w:sz w:val="28"/>
          <w:szCs w:val="28"/>
        </w:rPr>
        <w:t xml:space="preserve"> Nom = « Bob »</w:t>
      </w:r>
    </w:p>
    <w:p w:rsidR="00F53492" w:rsidRPr="00942F4F" w:rsidRDefault="00F53492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1984"/>
      </w:tblGrid>
      <w:tr w:rsidR="00F53492" w:rsidRPr="00942F4F" w:rsidTr="00F53492">
        <w:tc>
          <w:tcPr>
            <w:tcW w:w="6516" w:type="dxa"/>
          </w:tcPr>
          <w:p w:rsidR="00F53492" w:rsidRPr="00284260" w:rsidRDefault="00F53492" w:rsidP="0028426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84260">
              <w:rPr>
                <w:rFonts w:ascii="Tahoma" w:hAnsi="Tahoma" w:cs="Tahoma"/>
                <w:b/>
                <w:sz w:val="20"/>
                <w:szCs w:val="20"/>
              </w:rPr>
              <w:t>Opérations à faire</w:t>
            </w:r>
          </w:p>
        </w:tc>
        <w:tc>
          <w:tcPr>
            <w:tcW w:w="1984" w:type="dxa"/>
          </w:tcPr>
          <w:p w:rsidR="00F53492" w:rsidRPr="00284260" w:rsidRDefault="00F53492" w:rsidP="0028426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84260">
              <w:rPr>
                <w:rFonts w:ascii="Tahoma" w:hAnsi="Tahoma" w:cs="Tahoma"/>
                <w:b/>
                <w:sz w:val="20"/>
                <w:szCs w:val="20"/>
              </w:rPr>
              <w:t>Réponse</w:t>
            </w:r>
          </w:p>
        </w:tc>
      </w:tr>
      <w:tr w:rsidR="00F53492" w:rsidRPr="00942F4F" w:rsidTr="00E03DE0">
        <w:tc>
          <w:tcPr>
            <w:tcW w:w="6516" w:type="dxa"/>
          </w:tcPr>
          <w:p w:rsidR="00F53492" w:rsidRPr="00942F4F" w:rsidRDefault="00F53492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A = 10 ET B &gt; 20 ALORS …</w:t>
            </w:r>
          </w:p>
          <w:p w:rsidR="00F53492" w:rsidRPr="00942F4F" w:rsidRDefault="00F53492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10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= 10 </w:t>
            </w:r>
            <w:r w:rsidRPr="00942F4F">
              <w:rPr>
                <w:rFonts w:ascii="Tahoma" w:hAnsi="Tahoma" w:cs="Tahoma"/>
                <w:sz w:val="28"/>
                <w:szCs w:val="28"/>
                <w:highlight w:val="yellow"/>
              </w:rPr>
              <w:t>ET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 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20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&gt; 20</w:t>
            </w:r>
          </w:p>
          <w:p w:rsidR="00F53492" w:rsidRPr="00942F4F" w:rsidRDefault="00F53492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VRAI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ET 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FAUX</w:t>
            </w:r>
          </w:p>
          <w:p w:rsidR="00A4309D" w:rsidRPr="00942F4F" w:rsidRDefault="00A4309D" w:rsidP="00653A91">
            <w:pPr>
              <w:spacing w:after="16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FAUX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F53492" w:rsidRPr="00942F4F" w:rsidRDefault="00F53492" w:rsidP="00653A91">
            <w:pPr>
              <w:spacing w:after="16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FAUX</w:t>
            </w:r>
          </w:p>
        </w:tc>
      </w:tr>
      <w:tr w:rsidR="00F53492" w:rsidRPr="00942F4F" w:rsidTr="00E03DE0">
        <w:tc>
          <w:tcPr>
            <w:tcW w:w="6516" w:type="dxa"/>
          </w:tcPr>
          <w:p w:rsidR="00F53492" w:rsidRPr="00942F4F" w:rsidRDefault="00F53492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A = 10 ET ((B &gt; 20) OU (C &gt;= 30)) ALORS …</w:t>
            </w:r>
          </w:p>
          <w:p w:rsidR="00F53492" w:rsidRPr="00942F4F" w:rsidRDefault="00F53492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10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= 10 </w:t>
            </w:r>
            <w:r w:rsidRPr="00942F4F">
              <w:rPr>
                <w:rFonts w:ascii="Tahoma" w:hAnsi="Tahoma" w:cs="Tahoma"/>
                <w:sz w:val="28"/>
                <w:szCs w:val="28"/>
                <w:highlight w:val="green"/>
              </w:rPr>
              <w:t>ET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((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20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&gt; 20) </w:t>
            </w:r>
            <w:r w:rsidRPr="00942F4F">
              <w:rPr>
                <w:rFonts w:ascii="Tahoma" w:hAnsi="Tahoma" w:cs="Tahoma"/>
                <w:sz w:val="28"/>
                <w:szCs w:val="28"/>
                <w:highlight w:val="yellow"/>
              </w:rPr>
              <w:t>OU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(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30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&gt;= 30))</w:t>
            </w:r>
          </w:p>
          <w:p w:rsidR="00F53492" w:rsidRPr="00942F4F" w:rsidRDefault="00F53492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 xml:space="preserve">VRAI </w:t>
            </w:r>
            <w:r w:rsidRPr="00942F4F">
              <w:rPr>
                <w:rFonts w:ascii="Tahoma" w:hAnsi="Tahoma" w:cs="Tahoma"/>
                <w:sz w:val="28"/>
                <w:szCs w:val="28"/>
                <w:highlight w:val="green"/>
              </w:rPr>
              <w:t>ET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(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FAUX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942F4F">
              <w:rPr>
                <w:rFonts w:ascii="Tahoma" w:hAnsi="Tahoma" w:cs="Tahoma"/>
                <w:sz w:val="28"/>
                <w:szCs w:val="28"/>
                <w:highlight w:val="yellow"/>
              </w:rPr>
              <w:t>OU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VRAI</w:t>
            </w:r>
            <w:r w:rsidRPr="00942F4F">
              <w:rPr>
                <w:rFonts w:ascii="Tahoma" w:hAnsi="Tahoma" w:cs="Tahoma"/>
                <w:sz w:val="28"/>
                <w:szCs w:val="28"/>
              </w:rPr>
              <w:t>)</w:t>
            </w:r>
          </w:p>
          <w:p w:rsidR="00F53492" w:rsidRPr="00942F4F" w:rsidRDefault="00F53492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 xml:space="preserve">VRAI </w:t>
            </w:r>
            <w:r w:rsidRPr="00942F4F">
              <w:rPr>
                <w:rFonts w:ascii="Tahoma" w:hAnsi="Tahoma" w:cs="Tahoma"/>
                <w:sz w:val="28"/>
                <w:szCs w:val="28"/>
                <w:highlight w:val="green"/>
              </w:rPr>
              <w:t>ET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VRAI</w:t>
            </w:r>
          </w:p>
          <w:p w:rsidR="00F53492" w:rsidRPr="00942F4F" w:rsidRDefault="00F53492" w:rsidP="00653A91">
            <w:pPr>
              <w:spacing w:after="16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VRAI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F53492" w:rsidRPr="00942F4F" w:rsidRDefault="00F53492" w:rsidP="00653A91">
            <w:pPr>
              <w:spacing w:after="16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VRAI</w:t>
            </w:r>
          </w:p>
        </w:tc>
      </w:tr>
      <w:tr w:rsidR="00F53492" w:rsidRPr="00942F4F" w:rsidTr="00E03DE0">
        <w:tc>
          <w:tcPr>
            <w:tcW w:w="6516" w:type="dxa"/>
          </w:tcPr>
          <w:p w:rsidR="00F53492" w:rsidRPr="00942F4F" w:rsidRDefault="00F53492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(A*10) &lt;= 100 ET (B/5 &gt;= 4 ET (C MOD 9 = 2)) ALORS …</w:t>
            </w:r>
          </w:p>
          <w:p w:rsidR="00F53492" w:rsidRPr="00942F4F" w:rsidRDefault="00F53492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(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10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*10) &lt;= 100 </w:t>
            </w:r>
            <w:r w:rsidRPr="00942F4F">
              <w:rPr>
                <w:rFonts w:ascii="Tahoma" w:hAnsi="Tahoma" w:cs="Tahoma"/>
                <w:sz w:val="28"/>
                <w:szCs w:val="28"/>
                <w:highlight w:val="green"/>
              </w:rPr>
              <w:t>ET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(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20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/5 &gt;= 4 </w:t>
            </w:r>
            <w:r w:rsidRPr="00942F4F">
              <w:rPr>
                <w:rFonts w:ascii="Tahoma" w:hAnsi="Tahoma" w:cs="Tahoma"/>
                <w:sz w:val="28"/>
                <w:szCs w:val="28"/>
                <w:highlight w:val="green"/>
              </w:rPr>
              <w:t>ET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(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30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MOD 9 = 2))</w:t>
            </w:r>
          </w:p>
          <w:p w:rsidR="00F53492" w:rsidRPr="00942F4F" w:rsidRDefault="00F53492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100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&lt;= 100 </w:t>
            </w:r>
            <w:r w:rsidRPr="00942F4F">
              <w:rPr>
                <w:rFonts w:ascii="Tahoma" w:hAnsi="Tahoma" w:cs="Tahoma"/>
                <w:sz w:val="28"/>
                <w:szCs w:val="28"/>
                <w:highlight w:val="green"/>
              </w:rPr>
              <w:t>ET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(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4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&gt;= 4 </w:t>
            </w:r>
            <w:r w:rsidRPr="00942F4F">
              <w:rPr>
                <w:rFonts w:ascii="Tahoma" w:hAnsi="Tahoma" w:cs="Tahoma"/>
                <w:sz w:val="28"/>
                <w:szCs w:val="28"/>
                <w:highlight w:val="green"/>
              </w:rPr>
              <w:t>ET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(</w:t>
            </w:r>
            <w:r w:rsidR="00E03DE0" w:rsidRPr="00942F4F">
              <w:rPr>
                <w:rFonts w:ascii="Tahoma" w:hAnsi="Tahoma" w:cs="Tahoma"/>
                <w:b/>
                <w:sz w:val="28"/>
                <w:szCs w:val="28"/>
              </w:rPr>
              <w:t>3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= 2))</w:t>
            </w:r>
          </w:p>
          <w:p w:rsidR="00E03DE0" w:rsidRPr="00942F4F" w:rsidRDefault="00E03DE0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lastRenderedPageBreak/>
              <w:t>VRAI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942F4F">
              <w:rPr>
                <w:rFonts w:ascii="Tahoma" w:hAnsi="Tahoma" w:cs="Tahoma"/>
                <w:sz w:val="28"/>
                <w:szCs w:val="28"/>
                <w:highlight w:val="green"/>
              </w:rPr>
              <w:t>ET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(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VRAI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942F4F">
              <w:rPr>
                <w:rFonts w:ascii="Tahoma" w:hAnsi="Tahoma" w:cs="Tahoma"/>
                <w:sz w:val="28"/>
                <w:szCs w:val="28"/>
                <w:highlight w:val="green"/>
              </w:rPr>
              <w:t>ET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FAUX</w:t>
            </w:r>
            <w:r w:rsidRPr="00942F4F">
              <w:rPr>
                <w:rFonts w:ascii="Tahoma" w:hAnsi="Tahoma" w:cs="Tahoma"/>
                <w:sz w:val="28"/>
                <w:szCs w:val="28"/>
              </w:rPr>
              <w:t>)</w:t>
            </w:r>
          </w:p>
          <w:p w:rsidR="00E03DE0" w:rsidRPr="00942F4F" w:rsidRDefault="00E03DE0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VRAI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942F4F">
              <w:rPr>
                <w:rFonts w:ascii="Tahoma" w:hAnsi="Tahoma" w:cs="Tahoma"/>
                <w:sz w:val="28"/>
                <w:szCs w:val="28"/>
                <w:highlight w:val="green"/>
              </w:rPr>
              <w:t>ET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FAUX</w:t>
            </w:r>
          </w:p>
          <w:p w:rsidR="00F53492" w:rsidRPr="00942F4F" w:rsidRDefault="00E03DE0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FAUX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F53492" w:rsidRPr="00942F4F" w:rsidRDefault="00E03DE0" w:rsidP="00653A91">
            <w:pPr>
              <w:spacing w:after="16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lastRenderedPageBreak/>
              <w:t>FAUX</w:t>
            </w:r>
          </w:p>
        </w:tc>
      </w:tr>
      <w:tr w:rsidR="00F53492" w:rsidRPr="00942F4F" w:rsidTr="00E03DE0">
        <w:tc>
          <w:tcPr>
            <w:tcW w:w="6516" w:type="dxa"/>
          </w:tcPr>
          <w:p w:rsidR="00F53492" w:rsidRPr="00942F4F" w:rsidRDefault="00E03DE0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sz w:val="28"/>
                <w:szCs w:val="28"/>
              </w:rPr>
              <w:t>SI C</w:t>
            </w:r>
            <w:r w:rsidR="00F53492" w:rsidRPr="00942F4F">
              <w:rPr>
                <w:rFonts w:ascii="Tahoma" w:hAnsi="Tahoma" w:cs="Tahoma"/>
                <w:sz w:val="28"/>
                <w:szCs w:val="28"/>
              </w:rPr>
              <w:t xml:space="preserve"> / A &gt;= 3 ET Nom = "bob" ALORS …</w:t>
            </w:r>
          </w:p>
          <w:p w:rsidR="00F53492" w:rsidRPr="00942F4F" w:rsidRDefault="00E03DE0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30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/ 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10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&gt;= 3 </w:t>
            </w:r>
            <w:r w:rsidRPr="00942F4F">
              <w:rPr>
                <w:rFonts w:ascii="Tahoma" w:hAnsi="Tahoma" w:cs="Tahoma"/>
                <w:sz w:val="28"/>
                <w:szCs w:val="28"/>
                <w:highlight w:val="green"/>
              </w:rPr>
              <w:t>ET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"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Bob</w:t>
            </w:r>
            <w:r w:rsidRPr="00942F4F">
              <w:rPr>
                <w:rFonts w:ascii="Tahoma" w:hAnsi="Tahoma" w:cs="Tahoma"/>
                <w:sz w:val="28"/>
                <w:szCs w:val="28"/>
              </w:rPr>
              <w:t>" = "bob"</w:t>
            </w:r>
          </w:p>
          <w:p w:rsidR="00E03DE0" w:rsidRPr="00942F4F" w:rsidRDefault="00E03DE0" w:rsidP="00653A91">
            <w:pPr>
              <w:spacing w:after="16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3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&gt;= 3 </w:t>
            </w:r>
            <w:r w:rsidRPr="00942F4F">
              <w:rPr>
                <w:rFonts w:ascii="Tahoma" w:hAnsi="Tahoma" w:cs="Tahoma"/>
                <w:sz w:val="28"/>
                <w:szCs w:val="28"/>
                <w:highlight w:val="green"/>
              </w:rPr>
              <w:t>ET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FAUX</w:t>
            </w:r>
          </w:p>
          <w:p w:rsidR="00A4309D" w:rsidRPr="00942F4F" w:rsidRDefault="00A4309D" w:rsidP="00653A91">
            <w:pPr>
              <w:spacing w:after="160" w:line="36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VRAI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942F4F">
              <w:rPr>
                <w:rFonts w:ascii="Tahoma" w:hAnsi="Tahoma" w:cs="Tahoma"/>
                <w:sz w:val="28"/>
                <w:szCs w:val="28"/>
                <w:highlight w:val="green"/>
              </w:rPr>
              <w:t>ET</w:t>
            </w:r>
            <w:r w:rsidRPr="00942F4F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942F4F">
              <w:rPr>
                <w:rFonts w:ascii="Tahoma" w:hAnsi="Tahoma" w:cs="Tahoma"/>
                <w:b/>
                <w:sz w:val="28"/>
                <w:szCs w:val="28"/>
              </w:rPr>
              <w:t>FAUX</w:t>
            </w:r>
          </w:p>
          <w:p w:rsidR="00F53492" w:rsidRPr="00942F4F" w:rsidRDefault="00E03DE0" w:rsidP="00653A91">
            <w:pPr>
              <w:spacing w:after="16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FAUX</w:t>
            </w:r>
          </w:p>
        </w:tc>
        <w:tc>
          <w:tcPr>
            <w:tcW w:w="1984" w:type="dxa"/>
            <w:shd w:val="clear" w:color="auto" w:fill="D6E3BC" w:themeFill="accent3" w:themeFillTint="66"/>
            <w:vAlign w:val="center"/>
          </w:tcPr>
          <w:p w:rsidR="00F53492" w:rsidRPr="00942F4F" w:rsidRDefault="00E03DE0" w:rsidP="00653A91">
            <w:pPr>
              <w:spacing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42F4F">
              <w:rPr>
                <w:rFonts w:ascii="Tahoma" w:hAnsi="Tahoma" w:cs="Tahoma"/>
                <w:b/>
                <w:sz w:val="28"/>
                <w:szCs w:val="28"/>
              </w:rPr>
              <w:t>FAUX</w:t>
            </w:r>
          </w:p>
        </w:tc>
      </w:tr>
    </w:tbl>
    <w:p w:rsidR="00F53492" w:rsidRPr="00942F4F" w:rsidRDefault="00F53492" w:rsidP="00653A91">
      <w:pPr>
        <w:spacing w:after="160" w:line="360" w:lineRule="auto"/>
        <w:jc w:val="both"/>
        <w:rPr>
          <w:rFonts w:ascii="Tahoma" w:hAnsi="Tahoma" w:cs="Tahoma"/>
          <w:sz w:val="28"/>
          <w:szCs w:val="28"/>
        </w:rPr>
      </w:pPr>
    </w:p>
    <w:p w:rsidR="00F53492" w:rsidRPr="00942F4F" w:rsidRDefault="00F53492" w:rsidP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p w:rsidR="00653A91" w:rsidRPr="00942F4F" w:rsidRDefault="00653A91">
      <w:pPr>
        <w:spacing w:after="160" w:line="360" w:lineRule="auto"/>
        <w:rPr>
          <w:rFonts w:ascii="Tahoma" w:hAnsi="Tahoma" w:cs="Tahoma"/>
          <w:sz w:val="28"/>
          <w:szCs w:val="28"/>
        </w:rPr>
      </w:pPr>
    </w:p>
    <w:sectPr w:rsidR="00653A91" w:rsidRPr="00942F4F" w:rsidSect="00727122">
      <w:footerReference w:type="default" r:id="rId1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719" w:rsidRDefault="00180719" w:rsidP="00D230D1">
      <w:pPr>
        <w:spacing w:after="0" w:line="240" w:lineRule="auto"/>
      </w:pPr>
      <w:r>
        <w:separator/>
      </w:r>
    </w:p>
  </w:endnote>
  <w:endnote w:type="continuationSeparator" w:id="0">
    <w:p w:rsidR="00180719" w:rsidRDefault="00180719" w:rsidP="00D2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719" w:rsidRDefault="00180719">
    <w:pPr>
      <w:pStyle w:val="Pieddepage"/>
      <w:jc w:val="right"/>
    </w:pPr>
  </w:p>
  <w:p w:rsidR="00180719" w:rsidRDefault="001807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833018"/>
      <w:docPartObj>
        <w:docPartGallery w:val="Page Numbers (Bottom of Page)"/>
        <w:docPartUnique/>
      </w:docPartObj>
    </w:sdtPr>
    <w:sdtEndPr/>
    <w:sdtContent>
      <w:p w:rsidR="00180719" w:rsidRDefault="00893B69">
        <w:pPr>
          <w:pStyle w:val="Pieddepage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719" w:rsidRPr="0028140F" w:rsidRDefault="00180719" w:rsidP="00AC1730">
    <w:pPr>
      <w:pStyle w:val="Pieddepage"/>
      <w:pBdr>
        <w:top w:val="threeDEngrave" w:sz="24" w:space="1" w:color="00B050"/>
      </w:pBdr>
      <w:tabs>
        <w:tab w:val="clear" w:pos="8640"/>
        <w:tab w:val="right" w:pos="10065"/>
      </w:tabs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Programmation d’un utilitaire</w:t>
    </w:r>
    <w:r w:rsidRPr="0028140F">
      <w:rPr>
        <w:rFonts w:ascii="Tahoma" w:hAnsi="Tahoma" w:cs="Tahoma"/>
        <w:b/>
        <w:sz w:val="20"/>
        <w:szCs w:val="20"/>
      </w:rPr>
      <w:tab/>
    </w:r>
    <w:r w:rsidRPr="0028140F">
      <w:rPr>
        <w:rFonts w:ascii="Tahoma" w:hAnsi="Tahoma" w:cs="Tahoma"/>
        <w:b/>
        <w:sz w:val="20"/>
        <w:szCs w:val="20"/>
      </w:rPr>
      <w:tab/>
    </w:r>
    <w:r w:rsidRPr="0028140F">
      <w:rPr>
        <w:rFonts w:ascii="Tahoma" w:hAnsi="Tahoma" w:cs="Tahoma"/>
        <w:b/>
        <w:sz w:val="20"/>
        <w:szCs w:val="20"/>
        <w:lang w:val="fr-FR"/>
      </w:rPr>
      <w:t xml:space="preserve">Page </w:t>
    </w:r>
    <w:r w:rsidRPr="0028140F">
      <w:rPr>
        <w:rFonts w:ascii="Tahoma" w:hAnsi="Tahoma" w:cs="Tahoma"/>
        <w:b/>
        <w:sz w:val="20"/>
        <w:szCs w:val="20"/>
      </w:rPr>
      <w:fldChar w:fldCharType="begin"/>
    </w:r>
    <w:r w:rsidRPr="0028140F">
      <w:rPr>
        <w:rFonts w:ascii="Tahoma" w:hAnsi="Tahoma" w:cs="Tahoma"/>
        <w:b/>
        <w:sz w:val="20"/>
        <w:szCs w:val="20"/>
      </w:rPr>
      <w:instrText>PAGE  \* Arabic  \* MERGEFORMAT</w:instrText>
    </w:r>
    <w:r w:rsidRPr="0028140F">
      <w:rPr>
        <w:rFonts w:ascii="Tahoma" w:hAnsi="Tahoma" w:cs="Tahoma"/>
        <w:b/>
        <w:sz w:val="20"/>
        <w:szCs w:val="20"/>
      </w:rPr>
      <w:fldChar w:fldCharType="separate"/>
    </w:r>
    <w:r w:rsidR="00893B69" w:rsidRPr="00893B69">
      <w:rPr>
        <w:rFonts w:ascii="Tahoma" w:hAnsi="Tahoma" w:cs="Tahoma"/>
        <w:b/>
        <w:noProof/>
        <w:sz w:val="20"/>
        <w:szCs w:val="20"/>
        <w:lang w:val="fr-FR"/>
      </w:rPr>
      <w:t>11</w:t>
    </w:r>
    <w:r w:rsidRPr="0028140F">
      <w:rPr>
        <w:rFonts w:ascii="Tahoma" w:hAnsi="Tahoma" w:cs="Tahoma"/>
        <w:b/>
        <w:sz w:val="20"/>
        <w:szCs w:val="20"/>
      </w:rPr>
      <w:fldChar w:fldCharType="end"/>
    </w:r>
    <w:r w:rsidRPr="0028140F">
      <w:rPr>
        <w:rFonts w:ascii="Tahoma" w:hAnsi="Tahoma" w:cs="Tahoma"/>
        <w:b/>
        <w:sz w:val="20"/>
        <w:szCs w:val="20"/>
        <w:lang w:val="fr-FR"/>
      </w:rPr>
      <w:t xml:space="preserve"> sur </w:t>
    </w:r>
    <w:r w:rsidRPr="0028140F">
      <w:rPr>
        <w:rFonts w:ascii="Tahoma" w:hAnsi="Tahoma" w:cs="Tahoma"/>
        <w:b/>
        <w:sz w:val="20"/>
        <w:szCs w:val="20"/>
      </w:rPr>
      <w:fldChar w:fldCharType="begin"/>
    </w:r>
    <w:r w:rsidRPr="0028140F">
      <w:rPr>
        <w:rFonts w:ascii="Tahoma" w:hAnsi="Tahoma" w:cs="Tahoma"/>
        <w:b/>
        <w:sz w:val="20"/>
        <w:szCs w:val="20"/>
      </w:rPr>
      <w:instrText>NUMPAGES  \* Arabic  \* MERGEFORMAT</w:instrText>
    </w:r>
    <w:r w:rsidRPr="0028140F">
      <w:rPr>
        <w:rFonts w:ascii="Tahoma" w:hAnsi="Tahoma" w:cs="Tahoma"/>
        <w:b/>
        <w:sz w:val="20"/>
        <w:szCs w:val="20"/>
      </w:rPr>
      <w:fldChar w:fldCharType="separate"/>
    </w:r>
    <w:r w:rsidR="00893B69" w:rsidRPr="00893B69">
      <w:rPr>
        <w:rFonts w:ascii="Tahoma" w:hAnsi="Tahoma" w:cs="Tahoma"/>
        <w:b/>
        <w:noProof/>
        <w:sz w:val="20"/>
        <w:szCs w:val="20"/>
        <w:lang w:val="fr-FR"/>
      </w:rPr>
      <w:t>31</w:t>
    </w:r>
    <w:r w:rsidRPr="0028140F">
      <w:rPr>
        <w:rFonts w:ascii="Tahoma" w:hAnsi="Tahoma" w:cs="Tahoma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719" w:rsidRDefault="00180719" w:rsidP="00D230D1">
      <w:pPr>
        <w:spacing w:after="0" w:line="240" w:lineRule="auto"/>
      </w:pPr>
      <w:r>
        <w:separator/>
      </w:r>
    </w:p>
  </w:footnote>
  <w:footnote w:type="continuationSeparator" w:id="0">
    <w:p w:rsidR="00180719" w:rsidRDefault="00180719" w:rsidP="00D2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719" w:rsidRPr="00E0658B" w:rsidRDefault="00180719" w:rsidP="00AC1730">
    <w:pPr>
      <w:pStyle w:val="En-tte"/>
      <w:pBdr>
        <w:bottom w:val="threeDEmboss" w:sz="24" w:space="1" w:color="00B050"/>
      </w:pBdr>
      <w:rPr>
        <w:rFonts w:ascii="Tahoma" w:hAnsi="Tahoma" w:cs="Tahoma"/>
        <w:b/>
        <w:color w:val="auto"/>
        <w:sz w:val="20"/>
        <w:szCs w:val="20"/>
      </w:rPr>
    </w:pPr>
    <w:r w:rsidRPr="00E0658B">
      <w:rPr>
        <w:rFonts w:ascii="Tahoma" w:hAnsi="Tahoma" w:cs="Tahoma"/>
        <w:b/>
        <w:color w:val="auto"/>
        <w:sz w:val="20"/>
        <w:szCs w:val="20"/>
      </w:rPr>
      <w:t xml:space="preserve">Théorie – </w:t>
    </w:r>
    <w:r>
      <w:rPr>
        <w:rFonts w:ascii="Tahoma" w:hAnsi="Tahoma" w:cs="Tahoma"/>
        <w:b/>
        <w:color w:val="auto"/>
        <w:sz w:val="20"/>
        <w:szCs w:val="20"/>
      </w:rPr>
      <w:t>Les conditions et les opérations sur les variables</w:t>
    </w:r>
    <w:r w:rsidRPr="00E0658B">
      <w:rPr>
        <w:rFonts w:ascii="Tahoma" w:hAnsi="Tahoma" w:cs="Tahoma"/>
        <w:b/>
        <w:color w:val="auto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A395"/>
      </v:shape>
    </w:pict>
  </w:numPicBullet>
  <w:abstractNum w:abstractNumId="0" w15:restartNumberingAfterBreak="0">
    <w:nsid w:val="042C4749"/>
    <w:multiLevelType w:val="hybridMultilevel"/>
    <w:tmpl w:val="DA4647BE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48BF"/>
    <w:multiLevelType w:val="hybridMultilevel"/>
    <w:tmpl w:val="45647B5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06F02"/>
    <w:multiLevelType w:val="hybridMultilevel"/>
    <w:tmpl w:val="BDF8480C"/>
    <w:lvl w:ilvl="0" w:tplc="FE165308">
      <w:start w:val="1"/>
      <w:numFmt w:val="upperRoman"/>
      <w:pStyle w:val="Style3SousTitre"/>
      <w:lvlText w:val="%1."/>
      <w:lvlJc w:val="right"/>
      <w:pPr>
        <w:ind w:left="720" w:hanging="360"/>
      </w:pPr>
    </w:lvl>
    <w:lvl w:ilvl="1" w:tplc="6C2EB6DE">
      <w:start w:val="1"/>
      <w:numFmt w:val="lowerLetter"/>
      <w:pStyle w:val="Style4Enumeration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40B44"/>
    <w:multiLevelType w:val="hybridMultilevel"/>
    <w:tmpl w:val="AE964490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0793"/>
    <w:multiLevelType w:val="hybridMultilevel"/>
    <w:tmpl w:val="715A05E0"/>
    <w:lvl w:ilvl="0" w:tplc="10BEC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21AF3"/>
    <w:multiLevelType w:val="hybridMultilevel"/>
    <w:tmpl w:val="230C0492"/>
    <w:lvl w:ilvl="0" w:tplc="091A8C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C07F6"/>
    <w:multiLevelType w:val="hybridMultilevel"/>
    <w:tmpl w:val="4982880C"/>
    <w:lvl w:ilvl="0" w:tplc="82ACA396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201CF"/>
    <w:multiLevelType w:val="hybridMultilevel"/>
    <w:tmpl w:val="6368EBFE"/>
    <w:lvl w:ilvl="0" w:tplc="0C0C0011">
      <w:start w:val="1"/>
      <w:numFmt w:val="decimal"/>
      <w:lvlText w:val="%1)"/>
      <w:lvlJc w:val="left"/>
      <w:pPr>
        <w:ind w:left="426" w:hanging="360"/>
      </w:pPr>
    </w:lvl>
    <w:lvl w:ilvl="1" w:tplc="0C0C0019" w:tentative="1">
      <w:start w:val="1"/>
      <w:numFmt w:val="lowerLetter"/>
      <w:lvlText w:val="%2."/>
      <w:lvlJc w:val="left"/>
      <w:pPr>
        <w:ind w:left="1146" w:hanging="360"/>
      </w:pPr>
    </w:lvl>
    <w:lvl w:ilvl="2" w:tplc="0C0C001B" w:tentative="1">
      <w:start w:val="1"/>
      <w:numFmt w:val="lowerRoman"/>
      <w:lvlText w:val="%3."/>
      <w:lvlJc w:val="right"/>
      <w:pPr>
        <w:ind w:left="1866" w:hanging="180"/>
      </w:pPr>
    </w:lvl>
    <w:lvl w:ilvl="3" w:tplc="0C0C000F" w:tentative="1">
      <w:start w:val="1"/>
      <w:numFmt w:val="decimal"/>
      <w:lvlText w:val="%4."/>
      <w:lvlJc w:val="left"/>
      <w:pPr>
        <w:ind w:left="2586" w:hanging="360"/>
      </w:pPr>
    </w:lvl>
    <w:lvl w:ilvl="4" w:tplc="0C0C0019" w:tentative="1">
      <w:start w:val="1"/>
      <w:numFmt w:val="lowerLetter"/>
      <w:lvlText w:val="%5."/>
      <w:lvlJc w:val="left"/>
      <w:pPr>
        <w:ind w:left="3306" w:hanging="360"/>
      </w:pPr>
    </w:lvl>
    <w:lvl w:ilvl="5" w:tplc="0C0C001B" w:tentative="1">
      <w:start w:val="1"/>
      <w:numFmt w:val="lowerRoman"/>
      <w:lvlText w:val="%6."/>
      <w:lvlJc w:val="right"/>
      <w:pPr>
        <w:ind w:left="4026" w:hanging="180"/>
      </w:pPr>
    </w:lvl>
    <w:lvl w:ilvl="6" w:tplc="0C0C000F" w:tentative="1">
      <w:start w:val="1"/>
      <w:numFmt w:val="decimal"/>
      <w:lvlText w:val="%7."/>
      <w:lvlJc w:val="left"/>
      <w:pPr>
        <w:ind w:left="4746" w:hanging="360"/>
      </w:pPr>
    </w:lvl>
    <w:lvl w:ilvl="7" w:tplc="0C0C0019" w:tentative="1">
      <w:start w:val="1"/>
      <w:numFmt w:val="lowerLetter"/>
      <w:lvlText w:val="%8."/>
      <w:lvlJc w:val="left"/>
      <w:pPr>
        <w:ind w:left="5466" w:hanging="360"/>
      </w:pPr>
    </w:lvl>
    <w:lvl w:ilvl="8" w:tplc="0C0C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23900DCD"/>
    <w:multiLevelType w:val="hybridMultilevel"/>
    <w:tmpl w:val="4EEE5D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60341"/>
    <w:multiLevelType w:val="hybridMultilevel"/>
    <w:tmpl w:val="15246B0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73A2D"/>
    <w:multiLevelType w:val="hybridMultilevel"/>
    <w:tmpl w:val="3A1C8F38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21D39"/>
    <w:multiLevelType w:val="hybridMultilevel"/>
    <w:tmpl w:val="79E2363E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13701"/>
    <w:multiLevelType w:val="hybridMultilevel"/>
    <w:tmpl w:val="F62CAFC8"/>
    <w:lvl w:ilvl="0" w:tplc="DDB05F36">
      <w:start w:val="1"/>
      <w:numFmt w:val="upperRoman"/>
      <w:pStyle w:val="Style1TitreProfil"/>
      <w:lvlText w:val="%1."/>
      <w:lvlJc w:val="righ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434A1"/>
    <w:multiLevelType w:val="hybridMultilevel"/>
    <w:tmpl w:val="865C0C50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27809"/>
    <w:multiLevelType w:val="hybridMultilevel"/>
    <w:tmpl w:val="6C72C8B6"/>
    <w:lvl w:ilvl="0" w:tplc="6ABADA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03DF4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3D84F39"/>
    <w:multiLevelType w:val="hybridMultilevel"/>
    <w:tmpl w:val="F8CE8D88"/>
    <w:lvl w:ilvl="0" w:tplc="16644E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30027"/>
    <w:multiLevelType w:val="hybridMultilevel"/>
    <w:tmpl w:val="20585054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66AF7"/>
    <w:multiLevelType w:val="hybridMultilevel"/>
    <w:tmpl w:val="82487616"/>
    <w:lvl w:ilvl="0" w:tplc="1F4CE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E7F87"/>
    <w:multiLevelType w:val="hybridMultilevel"/>
    <w:tmpl w:val="6C94D7C4"/>
    <w:lvl w:ilvl="0" w:tplc="728CD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512DF"/>
    <w:multiLevelType w:val="hybridMultilevel"/>
    <w:tmpl w:val="308CC6AC"/>
    <w:lvl w:ilvl="0" w:tplc="2ED615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D438D"/>
    <w:multiLevelType w:val="hybridMultilevel"/>
    <w:tmpl w:val="574A1C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71860"/>
    <w:multiLevelType w:val="hybridMultilevel"/>
    <w:tmpl w:val="A1248AE0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C191B"/>
    <w:multiLevelType w:val="hybridMultilevel"/>
    <w:tmpl w:val="DAAEBF58"/>
    <w:lvl w:ilvl="0" w:tplc="DE4EFE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D1957"/>
    <w:multiLevelType w:val="hybridMultilevel"/>
    <w:tmpl w:val="8A488DC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95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F1947"/>
    <w:multiLevelType w:val="hybridMultilevel"/>
    <w:tmpl w:val="A2DECC6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B253C"/>
    <w:multiLevelType w:val="hybridMultilevel"/>
    <w:tmpl w:val="18BAE3A0"/>
    <w:lvl w:ilvl="0" w:tplc="10BEC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D0789"/>
    <w:multiLevelType w:val="hybridMultilevel"/>
    <w:tmpl w:val="AFA03E40"/>
    <w:lvl w:ilvl="0" w:tplc="C9401B10">
      <w:numFmt w:val="bullet"/>
      <w:lvlText w:val="-"/>
      <w:lvlJc w:val="left"/>
      <w:pPr>
        <w:ind w:left="720" w:hanging="360"/>
      </w:pPr>
      <w:rPr>
        <w:rFonts w:ascii="Tahoma" w:eastAsia="Batang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27658A"/>
    <w:multiLevelType w:val="hybridMultilevel"/>
    <w:tmpl w:val="7BF00FBA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7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0"/>
  </w:num>
  <w:num w:numId="7">
    <w:abstractNumId w:val="23"/>
  </w:num>
  <w:num w:numId="8">
    <w:abstractNumId w:val="28"/>
  </w:num>
  <w:num w:numId="9">
    <w:abstractNumId w:val="3"/>
  </w:num>
  <w:num w:numId="10">
    <w:abstractNumId w:val="6"/>
  </w:num>
  <w:num w:numId="11">
    <w:abstractNumId w:val="25"/>
  </w:num>
  <w:num w:numId="12">
    <w:abstractNumId w:val="21"/>
  </w:num>
  <w:num w:numId="13">
    <w:abstractNumId w:val="26"/>
  </w:num>
  <w:num w:numId="14">
    <w:abstractNumId w:val="4"/>
  </w:num>
  <w:num w:numId="15">
    <w:abstractNumId w:val="13"/>
  </w:num>
  <w:num w:numId="16">
    <w:abstractNumId w:val="27"/>
  </w:num>
  <w:num w:numId="17">
    <w:abstractNumId w:val="17"/>
  </w:num>
  <w:num w:numId="18">
    <w:abstractNumId w:val="1"/>
  </w:num>
  <w:num w:numId="19">
    <w:abstractNumId w:val="22"/>
  </w:num>
  <w:num w:numId="20">
    <w:abstractNumId w:val="19"/>
  </w:num>
  <w:num w:numId="21">
    <w:abstractNumId w:val="11"/>
  </w:num>
  <w:num w:numId="22">
    <w:abstractNumId w:val="8"/>
  </w:num>
  <w:num w:numId="23">
    <w:abstractNumId w:val="10"/>
  </w:num>
  <w:num w:numId="24">
    <w:abstractNumId w:val="9"/>
  </w:num>
  <w:num w:numId="25">
    <w:abstractNumId w:val="2"/>
  </w:num>
  <w:num w:numId="26">
    <w:abstractNumId w:val="18"/>
  </w:num>
  <w:num w:numId="27">
    <w:abstractNumId w:val="20"/>
  </w:num>
  <w:num w:numId="28">
    <w:abstractNumId w:val="14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B9"/>
    <w:rsid w:val="000013B2"/>
    <w:rsid w:val="0004337C"/>
    <w:rsid w:val="000572E3"/>
    <w:rsid w:val="0007643A"/>
    <w:rsid w:val="00081412"/>
    <w:rsid w:val="000B5833"/>
    <w:rsid w:val="000D423C"/>
    <w:rsid w:val="000E31E4"/>
    <w:rsid w:val="000F3581"/>
    <w:rsid w:val="001363D3"/>
    <w:rsid w:val="00166BD7"/>
    <w:rsid w:val="001702D7"/>
    <w:rsid w:val="0017184D"/>
    <w:rsid w:val="00180719"/>
    <w:rsid w:val="00183A7F"/>
    <w:rsid w:val="0019289A"/>
    <w:rsid w:val="001A4AC8"/>
    <w:rsid w:val="001C0105"/>
    <w:rsid w:val="001C63CB"/>
    <w:rsid w:val="001D1FF2"/>
    <w:rsid w:val="001E5D78"/>
    <w:rsid w:val="00207B7D"/>
    <w:rsid w:val="00217F49"/>
    <w:rsid w:val="002208CA"/>
    <w:rsid w:val="0024611B"/>
    <w:rsid w:val="002574B9"/>
    <w:rsid w:val="0028140F"/>
    <w:rsid w:val="00284260"/>
    <w:rsid w:val="002A2BEA"/>
    <w:rsid w:val="002C6381"/>
    <w:rsid w:val="002D6BD8"/>
    <w:rsid w:val="002D7001"/>
    <w:rsid w:val="002E0BBB"/>
    <w:rsid w:val="002E0E62"/>
    <w:rsid w:val="002F2C90"/>
    <w:rsid w:val="002F374E"/>
    <w:rsid w:val="00300367"/>
    <w:rsid w:val="003312D8"/>
    <w:rsid w:val="00332CE7"/>
    <w:rsid w:val="0033380C"/>
    <w:rsid w:val="00391208"/>
    <w:rsid w:val="003971F2"/>
    <w:rsid w:val="003E4B1D"/>
    <w:rsid w:val="003F0DE5"/>
    <w:rsid w:val="00416E87"/>
    <w:rsid w:val="00465970"/>
    <w:rsid w:val="004747D5"/>
    <w:rsid w:val="004854CE"/>
    <w:rsid w:val="0049405C"/>
    <w:rsid w:val="004944E3"/>
    <w:rsid w:val="004E2BC2"/>
    <w:rsid w:val="005100D0"/>
    <w:rsid w:val="00526FD3"/>
    <w:rsid w:val="00536F2E"/>
    <w:rsid w:val="00547F48"/>
    <w:rsid w:val="0055247E"/>
    <w:rsid w:val="0055616A"/>
    <w:rsid w:val="0055721F"/>
    <w:rsid w:val="005851F6"/>
    <w:rsid w:val="005B0F2D"/>
    <w:rsid w:val="005C1E77"/>
    <w:rsid w:val="005D3C58"/>
    <w:rsid w:val="005D5F53"/>
    <w:rsid w:val="005E156A"/>
    <w:rsid w:val="005E2CBF"/>
    <w:rsid w:val="005E759C"/>
    <w:rsid w:val="00602A81"/>
    <w:rsid w:val="00604F1A"/>
    <w:rsid w:val="006055FB"/>
    <w:rsid w:val="00610633"/>
    <w:rsid w:val="00622345"/>
    <w:rsid w:val="00636B51"/>
    <w:rsid w:val="00637EE1"/>
    <w:rsid w:val="006522A8"/>
    <w:rsid w:val="00653A91"/>
    <w:rsid w:val="00656AC4"/>
    <w:rsid w:val="00671A61"/>
    <w:rsid w:val="00682F16"/>
    <w:rsid w:val="006918CD"/>
    <w:rsid w:val="00697B1A"/>
    <w:rsid w:val="006C560B"/>
    <w:rsid w:val="00727122"/>
    <w:rsid w:val="00737690"/>
    <w:rsid w:val="00741F59"/>
    <w:rsid w:val="00760069"/>
    <w:rsid w:val="00795C2C"/>
    <w:rsid w:val="007A4632"/>
    <w:rsid w:val="007B0F80"/>
    <w:rsid w:val="007B1B26"/>
    <w:rsid w:val="007B2CCB"/>
    <w:rsid w:val="007E27C8"/>
    <w:rsid w:val="007E441E"/>
    <w:rsid w:val="0080352D"/>
    <w:rsid w:val="00804AB8"/>
    <w:rsid w:val="008205FC"/>
    <w:rsid w:val="00832665"/>
    <w:rsid w:val="00842A58"/>
    <w:rsid w:val="008609F0"/>
    <w:rsid w:val="00862986"/>
    <w:rsid w:val="00862C24"/>
    <w:rsid w:val="008634C9"/>
    <w:rsid w:val="008649A5"/>
    <w:rsid w:val="00890C24"/>
    <w:rsid w:val="00892FC6"/>
    <w:rsid w:val="00893B69"/>
    <w:rsid w:val="00897578"/>
    <w:rsid w:val="008B6D1D"/>
    <w:rsid w:val="008B76C3"/>
    <w:rsid w:val="008D0E1F"/>
    <w:rsid w:val="008D1BBE"/>
    <w:rsid w:val="008D4C90"/>
    <w:rsid w:val="008D583C"/>
    <w:rsid w:val="008D706A"/>
    <w:rsid w:val="008E3D1C"/>
    <w:rsid w:val="008F00BF"/>
    <w:rsid w:val="00933C97"/>
    <w:rsid w:val="00934B89"/>
    <w:rsid w:val="00942F4F"/>
    <w:rsid w:val="009574E9"/>
    <w:rsid w:val="00981396"/>
    <w:rsid w:val="00983106"/>
    <w:rsid w:val="009915A3"/>
    <w:rsid w:val="009924C2"/>
    <w:rsid w:val="009A3CFA"/>
    <w:rsid w:val="009A676A"/>
    <w:rsid w:val="009D4D17"/>
    <w:rsid w:val="009E437B"/>
    <w:rsid w:val="009E5A21"/>
    <w:rsid w:val="009F7339"/>
    <w:rsid w:val="009F7A4E"/>
    <w:rsid w:val="00A14395"/>
    <w:rsid w:val="00A4309D"/>
    <w:rsid w:val="00A440FA"/>
    <w:rsid w:val="00A46C33"/>
    <w:rsid w:val="00A5695D"/>
    <w:rsid w:val="00A67F7B"/>
    <w:rsid w:val="00A7728F"/>
    <w:rsid w:val="00A835D7"/>
    <w:rsid w:val="00A838B0"/>
    <w:rsid w:val="00A85D52"/>
    <w:rsid w:val="00A91E07"/>
    <w:rsid w:val="00AC1730"/>
    <w:rsid w:val="00AE4FE3"/>
    <w:rsid w:val="00AF3742"/>
    <w:rsid w:val="00B344B5"/>
    <w:rsid w:val="00B37008"/>
    <w:rsid w:val="00B37A13"/>
    <w:rsid w:val="00B40343"/>
    <w:rsid w:val="00B52FDD"/>
    <w:rsid w:val="00B63871"/>
    <w:rsid w:val="00B813B4"/>
    <w:rsid w:val="00B83FE9"/>
    <w:rsid w:val="00B86261"/>
    <w:rsid w:val="00B86C8F"/>
    <w:rsid w:val="00B878A0"/>
    <w:rsid w:val="00BB0EA2"/>
    <w:rsid w:val="00BE5221"/>
    <w:rsid w:val="00BF20F8"/>
    <w:rsid w:val="00BF2726"/>
    <w:rsid w:val="00C053B3"/>
    <w:rsid w:val="00C12782"/>
    <w:rsid w:val="00C40A9A"/>
    <w:rsid w:val="00C619BB"/>
    <w:rsid w:val="00CB6BC2"/>
    <w:rsid w:val="00CC6E5F"/>
    <w:rsid w:val="00CD20C7"/>
    <w:rsid w:val="00CD504C"/>
    <w:rsid w:val="00CD6AE7"/>
    <w:rsid w:val="00CE6953"/>
    <w:rsid w:val="00CF62FC"/>
    <w:rsid w:val="00D230D1"/>
    <w:rsid w:val="00D2609E"/>
    <w:rsid w:val="00D80598"/>
    <w:rsid w:val="00D91BE5"/>
    <w:rsid w:val="00D93068"/>
    <w:rsid w:val="00D9317C"/>
    <w:rsid w:val="00DB1FFD"/>
    <w:rsid w:val="00DC7B5C"/>
    <w:rsid w:val="00DD506B"/>
    <w:rsid w:val="00DE346F"/>
    <w:rsid w:val="00E03DE0"/>
    <w:rsid w:val="00E0619A"/>
    <w:rsid w:val="00E0658B"/>
    <w:rsid w:val="00E078B9"/>
    <w:rsid w:val="00E164EF"/>
    <w:rsid w:val="00E24CBD"/>
    <w:rsid w:val="00E331CB"/>
    <w:rsid w:val="00E4499E"/>
    <w:rsid w:val="00E45E3A"/>
    <w:rsid w:val="00E51BD2"/>
    <w:rsid w:val="00E85D45"/>
    <w:rsid w:val="00E96B5B"/>
    <w:rsid w:val="00EA25DE"/>
    <w:rsid w:val="00EA7FA8"/>
    <w:rsid w:val="00ED4526"/>
    <w:rsid w:val="00EE3D6E"/>
    <w:rsid w:val="00EE51A7"/>
    <w:rsid w:val="00EE5EAE"/>
    <w:rsid w:val="00EE7F47"/>
    <w:rsid w:val="00EF258B"/>
    <w:rsid w:val="00F1124E"/>
    <w:rsid w:val="00F21DD6"/>
    <w:rsid w:val="00F3017F"/>
    <w:rsid w:val="00F316E2"/>
    <w:rsid w:val="00F36258"/>
    <w:rsid w:val="00F405EC"/>
    <w:rsid w:val="00F419B3"/>
    <w:rsid w:val="00F43EA2"/>
    <w:rsid w:val="00F53492"/>
    <w:rsid w:val="00F647E1"/>
    <w:rsid w:val="00F81BCF"/>
    <w:rsid w:val="00F8531F"/>
    <w:rsid w:val="00F95EE4"/>
    <w:rsid w:val="00FA3E32"/>
    <w:rsid w:val="00FB674C"/>
    <w:rsid w:val="00FB6816"/>
    <w:rsid w:val="00FE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8FB413-A527-47B8-9FA3-FAE18582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1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F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2A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B76C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5695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B1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E4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2CBF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E85D45"/>
    <w:pPr>
      <w:tabs>
        <w:tab w:val="left" w:pos="426"/>
        <w:tab w:val="right" w:leader="dot" w:pos="1007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E2CBF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E0658B"/>
    <w:pPr>
      <w:tabs>
        <w:tab w:val="center" w:pos="4320"/>
        <w:tab w:val="right" w:pos="8640"/>
      </w:tabs>
      <w:spacing w:after="0" w:line="240" w:lineRule="auto"/>
    </w:pPr>
    <w:rPr>
      <w:color w:val="00B050"/>
    </w:rPr>
  </w:style>
  <w:style w:type="character" w:customStyle="1" w:styleId="En-tteCar">
    <w:name w:val="En-tête Car"/>
    <w:basedOn w:val="Policepardfaut"/>
    <w:link w:val="En-tte"/>
    <w:uiPriority w:val="99"/>
    <w:rsid w:val="00E0658B"/>
    <w:rPr>
      <w:color w:val="00B050"/>
    </w:rPr>
  </w:style>
  <w:style w:type="paragraph" w:styleId="Pieddepage">
    <w:name w:val="footer"/>
    <w:basedOn w:val="Normal"/>
    <w:link w:val="PieddepageCar"/>
    <w:uiPriority w:val="99"/>
    <w:unhideWhenUsed/>
    <w:rsid w:val="00D230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30D1"/>
  </w:style>
  <w:style w:type="paragraph" w:customStyle="1" w:styleId="Style1TitreProfil">
    <w:name w:val="Style1_TitreProfil"/>
    <w:basedOn w:val="Titre1"/>
    <w:qFormat/>
    <w:rsid w:val="00E0658B"/>
    <w:pPr>
      <w:numPr>
        <w:numId w:val="4"/>
      </w:numPr>
      <w:jc w:val="center"/>
    </w:pPr>
    <w:rPr>
      <w:rFonts w:ascii="Tahoma" w:hAnsi="Tahoma" w:cs="Tahoma"/>
      <w:color w:val="00B050"/>
    </w:rPr>
  </w:style>
  <w:style w:type="paragraph" w:customStyle="1" w:styleId="Style2GrandTitre">
    <w:name w:val="Style2_GrandTitre"/>
    <w:basedOn w:val="Style1TitreProfil"/>
    <w:qFormat/>
    <w:rsid w:val="00C053B3"/>
    <w:pPr>
      <w:numPr>
        <w:numId w:val="0"/>
      </w:numPr>
      <w:ind w:left="360"/>
    </w:pPr>
    <w:rPr>
      <w:sz w:val="40"/>
    </w:rPr>
  </w:style>
  <w:style w:type="table" w:styleId="Grilledutableau">
    <w:name w:val="Table Grid"/>
    <w:basedOn w:val="TableauNormal"/>
    <w:uiPriority w:val="59"/>
    <w:rsid w:val="00081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81412"/>
    <w:rPr>
      <w:color w:val="808080"/>
    </w:rPr>
  </w:style>
  <w:style w:type="table" w:customStyle="1" w:styleId="Grilledutableau1">
    <w:name w:val="Grille du tableau1"/>
    <w:basedOn w:val="TableauNormal"/>
    <w:next w:val="Grilledutableau"/>
    <w:uiPriority w:val="59"/>
    <w:rsid w:val="002F2C9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SousTitre">
    <w:name w:val="Style3_SousTitre"/>
    <w:basedOn w:val="Style2GrandTitre"/>
    <w:qFormat/>
    <w:rsid w:val="002F2C90"/>
    <w:pPr>
      <w:numPr>
        <w:numId w:val="25"/>
      </w:numPr>
      <w:jc w:val="left"/>
    </w:pPr>
    <w:rPr>
      <w:rFonts w:eastAsia="Batang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F0DE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F0DE5"/>
    <w:rPr>
      <w:sz w:val="20"/>
      <w:szCs w:val="20"/>
    </w:rPr>
  </w:style>
  <w:style w:type="table" w:customStyle="1" w:styleId="Grilledutableau2">
    <w:name w:val="Grille du tableau2"/>
    <w:basedOn w:val="TableauNormal"/>
    <w:next w:val="Grilledutableau"/>
    <w:uiPriority w:val="59"/>
    <w:rsid w:val="003F0DE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ppelnotedebasdep">
    <w:name w:val="footnote reference"/>
    <w:basedOn w:val="Policepardfaut"/>
    <w:uiPriority w:val="99"/>
    <w:unhideWhenUsed/>
    <w:rsid w:val="003F0DE5"/>
    <w:rPr>
      <w:vertAlign w:val="superscript"/>
    </w:rPr>
  </w:style>
  <w:style w:type="paragraph" w:customStyle="1" w:styleId="Style4Enumeration">
    <w:name w:val="Style4_Enumeration"/>
    <w:basedOn w:val="Style3SousTitre"/>
    <w:qFormat/>
    <w:rsid w:val="00E96B5B"/>
    <w:pPr>
      <w:numPr>
        <w:ilvl w:val="1"/>
      </w:numPr>
    </w:pPr>
  </w:style>
  <w:style w:type="paragraph" w:customStyle="1" w:styleId="Default">
    <w:name w:val="Default"/>
    <w:rsid w:val="00F3017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8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3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9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9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0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9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3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A8966-7C73-4B0E-82D4-DB27392BD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80B528</Template>
  <TotalTime>1332</TotalTime>
  <Pages>31</Pages>
  <Words>2296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algorythme pseudocode</vt:lpstr>
    </vt:vector>
  </TitlesOfParts>
  <Company/>
  <LinksUpToDate>false</LinksUpToDate>
  <CharactersWithSpaces>14897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algorythme pseudocode</dc:title>
  <dc:creator>Patrick Lapointe</dc:creator>
  <cp:keywords>prog;algo</cp:keywords>
  <cp:lastModifiedBy>Patrick Lapointe</cp:lastModifiedBy>
  <cp:revision>58</cp:revision>
  <cp:lastPrinted>2013-05-31T17:23:00Z</cp:lastPrinted>
  <dcterms:created xsi:type="dcterms:W3CDTF">2013-08-05T14:02:00Z</dcterms:created>
  <dcterms:modified xsi:type="dcterms:W3CDTF">2017-10-19T18:56:00Z</dcterms:modified>
</cp:coreProperties>
</file>